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D90" w:rsidRPr="00F20C16" w:rsidRDefault="008B2D90" w:rsidP="008B2D90">
      <w:pPr>
        <w:pStyle w:val="Ttulo"/>
        <w:jc w:val="right"/>
        <w:rPr>
          <w:lang w:val="es-GT"/>
        </w:rPr>
      </w:pPr>
      <w:r w:rsidRPr="00F20C16">
        <w:rPr>
          <w:lang w:val="es-GT"/>
        </w:rPr>
        <w:t>Innovación Tecnológica Para La Notificación De Abusos En El Transporte Público Del Municipio De Amatitlán Mediante Aplicación Móvil - Visión</w:t>
      </w:r>
    </w:p>
    <w:p w:rsidR="008B2D90" w:rsidRPr="00F20C16" w:rsidRDefault="008B2D90" w:rsidP="008B2D90">
      <w:pPr>
        <w:rPr>
          <w:lang w:val="es-GT"/>
        </w:rPr>
      </w:pPr>
    </w:p>
    <w:p w:rsidR="008B2D90" w:rsidRPr="00F20C16" w:rsidRDefault="008B2D90" w:rsidP="008B2D90">
      <w:pPr>
        <w:pStyle w:val="Ttulo"/>
        <w:jc w:val="right"/>
        <w:rPr>
          <w:sz w:val="28"/>
          <w:lang w:val="es-GT"/>
        </w:rPr>
      </w:pPr>
      <w:r w:rsidRPr="00F20C16">
        <w:rPr>
          <w:sz w:val="28"/>
          <w:lang w:val="es-GT"/>
        </w:rPr>
        <w:t>Versión 1.0</w:t>
      </w:r>
    </w:p>
    <w:p w:rsidR="00EA5EE8" w:rsidRPr="00F20C16" w:rsidRDefault="00EA5EE8" w:rsidP="00011B70">
      <w:pPr>
        <w:pStyle w:val="Ttulo"/>
        <w:jc w:val="both"/>
        <w:rPr>
          <w:sz w:val="28"/>
          <w:lang w:val="es-GT"/>
        </w:rPr>
      </w:pPr>
    </w:p>
    <w:p w:rsidR="00EA5EE8" w:rsidRPr="00F20C16" w:rsidRDefault="00EA5EE8" w:rsidP="00011B70">
      <w:pPr>
        <w:jc w:val="both"/>
        <w:rPr>
          <w:lang w:val="es-GT"/>
        </w:rPr>
      </w:pPr>
    </w:p>
    <w:p w:rsidR="00EA5EE8" w:rsidRPr="00F20C16" w:rsidRDefault="00EA5EE8" w:rsidP="00011B70">
      <w:pPr>
        <w:pStyle w:val="Textoindependiente"/>
        <w:jc w:val="both"/>
        <w:rPr>
          <w:lang w:val="es-GT"/>
        </w:rPr>
      </w:pPr>
    </w:p>
    <w:p w:rsidR="00EA5EE8" w:rsidRPr="00F20C16" w:rsidRDefault="00EA5EE8" w:rsidP="00011B70">
      <w:pPr>
        <w:jc w:val="both"/>
        <w:rPr>
          <w:lang w:val="es-GT"/>
        </w:rPr>
        <w:sectPr w:rsidR="00EA5EE8" w:rsidRPr="00F20C16">
          <w:headerReference w:type="default" r:id="rId7"/>
          <w:footerReference w:type="even" r:id="rId8"/>
          <w:pgSz w:w="12240" w:h="15840" w:code="1"/>
          <w:pgMar w:top="1440" w:right="1440" w:bottom="1440" w:left="1440" w:header="720" w:footer="720" w:gutter="0"/>
          <w:cols w:space="720"/>
          <w:vAlign w:val="center"/>
        </w:sectPr>
      </w:pPr>
    </w:p>
    <w:p w:rsidR="00EA5EE8" w:rsidRPr="00F20C16" w:rsidRDefault="00EA5EE8" w:rsidP="00011B70">
      <w:pPr>
        <w:pStyle w:val="Ttulo"/>
        <w:rPr>
          <w:lang w:val="es-GT"/>
        </w:rPr>
      </w:pPr>
      <w:r w:rsidRPr="00F20C16">
        <w:rPr>
          <w:lang w:val="es-GT"/>
        </w:rPr>
        <w:lastRenderedPageBreak/>
        <w:t>Historia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A5EE8" w:rsidRPr="00F20C16">
        <w:tc>
          <w:tcPr>
            <w:tcW w:w="2304" w:type="dxa"/>
          </w:tcPr>
          <w:p w:rsidR="00EA5EE8" w:rsidRPr="00F20C16" w:rsidRDefault="009465B6" w:rsidP="00011B70">
            <w:pPr>
              <w:pStyle w:val="Tabletext"/>
              <w:jc w:val="both"/>
              <w:rPr>
                <w:b/>
                <w:lang w:val="es-GT"/>
              </w:rPr>
            </w:pPr>
            <w:r w:rsidRPr="00F20C16">
              <w:rPr>
                <w:b/>
                <w:lang w:val="es-GT"/>
              </w:rPr>
              <w:t>Fecha</w:t>
            </w:r>
          </w:p>
        </w:tc>
        <w:tc>
          <w:tcPr>
            <w:tcW w:w="1152" w:type="dxa"/>
          </w:tcPr>
          <w:p w:rsidR="00EA5EE8" w:rsidRPr="00F20C16" w:rsidRDefault="009465B6" w:rsidP="00011B70">
            <w:pPr>
              <w:pStyle w:val="Tabletext"/>
              <w:jc w:val="both"/>
              <w:rPr>
                <w:b/>
                <w:lang w:val="es-GT"/>
              </w:rPr>
            </w:pPr>
            <w:r w:rsidRPr="00F20C16">
              <w:rPr>
                <w:b/>
                <w:lang w:val="es-GT"/>
              </w:rPr>
              <w:t>Versió</w:t>
            </w:r>
            <w:r w:rsidR="00EA5EE8" w:rsidRPr="00F20C16">
              <w:rPr>
                <w:b/>
                <w:lang w:val="es-GT"/>
              </w:rPr>
              <w:t>n</w:t>
            </w:r>
          </w:p>
        </w:tc>
        <w:tc>
          <w:tcPr>
            <w:tcW w:w="3744" w:type="dxa"/>
          </w:tcPr>
          <w:p w:rsidR="00EA5EE8" w:rsidRPr="00F20C16" w:rsidRDefault="00EA5EE8" w:rsidP="00011B70">
            <w:pPr>
              <w:pStyle w:val="Tabletext"/>
              <w:jc w:val="both"/>
              <w:rPr>
                <w:b/>
                <w:lang w:val="es-GT"/>
              </w:rPr>
            </w:pPr>
            <w:r w:rsidRPr="00F20C16">
              <w:rPr>
                <w:b/>
                <w:lang w:val="es-GT"/>
              </w:rPr>
              <w:t>Descrip</w:t>
            </w:r>
            <w:r w:rsidR="009465B6" w:rsidRPr="00F20C16">
              <w:rPr>
                <w:b/>
                <w:lang w:val="es-GT"/>
              </w:rPr>
              <w:t>ción</w:t>
            </w:r>
          </w:p>
        </w:tc>
        <w:tc>
          <w:tcPr>
            <w:tcW w:w="2304" w:type="dxa"/>
          </w:tcPr>
          <w:p w:rsidR="00EA5EE8" w:rsidRPr="00F20C16" w:rsidRDefault="00EA5EE8" w:rsidP="00011B70">
            <w:pPr>
              <w:pStyle w:val="Tabletext"/>
              <w:jc w:val="both"/>
              <w:rPr>
                <w:b/>
                <w:lang w:val="es-GT"/>
              </w:rPr>
            </w:pPr>
            <w:r w:rsidRPr="00F20C16">
              <w:rPr>
                <w:b/>
                <w:lang w:val="es-GT"/>
              </w:rPr>
              <w:t>Autor</w:t>
            </w:r>
          </w:p>
        </w:tc>
      </w:tr>
      <w:tr w:rsidR="00F20C16" w:rsidRPr="00F20C16" w:rsidTr="00F20C16">
        <w:tc>
          <w:tcPr>
            <w:tcW w:w="2304" w:type="dxa"/>
            <w:vAlign w:val="center"/>
          </w:tcPr>
          <w:p w:rsidR="00F20C16" w:rsidRPr="00F20C16" w:rsidRDefault="00F20C16" w:rsidP="00F20C16">
            <w:pPr>
              <w:pStyle w:val="Tabletext"/>
              <w:jc w:val="center"/>
              <w:rPr>
                <w:lang w:val="es-GT"/>
              </w:rPr>
            </w:pPr>
            <w:r w:rsidRPr="00F20C16">
              <w:rPr>
                <w:lang w:val="es-GT"/>
              </w:rPr>
              <w:t>02/08/2018</w:t>
            </w:r>
          </w:p>
        </w:tc>
        <w:tc>
          <w:tcPr>
            <w:tcW w:w="1152" w:type="dxa"/>
            <w:vAlign w:val="center"/>
          </w:tcPr>
          <w:p w:rsidR="00F20C16" w:rsidRPr="00F20C16" w:rsidRDefault="00F20C16" w:rsidP="00F20C16">
            <w:pPr>
              <w:pStyle w:val="Tabletext"/>
              <w:jc w:val="center"/>
              <w:rPr>
                <w:lang w:val="es-GT"/>
              </w:rPr>
            </w:pPr>
            <w:r w:rsidRPr="00F20C16">
              <w:rPr>
                <w:lang w:val="es-GT"/>
              </w:rPr>
              <w:t>1.0</w:t>
            </w:r>
          </w:p>
        </w:tc>
        <w:tc>
          <w:tcPr>
            <w:tcW w:w="3744" w:type="dxa"/>
          </w:tcPr>
          <w:p w:rsidR="00F20C16" w:rsidRPr="00F20C16" w:rsidRDefault="00F20C16" w:rsidP="00F20C16">
            <w:pPr>
              <w:pStyle w:val="Tabletext"/>
              <w:jc w:val="both"/>
              <w:rPr>
                <w:lang w:val="es-GT"/>
              </w:rPr>
            </w:pPr>
            <w:r w:rsidRPr="00F20C16">
              <w:rPr>
                <w:lang w:val="es-GT"/>
              </w:rPr>
              <w:t>Versión preliminar como propuesta de desarrollo</w:t>
            </w:r>
          </w:p>
        </w:tc>
        <w:tc>
          <w:tcPr>
            <w:tcW w:w="2304" w:type="dxa"/>
          </w:tcPr>
          <w:p w:rsidR="00F20C16" w:rsidRPr="00F20C16" w:rsidRDefault="00F20C16" w:rsidP="00F20C16">
            <w:pPr>
              <w:pStyle w:val="Tabletext"/>
              <w:jc w:val="both"/>
              <w:rPr>
                <w:lang w:val="es-GT"/>
              </w:rPr>
            </w:pPr>
            <w:r w:rsidRPr="00F20C16">
              <w:rPr>
                <w:lang w:val="es-GT"/>
              </w:rPr>
              <w:t>Víctor Manuel Morales</w:t>
            </w:r>
          </w:p>
        </w:tc>
      </w:tr>
      <w:tr w:rsidR="00EA5EE8" w:rsidRPr="00F20C16">
        <w:tc>
          <w:tcPr>
            <w:tcW w:w="2304" w:type="dxa"/>
          </w:tcPr>
          <w:p w:rsidR="00EA5EE8" w:rsidRPr="00F20C16" w:rsidRDefault="00EA5EE8" w:rsidP="00011B70">
            <w:pPr>
              <w:pStyle w:val="Tabletext"/>
              <w:jc w:val="both"/>
              <w:rPr>
                <w:lang w:val="es-GT"/>
              </w:rPr>
            </w:pPr>
          </w:p>
        </w:tc>
        <w:tc>
          <w:tcPr>
            <w:tcW w:w="1152" w:type="dxa"/>
          </w:tcPr>
          <w:p w:rsidR="00EA5EE8" w:rsidRPr="00F20C16" w:rsidRDefault="00EA5EE8" w:rsidP="00011B70">
            <w:pPr>
              <w:pStyle w:val="Tabletext"/>
              <w:jc w:val="both"/>
              <w:rPr>
                <w:lang w:val="es-GT"/>
              </w:rPr>
            </w:pPr>
          </w:p>
        </w:tc>
        <w:tc>
          <w:tcPr>
            <w:tcW w:w="3744" w:type="dxa"/>
          </w:tcPr>
          <w:p w:rsidR="00EA5EE8" w:rsidRPr="00F20C16" w:rsidRDefault="00EA5EE8" w:rsidP="00011B70">
            <w:pPr>
              <w:pStyle w:val="Tabletext"/>
              <w:jc w:val="both"/>
              <w:rPr>
                <w:lang w:val="es-GT"/>
              </w:rPr>
            </w:pPr>
          </w:p>
        </w:tc>
        <w:tc>
          <w:tcPr>
            <w:tcW w:w="2304" w:type="dxa"/>
          </w:tcPr>
          <w:p w:rsidR="00EA5EE8" w:rsidRPr="00F20C16" w:rsidRDefault="00EA5EE8" w:rsidP="00011B70">
            <w:pPr>
              <w:pStyle w:val="Tabletext"/>
              <w:jc w:val="both"/>
              <w:rPr>
                <w:lang w:val="es-GT"/>
              </w:rPr>
            </w:pPr>
          </w:p>
        </w:tc>
      </w:tr>
      <w:tr w:rsidR="00EA5EE8" w:rsidRPr="00F20C16">
        <w:tc>
          <w:tcPr>
            <w:tcW w:w="2304" w:type="dxa"/>
          </w:tcPr>
          <w:p w:rsidR="00EA5EE8" w:rsidRPr="00F20C16" w:rsidRDefault="00EA5EE8" w:rsidP="00011B70">
            <w:pPr>
              <w:pStyle w:val="Tabletext"/>
              <w:jc w:val="both"/>
              <w:rPr>
                <w:lang w:val="es-GT"/>
              </w:rPr>
            </w:pPr>
          </w:p>
        </w:tc>
        <w:tc>
          <w:tcPr>
            <w:tcW w:w="1152" w:type="dxa"/>
          </w:tcPr>
          <w:p w:rsidR="00EA5EE8" w:rsidRPr="00F20C16" w:rsidRDefault="00EA5EE8" w:rsidP="00011B70">
            <w:pPr>
              <w:pStyle w:val="Tabletext"/>
              <w:jc w:val="both"/>
              <w:rPr>
                <w:lang w:val="es-GT"/>
              </w:rPr>
            </w:pPr>
          </w:p>
        </w:tc>
        <w:tc>
          <w:tcPr>
            <w:tcW w:w="3744" w:type="dxa"/>
          </w:tcPr>
          <w:p w:rsidR="00EA5EE8" w:rsidRPr="00F20C16" w:rsidRDefault="00EA5EE8" w:rsidP="00011B70">
            <w:pPr>
              <w:pStyle w:val="Tabletext"/>
              <w:jc w:val="both"/>
              <w:rPr>
                <w:lang w:val="es-GT"/>
              </w:rPr>
            </w:pPr>
          </w:p>
        </w:tc>
        <w:tc>
          <w:tcPr>
            <w:tcW w:w="2304" w:type="dxa"/>
          </w:tcPr>
          <w:p w:rsidR="00EA5EE8" w:rsidRPr="00F20C16" w:rsidRDefault="00EA5EE8" w:rsidP="00011B70">
            <w:pPr>
              <w:pStyle w:val="Tabletext"/>
              <w:jc w:val="both"/>
              <w:rPr>
                <w:lang w:val="es-GT"/>
              </w:rPr>
            </w:pPr>
          </w:p>
        </w:tc>
      </w:tr>
      <w:tr w:rsidR="00EA5EE8" w:rsidRPr="00F20C16">
        <w:tc>
          <w:tcPr>
            <w:tcW w:w="2304" w:type="dxa"/>
          </w:tcPr>
          <w:p w:rsidR="00EA5EE8" w:rsidRPr="00F20C16" w:rsidRDefault="00EA5EE8" w:rsidP="00011B70">
            <w:pPr>
              <w:pStyle w:val="Tabletext"/>
              <w:jc w:val="both"/>
              <w:rPr>
                <w:lang w:val="es-GT"/>
              </w:rPr>
            </w:pPr>
          </w:p>
        </w:tc>
        <w:tc>
          <w:tcPr>
            <w:tcW w:w="1152" w:type="dxa"/>
          </w:tcPr>
          <w:p w:rsidR="00EA5EE8" w:rsidRPr="00F20C16" w:rsidRDefault="00EA5EE8" w:rsidP="00011B70">
            <w:pPr>
              <w:pStyle w:val="Tabletext"/>
              <w:jc w:val="both"/>
              <w:rPr>
                <w:lang w:val="es-GT"/>
              </w:rPr>
            </w:pPr>
          </w:p>
        </w:tc>
        <w:tc>
          <w:tcPr>
            <w:tcW w:w="3744" w:type="dxa"/>
          </w:tcPr>
          <w:p w:rsidR="00EA5EE8" w:rsidRPr="00F20C16" w:rsidRDefault="00EA5EE8" w:rsidP="00011B70">
            <w:pPr>
              <w:pStyle w:val="Tabletext"/>
              <w:jc w:val="both"/>
              <w:rPr>
                <w:lang w:val="es-GT"/>
              </w:rPr>
            </w:pPr>
          </w:p>
        </w:tc>
        <w:tc>
          <w:tcPr>
            <w:tcW w:w="2304" w:type="dxa"/>
          </w:tcPr>
          <w:p w:rsidR="00EA5EE8" w:rsidRPr="00F20C16" w:rsidRDefault="00EA5EE8" w:rsidP="00011B70">
            <w:pPr>
              <w:pStyle w:val="Tabletext"/>
              <w:jc w:val="both"/>
              <w:rPr>
                <w:lang w:val="es-GT"/>
              </w:rPr>
            </w:pPr>
          </w:p>
        </w:tc>
      </w:tr>
    </w:tbl>
    <w:p w:rsidR="00EA5EE8" w:rsidRPr="00F20C16" w:rsidRDefault="00EA5EE8" w:rsidP="00011B70">
      <w:pPr>
        <w:jc w:val="both"/>
        <w:rPr>
          <w:lang w:val="es-GT"/>
        </w:rPr>
      </w:pPr>
    </w:p>
    <w:p w:rsidR="00EA5EE8" w:rsidRPr="00F20C16" w:rsidRDefault="00EA5EE8" w:rsidP="00011B70">
      <w:pPr>
        <w:pStyle w:val="Ttulo"/>
        <w:rPr>
          <w:lang w:val="es-GT"/>
        </w:rPr>
      </w:pPr>
      <w:r w:rsidRPr="00F20C16">
        <w:rPr>
          <w:lang w:val="es-GT"/>
        </w:rPr>
        <w:br w:type="page"/>
      </w:r>
      <w:r w:rsidR="000A0B2A" w:rsidRPr="00F20C16">
        <w:rPr>
          <w:lang w:val="es-GT"/>
        </w:rPr>
        <w:lastRenderedPageBreak/>
        <w:t>Tabla</w:t>
      </w:r>
      <w:r w:rsidRPr="00F20C16">
        <w:rPr>
          <w:lang w:val="es-GT"/>
        </w:rPr>
        <w:t xml:space="preserve"> </w:t>
      </w:r>
      <w:r w:rsidR="000A0B2A" w:rsidRPr="00F20C16">
        <w:rPr>
          <w:lang w:val="es-GT"/>
        </w:rPr>
        <w:t>de Contenidos</w:t>
      </w:r>
    </w:p>
    <w:p w:rsidR="004E441E" w:rsidRPr="00F20C16" w:rsidRDefault="000A0B2A">
      <w:pPr>
        <w:pStyle w:val="TDC1"/>
        <w:tabs>
          <w:tab w:val="left" w:pos="400"/>
          <w:tab w:val="right" w:leader="dot" w:pos="9350"/>
        </w:tabs>
        <w:rPr>
          <w:b w:val="0"/>
          <w:bCs w:val="0"/>
          <w:noProof/>
          <w:sz w:val="24"/>
          <w:lang w:val="es-GT" w:eastAsia="es-ES"/>
        </w:rPr>
      </w:pPr>
      <w:r w:rsidRPr="00F20C16">
        <w:rPr>
          <w:b w:val="0"/>
          <w:lang w:val="es-GT"/>
        </w:rPr>
        <w:fldChar w:fldCharType="begin"/>
      </w:r>
      <w:r w:rsidRPr="00F20C16">
        <w:rPr>
          <w:b w:val="0"/>
          <w:lang w:val="es-GT"/>
        </w:rPr>
        <w:instrText xml:space="preserve"> TOC \o "1-3" \u </w:instrText>
      </w:r>
      <w:r w:rsidRPr="00F20C16">
        <w:rPr>
          <w:b w:val="0"/>
          <w:lang w:val="es-GT"/>
        </w:rPr>
        <w:fldChar w:fldCharType="separate"/>
      </w:r>
      <w:r w:rsidR="004E441E" w:rsidRPr="00F20C16">
        <w:rPr>
          <w:noProof/>
          <w:lang w:val="es-GT"/>
        </w:rPr>
        <w:t>1.</w:t>
      </w:r>
      <w:r w:rsidR="004E441E" w:rsidRPr="00F20C16">
        <w:rPr>
          <w:b w:val="0"/>
          <w:bCs w:val="0"/>
          <w:noProof/>
          <w:sz w:val="24"/>
          <w:lang w:val="es-GT" w:eastAsia="es-ES"/>
        </w:rPr>
        <w:tab/>
      </w:r>
      <w:r w:rsidR="004E441E" w:rsidRPr="00F20C16">
        <w:rPr>
          <w:noProof/>
          <w:lang w:val="es-GT"/>
        </w:rPr>
        <w:t>Introducción</w:t>
      </w:r>
      <w:r w:rsidR="004E441E" w:rsidRPr="00F20C16">
        <w:rPr>
          <w:noProof/>
          <w:lang w:val="es-GT"/>
        </w:rPr>
        <w:tab/>
      </w:r>
      <w:r w:rsidR="004E441E" w:rsidRPr="00F20C16">
        <w:rPr>
          <w:noProof/>
          <w:lang w:val="es-GT"/>
        </w:rPr>
        <w:fldChar w:fldCharType="begin"/>
      </w:r>
      <w:r w:rsidR="004E441E" w:rsidRPr="00F20C16">
        <w:rPr>
          <w:noProof/>
          <w:lang w:val="es-GT"/>
        </w:rPr>
        <w:instrText xml:space="preserve"> PAGEREF _Toc15102513 \h </w:instrText>
      </w:r>
      <w:r w:rsidR="004E441E" w:rsidRPr="00F20C16">
        <w:rPr>
          <w:noProof/>
          <w:lang w:val="es-GT"/>
        </w:rPr>
      </w:r>
      <w:r w:rsidR="004E441E" w:rsidRPr="00F20C16">
        <w:rPr>
          <w:noProof/>
          <w:lang w:val="es-GT"/>
        </w:rPr>
        <w:fldChar w:fldCharType="separate"/>
      </w:r>
      <w:r w:rsidR="008776A8" w:rsidRPr="00F20C16">
        <w:rPr>
          <w:noProof/>
          <w:lang w:val="es-GT"/>
        </w:rPr>
        <w:t>4</w:t>
      </w:r>
      <w:r w:rsidR="004E441E" w:rsidRPr="00F20C16">
        <w:rPr>
          <w:noProof/>
          <w:lang w:val="es-GT"/>
        </w:rPr>
        <w:fldChar w:fldCharType="end"/>
      </w:r>
    </w:p>
    <w:p w:rsidR="004E441E" w:rsidRPr="00F20C16" w:rsidRDefault="004E441E">
      <w:pPr>
        <w:pStyle w:val="TDC2"/>
        <w:tabs>
          <w:tab w:val="left" w:pos="800"/>
          <w:tab w:val="right" w:leader="dot" w:pos="9350"/>
        </w:tabs>
        <w:rPr>
          <w:i w:val="0"/>
          <w:iCs w:val="0"/>
          <w:noProof/>
          <w:sz w:val="24"/>
          <w:lang w:val="es-GT" w:eastAsia="es-ES"/>
        </w:rPr>
      </w:pPr>
      <w:r w:rsidRPr="00F20C16">
        <w:rPr>
          <w:noProof/>
          <w:lang w:val="es-GT"/>
        </w:rPr>
        <w:t>1.1</w:t>
      </w:r>
      <w:r w:rsidRPr="00F20C16">
        <w:rPr>
          <w:i w:val="0"/>
          <w:iCs w:val="0"/>
          <w:noProof/>
          <w:sz w:val="24"/>
          <w:lang w:val="es-GT" w:eastAsia="es-ES"/>
        </w:rPr>
        <w:tab/>
      </w:r>
      <w:r w:rsidRPr="00F20C16">
        <w:rPr>
          <w:noProof/>
          <w:lang w:val="es-GT"/>
        </w:rPr>
        <w:t>Propósito</w:t>
      </w:r>
      <w:r w:rsidRPr="00F20C16">
        <w:rPr>
          <w:noProof/>
          <w:lang w:val="es-GT"/>
        </w:rPr>
        <w:tab/>
      </w:r>
      <w:r w:rsidRPr="00F20C16">
        <w:rPr>
          <w:noProof/>
          <w:lang w:val="es-GT"/>
        </w:rPr>
        <w:fldChar w:fldCharType="begin"/>
      </w:r>
      <w:r w:rsidRPr="00F20C16">
        <w:rPr>
          <w:noProof/>
          <w:lang w:val="es-GT"/>
        </w:rPr>
        <w:instrText xml:space="preserve"> PAGEREF _Toc15102514 \h </w:instrText>
      </w:r>
      <w:r w:rsidRPr="00F20C16">
        <w:rPr>
          <w:noProof/>
          <w:lang w:val="es-GT"/>
        </w:rPr>
      </w:r>
      <w:r w:rsidRPr="00F20C16">
        <w:rPr>
          <w:noProof/>
          <w:lang w:val="es-GT"/>
        </w:rPr>
        <w:fldChar w:fldCharType="separate"/>
      </w:r>
      <w:r w:rsidR="008776A8" w:rsidRPr="00F20C16">
        <w:rPr>
          <w:noProof/>
          <w:lang w:val="es-GT"/>
        </w:rPr>
        <w:t>4</w:t>
      </w:r>
      <w:r w:rsidRPr="00F20C16">
        <w:rPr>
          <w:noProof/>
          <w:lang w:val="es-GT"/>
        </w:rPr>
        <w:fldChar w:fldCharType="end"/>
      </w:r>
    </w:p>
    <w:p w:rsidR="004E441E" w:rsidRPr="00F20C16" w:rsidRDefault="004E441E">
      <w:pPr>
        <w:pStyle w:val="TDC2"/>
        <w:tabs>
          <w:tab w:val="left" w:pos="800"/>
          <w:tab w:val="right" w:leader="dot" w:pos="9350"/>
        </w:tabs>
        <w:rPr>
          <w:i w:val="0"/>
          <w:iCs w:val="0"/>
          <w:noProof/>
          <w:sz w:val="24"/>
          <w:lang w:val="es-GT" w:eastAsia="es-ES"/>
        </w:rPr>
      </w:pPr>
      <w:r w:rsidRPr="00F20C16">
        <w:rPr>
          <w:noProof/>
          <w:lang w:val="es-GT"/>
        </w:rPr>
        <w:t>1.2</w:t>
      </w:r>
      <w:r w:rsidRPr="00F20C16">
        <w:rPr>
          <w:i w:val="0"/>
          <w:iCs w:val="0"/>
          <w:noProof/>
          <w:sz w:val="24"/>
          <w:lang w:val="es-GT" w:eastAsia="es-ES"/>
        </w:rPr>
        <w:tab/>
      </w:r>
      <w:r w:rsidRPr="00F20C16">
        <w:rPr>
          <w:noProof/>
          <w:lang w:val="es-GT"/>
        </w:rPr>
        <w:t>Alcance</w:t>
      </w:r>
      <w:r w:rsidRPr="00F20C16">
        <w:rPr>
          <w:noProof/>
          <w:lang w:val="es-GT"/>
        </w:rPr>
        <w:tab/>
      </w:r>
      <w:r w:rsidRPr="00F20C16">
        <w:rPr>
          <w:noProof/>
          <w:lang w:val="es-GT"/>
        </w:rPr>
        <w:fldChar w:fldCharType="begin"/>
      </w:r>
      <w:r w:rsidRPr="00F20C16">
        <w:rPr>
          <w:noProof/>
          <w:lang w:val="es-GT"/>
        </w:rPr>
        <w:instrText xml:space="preserve"> PAGEREF _Toc15102515 \h </w:instrText>
      </w:r>
      <w:r w:rsidRPr="00F20C16">
        <w:rPr>
          <w:noProof/>
          <w:lang w:val="es-GT"/>
        </w:rPr>
      </w:r>
      <w:r w:rsidRPr="00F20C16">
        <w:rPr>
          <w:noProof/>
          <w:lang w:val="es-GT"/>
        </w:rPr>
        <w:fldChar w:fldCharType="separate"/>
      </w:r>
      <w:r w:rsidR="008776A8" w:rsidRPr="00F20C16">
        <w:rPr>
          <w:noProof/>
          <w:lang w:val="es-GT"/>
        </w:rPr>
        <w:t>4</w:t>
      </w:r>
      <w:r w:rsidRPr="00F20C16">
        <w:rPr>
          <w:noProof/>
          <w:lang w:val="es-GT"/>
        </w:rPr>
        <w:fldChar w:fldCharType="end"/>
      </w:r>
    </w:p>
    <w:p w:rsidR="004E441E" w:rsidRPr="00F20C16" w:rsidRDefault="004E441E">
      <w:pPr>
        <w:pStyle w:val="TDC2"/>
        <w:tabs>
          <w:tab w:val="left" w:pos="800"/>
          <w:tab w:val="right" w:leader="dot" w:pos="9350"/>
        </w:tabs>
        <w:rPr>
          <w:i w:val="0"/>
          <w:iCs w:val="0"/>
          <w:noProof/>
          <w:sz w:val="24"/>
          <w:lang w:val="es-GT" w:eastAsia="es-ES"/>
        </w:rPr>
      </w:pPr>
      <w:r w:rsidRPr="00F20C16">
        <w:rPr>
          <w:noProof/>
          <w:lang w:val="es-GT"/>
        </w:rPr>
        <w:t>1.3</w:t>
      </w:r>
      <w:r w:rsidRPr="00F20C16">
        <w:rPr>
          <w:i w:val="0"/>
          <w:iCs w:val="0"/>
          <w:noProof/>
          <w:sz w:val="24"/>
          <w:lang w:val="es-GT" w:eastAsia="es-ES"/>
        </w:rPr>
        <w:tab/>
      </w:r>
      <w:r w:rsidRPr="00F20C16">
        <w:rPr>
          <w:noProof/>
          <w:lang w:val="es-GT"/>
        </w:rPr>
        <w:t>Resumen</w:t>
      </w:r>
      <w:r w:rsidRPr="00F20C16">
        <w:rPr>
          <w:noProof/>
          <w:lang w:val="es-GT"/>
        </w:rPr>
        <w:tab/>
      </w:r>
      <w:r w:rsidRPr="00F20C16">
        <w:rPr>
          <w:noProof/>
          <w:lang w:val="es-GT"/>
        </w:rPr>
        <w:fldChar w:fldCharType="begin"/>
      </w:r>
      <w:r w:rsidRPr="00F20C16">
        <w:rPr>
          <w:noProof/>
          <w:lang w:val="es-GT"/>
        </w:rPr>
        <w:instrText xml:space="preserve"> PAGEREF _Toc15102516 \h </w:instrText>
      </w:r>
      <w:r w:rsidRPr="00F20C16">
        <w:rPr>
          <w:noProof/>
          <w:lang w:val="es-GT"/>
        </w:rPr>
      </w:r>
      <w:r w:rsidRPr="00F20C16">
        <w:rPr>
          <w:noProof/>
          <w:lang w:val="es-GT"/>
        </w:rPr>
        <w:fldChar w:fldCharType="separate"/>
      </w:r>
      <w:r w:rsidR="008776A8" w:rsidRPr="00F20C16">
        <w:rPr>
          <w:noProof/>
          <w:lang w:val="es-GT"/>
        </w:rPr>
        <w:t>5</w:t>
      </w:r>
      <w:r w:rsidRPr="00F20C16">
        <w:rPr>
          <w:noProof/>
          <w:lang w:val="es-GT"/>
        </w:rPr>
        <w:fldChar w:fldCharType="end"/>
      </w:r>
    </w:p>
    <w:p w:rsidR="004E441E" w:rsidRPr="00F20C16" w:rsidRDefault="004E441E">
      <w:pPr>
        <w:pStyle w:val="TDC1"/>
        <w:tabs>
          <w:tab w:val="left" w:pos="400"/>
          <w:tab w:val="right" w:leader="dot" w:pos="9350"/>
        </w:tabs>
        <w:rPr>
          <w:b w:val="0"/>
          <w:bCs w:val="0"/>
          <w:noProof/>
          <w:sz w:val="24"/>
          <w:lang w:val="es-GT" w:eastAsia="es-ES"/>
        </w:rPr>
      </w:pPr>
      <w:r w:rsidRPr="00F20C16">
        <w:rPr>
          <w:noProof/>
          <w:lang w:val="es-GT"/>
        </w:rPr>
        <w:t>2.</w:t>
      </w:r>
      <w:r w:rsidRPr="00F20C16">
        <w:rPr>
          <w:b w:val="0"/>
          <w:bCs w:val="0"/>
          <w:noProof/>
          <w:sz w:val="24"/>
          <w:lang w:val="es-GT" w:eastAsia="es-ES"/>
        </w:rPr>
        <w:tab/>
      </w:r>
      <w:r w:rsidRPr="00F20C16">
        <w:rPr>
          <w:noProof/>
          <w:lang w:val="es-GT"/>
        </w:rPr>
        <w:t>Vista General del Poyecto</w:t>
      </w:r>
      <w:r w:rsidRPr="00F20C16">
        <w:rPr>
          <w:noProof/>
          <w:lang w:val="es-GT"/>
        </w:rPr>
        <w:tab/>
      </w:r>
      <w:r w:rsidRPr="00F20C16">
        <w:rPr>
          <w:noProof/>
          <w:lang w:val="es-GT"/>
        </w:rPr>
        <w:fldChar w:fldCharType="begin"/>
      </w:r>
      <w:r w:rsidRPr="00F20C16">
        <w:rPr>
          <w:noProof/>
          <w:lang w:val="es-GT"/>
        </w:rPr>
        <w:instrText xml:space="preserve"> PAGEREF _Toc15102517 \h </w:instrText>
      </w:r>
      <w:r w:rsidRPr="00F20C16">
        <w:rPr>
          <w:noProof/>
          <w:lang w:val="es-GT"/>
        </w:rPr>
      </w:r>
      <w:r w:rsidRPr="00F20C16">
        <w:rPr>
          <w:noProof/>
          <w:lang w:val="es-GT"/>
        </w:rPr>
        <w:fldChar w:fldCharType="separate"/>
      </w:r>
      <w:r w:rsidR="008776A8" w:rsidRPr="00F20C16">
        <w:rPr>
          <w:noProof/>
          <w:lang w:val="es-GT"/>
        </w:rPr>
        <w:t>5</w:t>
      </w:r>
      <w:r w:rsidRPr="00F20C16">
        <w:rPr>
          <w:noProof/>
          <w:lang w:val="es-GT"/>
        </w:rPr>
        <w:fldChar w:fldCharType="end"/>
      </w:r>
    </w:p>
    <w:p w:rsidR="004E441E" w:rsidRPr="00F20C16" w:rsidRDefault="004E441E">
      <w:pPr>
        <w:pStyle w:val="TDC2"/>
        <w:tabs>
          <w:tab w:val="left" w:pos="800"/>
          <w:tab w:val="right" w:leader="dot" w:pos="9350"/>
        </w:tabs>
        <w:rPr>
          <w:i w:val="0"/>
          <w:iCs w:val="0"/>
          <w:noProof/>
          <w:sz w:val="24"/>
          <w:lang w:val="es-GT" w:eastAsia="es-ES"/>
        </w:rPr>
      </w:pPr>
      <w:r w:rsidRPr="00F20C16">
        <w:rPr>
          <w:noProof/>
          <w:lang w:val="es-GT"/>
        </w:rPr>
        <w:t>2.1</w:t>
      </w:r>
      <w:r w:rsidRPr="00F20C16">
        <w:rPr>
          <w:i w:val="0"/>
          <w:iCs w:val="0"/>
          <w:noProof/>
          <w:sz w:val="24"/>
          <w:lang w:val="es-GT" w:eastAsia="es-ES"/>
        </w:rPr>
        <w:tab/>
      </w:r>
      <w:r w:rsidRPr="00F20C16">
        <w:rPr>
          <w:noProof/>
          <w:lang w:val="es-GT"/>
        </w:rPr>
        <w:t>Propósito, Alcance y Objetivos</w:t>
      </w:r>
      <w:r w:rsidRPr="00F20C16">
        <w:rPr>
          <w:noProof/>
          <w:lang w:val="es-GT"/>
        </w:rPr>
        <w:tab/>
      </w:r>
      <w:r w:rsidRPr="00F20C16">
        <w:rPr>
          <w:noProof/>
          <w:lang w:val="es-GT"/>
        </w:rPr>
        <w:fldChar w:fldCharType="begin"/>
      </w:r>
      <w:r w:rsidRPr="00F20C16">
        <w:rPr>
          <w:noProof/>
          <w:lang w:val="es-GT"/>
        </w:rPr>
        <w:instrText xml:space="preserve"> PAGEREF _Toc15102518 \h </w:instrText>
      </w:r>
      <w:r w:rsidRPr="00F20C16">
        <w:rPr>
          <w:noProof/>
          <w:lang w:val="es-GT"/>
        </w:rPr>
      </w:r>
      <w:r w:rsidRPr="00F20C16">
        <w:rPr>
          <w:noProof/>
          <w:lang w:val="es-GT"/>
        </w:rPr>
        <w:fldChar w:fldCharType="separate"/>
      </w:r>
      <w:r w:rsidR="008776A8" w:rsidRPr="00F20C16">
        <w:rPr>
          <w:noProof/>
          <w:lang w:val="es-GT"/>
        </w:rPr>
        <w:t>5</w:t>
      </w:r>
      <w:r w:rsidRPr="00F20C16">
        <w:rPr>
          <w:noProof/>
          <w:lang w:val="es-GT"/>
        </w:rPr>
        <w:fldChar w:fldCharType="end"/>
      </w:r>
    </w:p>
    <w:p w:rsidR="004E441E" w:rsidRPr="00F20C16" w:rsidRDefault="004E441E">
      <w:pPr>
        <w:pStyle w:val="TDC2"/>
        <w:tabs>
          <w:tab w:val="left" w:pos="800"/>
          <w:tab w:val="right" w:leader="dot" w:pos="9350"/>
        </w:tabs>
        <w:rPr>
          <w:i w:val="0"/>
          <w:iCs w:val="0"/>
          <w:noProof/>
          <w:sz w:val="24"/>
          <w:lang w:val="es-GT" w:eastAsia="es-ES"/>
        </w:rPr>
      </w:pPr>
      <w:r w:rsidRPr="00F20C16">
        <w:rPr>
          <w:noProof/>
          <w:lang w:val="es-GT"/>
        </w:rPr>
        <w:t>2.2</w:t>
      </w:r>
      <w:r w:rsidRPr="00F20C16">
        <w:rPr>
          <w:i w:val="0"/>
          <w:iCs w:val="0"/>
          <w:noProof/>
          <w:sz w:val="24"/>
          <w:lang w:val="es-GT" w:eastAsia="es-ES"/>
        </w:rPr>
        <w:tab/>
      </w:r>
      <w:r w:rsidRPr="00F20C16">
        <w:rPr>
          <w:noProof/>
          <w:lang w:val="es-GT"/>
        </w:rPr>
        <w:t>Suposiciones y Restricciones</w:t>
      </w:r>
      <w:r w:rsidRPr="00F20C16">
        <w:rPr>
          <w:noProof/>
          <w:lang w:val="es-GT"/>
        </w:rPr>
        <w:tab/>
      </w:r>
      <w:r w:rsidRPr="00F20C16">
        <w:rPr>
          <w:noProof/>
          <w:lang w:val="es-GT"/>
        </w:rPr>
        <w:fldChar w:fldCharType="begin"/>
      </w:r>
      <w:r w:rsidRPr="00F20C16">
        <w:rPr>
          <w:noProof/>
          <w:lang w:val="es-GT"/>
        </w:rPr>
        <w:instrText xml:space="preserve"> PAGEREF _Toc15102519 \h </w:instrText>
      </w:r>
      <w:r w:rsidRPr="00F20C16">
        <w:rPr>
          <w:noProof/>
          <w:lang w:val="es-GT"/>
        </w:rPr>
      </w:r>
      <w:r w:rsidRPr="00F20C16">
        <w:rPr>
          <w:noProof/>
          <w:lang w:val="es-GT"/>
        </w:rPr>
        <w:fldChar w:fldCharType="separate"/>
      </w:r>
      <w:r w:rsidR="008776A8" w:rsidRPr="00F20C16">
        <w:rPr>
          <w:noProof/>
          <w:lang w:val="es-GT"/>
        </w:rPr>
        <w:t>6</w:t>
      </w:r>
      <w:r w:rsidRPr="00F20C16">
        <w:rPr>
          <w:noProof/>
          <w:lang w:val="es-GT"/>
        </w:rPr>
        <w:fldChar w:fldCharType="end"/>
      </w:r>
    </w:p>
    <w:p w:rsidR="004E441E" w:rsidRPr="00F20C16" w:rsidRDefault="004E441E">
      <w:pPr>
        <w:pStyle w:val="TDC2"/>
        <w:tabs>
          <w:tab w:val="left" w:pos="800"/>
          <w:tab w:val="right" w:leader="dot" w:pos="9350"/>
        </w:tabs>
        <w:rPr>
          <w:i w:val="0"/>
          <w:iCs w:val="0"/>
          <w:noProof/>
          <w:sz w:val="24"/>
          <w:lang w:val="es-GT" w:eastAsia="es-ES"/>
        </w:rPr>
      </w:pPr>
      <w:r w:rsidRPr="00F20C16">
        <w:rPr>
          <w:noProof/>
          <w:lang w:val="es-GT"/>
        </w:rPr>
        <w:t>2.3</w:t>
      </w:r>
      <w:r w:rsidRPr="00F20C16">
        <w:rPr>
          <w:i w:val="0"/>
          <w:iCs w:val="0"/>
          <w:noProof/>
          <w:sz w:val="24"/>
          <w:lang w:val="es-GT" w:eastAsia="es-ES"/>
        </w:rPr>
        <w:tab/>
      </w:r>
      <w:r w:rsidRPr="00F20C16">
        <w:rPr>
          <w:noProof/>
          <w:lang w:val="es-GT"/>
        </w:rPr>
        <w:t>Entregables del proyecto</w:t>
      </w:r>
      <w:r w:rsidRPr="00F20C16">
        <w:rPr>
          <w:noProof/>
          <w:lang w:val="es-GT"/>
        </w:rPr>
        <w:tab/>
      </w:r>
      <w:r w:rsidRPr="00F20C16">
        <w:rPr>
          <w:noProof/>
          <w:lang w:val="es-GT"/>
        </w:rPr>
        <w:fldChar w:fldCharType="begin"/>
      </w:r>
      <w:r w:rsidRPr="00F20C16">
        <w:rPr>
          <w:noProof/>
          <w:lang w:val="es-GT"/>
        </w:rPr>
        <w:instrText xml:space="preserve"> PAGEREF _Toc15102520 \h </w:instrText>
      </w:r>
      <w:r w:rsidRPr="00F20C16">
        <w:rPr>
          <w:noProof/>
          <w:lang w:val="es-GT"/>
        </w:rPr>
      </w:r>
      <w:r w:rsidRPr="00F20C16">
        <w:rPr>
          <w:noProof/>
          <w:lang w:val="es-GT"/>
        </w:rPr>
        <w:fldChar w:fldCharType="separate"/>
      </w:r>
      <w:r w:rsidR="008776A8" w:rsidRPr="00F20C16">
        <w:rPr>
          <w:noProof/>
          <w:lang w:val="es-GT"/>
        </w:rPr>
        <w:t>7</w:t>
      </w:r>
      <w:r w:rsidRPr="00F20C16">
        <w:rPr>
          <w:noProof/>
          <w:lang w:val="es-GT"/>
        </w:rPr>
        <w:fldChar w:fldCharType="end"/>
      </w:r>
    </w:p>
    <w:p w:rsidR="004E441E" w:rsidRPr="00F20C16" w:rsidRDefault="004E441E">
      <w:pPr>
        <w:pStyle w:val="TDC2"/>
        <w:tabs>
          <w:tab w:val="left" w:pos="800"/>
          <w:tab w:val="right" w:leader="dot" w:pos="9350"/>
        </w:tabs>
        <w:rPr>
          <w:i w:val="0"/>
          <w:iCs w:val="0"/>
          <w:noProof/>
          <w:sz w:val="24"/>
          <w:lang w:val="es-GT" w:eastAsia="es-ES"/>
        </w:rPr>
      </w:pPr>
      <w:r w:rsidRPr="00F20C16">
        <w:rPr>
          <w:noProof/>
          <w:lang w:val="es-GT"/>
        </w:rPr>
        <w:t>2.4</w:t>
      </w:r>
      <w:r w:rsidRPr="00F20C16">
        <w:rPr>
          <w:i w:val="0"/>
          <w:iCs w:val="0"/>
          <w:noProof/>
          <w:sz w:val="24"/>
          <w:lang w:val="es-GT" w:eastAsia="es-ES"/>
        </w:rPr>
        <w:tab/>
      </w:r>
      <w:r w:rsidRPr="00F20C16">
        <w:rPr>
          <w:noProof/>
          <w:lang w:val="es-GT"/>
        </w:rPr>
        <w:t>Evolución del Plan de Desarrollo del Software</w:t>
      </w:r>
      <w:r w:rsidRPr="00F20C16">
        <w:rPr>
          <w:noProof/>
          <w:lang w:val="es-GT"/>
        </w:rPr>
        <w:tab/>
      </w:r>
      <w:r w:rsidRPr="00F20C16">
        <w:rPr>
          <w:noProof/>
          <w:lang w:val="es-GT"/>
        </w:rPr>
        <w:fldChar w:fldCharType="begin"/>
      </w:r>
      <w:r w:rsidRPr="00F20C16">
        <w:rPr>
          <w:noProof/>
          <w:lang w:val="es-GT"/>
        </w:rPr>
        <w:instrText xml:space="preserve"> PAGEREF _Toc15102521 \h </w:instrText>
      </w:r>
      <w:r w:rsidRPr="00F20C16">
        <w:rPr>
          <w:noProof/>
          <w:lang w:val="es-GT"/>
        </w:rPr>
      </w:r>
      <w:r w:rsidRPr="00F20C16">
        <w:rPr>
          <w:noProof/>
          <w:lang w:val="es-GT"/>
        </w:rPr>
        <w:fldChar w:fldCharType="separate"/>
      </w:r>
      <w:r w:rsidR="008776A8" w:rsidRPr="00F20C16">
        <w:rPr>
          <w:noProof/>
          <w:lang w:val="es-GT"/>
        </w:rPr>
        <w:t>9</w:t>
      </w:r>
      <w:r w:rsidRPr="00F20C16">
        <w:rPr>
          <w:noProof/>
          <w:lang w:val="es-GT"/>
        </w:rPr>
        <w:fldChar w:fldCharType="end"/>
      </w:r>
    </w:p>
    <w:p w:rsidR="004E441E" w:rsidRPr="00F20C16" w:rsidRDefault="004E441E">
      <w:pPr>
        <w:pStyle w:val="TDC1"/>
        <w:tabs>
          <w:tab w:val="left" w:pos="400"/>
          <w:tab w:val="right" w:leader="dot" w:pos="9350"/>
        </w:tabs>
        <w:rPr>
          <w:b w:val="0"/>
          <w:bCs w:val="0"/>
          <w:noProof/>
          <w:sz w:val="24"/>
          <w:lang w:val="es-GT" w:eastAsia="es-ES"/>
        </w:rPr>
      </w:pPr>
      <w:r w:rsidRPr="00F20C16">
        <w:rPr>
          <w:noProof/>
          <w:lang w:val="es-GT"/>
        </w:rPr>
        <w:t>3.</w:t>
      </w:r>
      <w:r w:rsidRPr="00F20C16">
        <w:rPr>
          <w:b w:val="0"/>
          <w:bCs w:val="0"/>
          <w:noProof/>
          <w:sz w:val="24"/>
          <w:lang w:val="es-GT" w:eastAsia="es-ES"/>
        </w:rPr>
        <w:tab/>
      </w:r>
      <w:r w:rsidRPr="00F20C16">
        <w:rPr>
          <w:noProof/>
          <w:lang w:val="es-GT"/>
        </w:rPr>
        <w:t>Organización del Proyecto</w:t>
      </w:r>
      <w:r w:rsidRPr="00F20C16">
        <w:rPr>
          <w:noProof/>
          <w:lang w:val="es-GT"/>
        </w:rPr>
        <w:tab/>
      </w:r>
      <w:r w:rsidRPr="00F20C16">
        <w:rPr>
          <w:noProof/>
          <w:lang w:val="es-GT"/>
        </w:rPr>
        <w:fldChar w:fldCharType="begin"/>
      </w:r>
      <w:r w:rsidRPr="00F20C16">
        <w:rPr>
          <w:noProof/>
          <w:lang w:val="es-GT"/>
        </w:rPr>
        <w:instrText xml:space="preserve"> PAGEREF _Toc15102522 \h </w:instrText>
      </w:r>
      <w:r w:rsidRPr="00F20C16">
        <w:rPr>
          <w:noProof/>
          <w:lang w:val="es-GT"/>
        </w:rPr>
      </w:r>
      <w:r w:rsidRPr="00F20C16">
        <w:rPr>
          <w:noProof/>
          <w:lang w:val="es-GT"/>
        </w:rPr>
        <w:fldChar w:fldCharType="separate"/>
      </w:r>
      <w:r w:rsidR="008776A8" w:rsidRPr="00F20C16">
        <w:rPr>
          <w:noProof/>
          <w:lang w:val="es-GT"/>
        </w:rPr>
        <w:t>9</w:t>
      </w:r>
      <w:r w:rsidRPr="00F20C16">
        <w:rPr>
          <w:noProof/>
          <w:lang w:val="es-GT"/>
        </w:rPr>
        <w:fldChar w:fldCharType="end"/>
      </w:r>
    </w:p>
    <w:p w:rsidR="004E441E" w:rsidRPr="00F20C16" w:rsidRDefault="004E441E">
      <w:pPr>
        <w:pStyle w:val="TDC2"/>
        <w:tabs>
          <w:tab w:val="left" w:pos="800"/>
          <w:tab w:val="right" w:leader="dot" w:pos="9350"/>
        </w:tabs>
        <w:rPr>
          <w:i w:val="0"/>
          <w:iCs w:val="0"/>
          <w:noProof/>
          <w:sz w:val="24"/>
          <w:lang w:val="es-GT" w:eastAsia="es-ES"/>
        </w:rPr>
      </w:pPr>
      <w:r w:rsidRPr="00F20C16">
        <w:rPr>
          <w:noProof/>
          <w:lang w:val="es-GT"/>
        </w:rPr>
        <w:t>3.1</w:t>
      </w:r>
      <w:r w:rsidRPr="00F20C16">
        <w:rPr>
          <w:i w:val="0"/>
          <w:iCs w:val="0"/>
          <w:noProof/>
          <w:sz w:val="24"/>
          <w:lang w:val="es-GT" w:eastAsia="es-ES"/>
        </w:rPr>
        <w:tab/>
      </w:r>
      <w:r w:rsidRPr="00F20C16">
        <w:rPr>
          <w:noProof/>
          <w:lang w:val="es-GT"/>
        </w:rPr>
        <w:t>Participantes en el Proyecto</w:t>
      </w:r>
      <w:r w:rsidRPr="00F20C16">
        <w:rPr>
          <w:noProof/>
          <w:lang w:val="es-GT"/>
        </w:rPr>
        <w:tab/>
      </w:r>
      <w:r w:rsidRPr="00F20C16">
        <w:rPr>
          <w:noProof/>
          <w:lang w:val="es-GT"/>
        </w:rPr>
        <w:fldChar w:fldCharType="begin"/>
      </w:r>
      <w:r w:rsidRPr="00F20C16">
        <w:rPr>
          <w:noProof/>
          <w:lang w:val="es-GT"/>
        </w:rPr>
        <w:instrText xml:space="preserve"> PAGEREF _Toc15102523 \h </w:instrText>
      </w:r>
      <w:r w:rsidRPr="00F20C16">
        <w:rPr>
          <w:noProof/>
          <w:lang w:val="es-GT"/>
        </w:rPr>
      </w:r>
      <w:r w:rsidRPr="00F20C16">
        <w:rPr>
          <w:noProof/>
          <w:lang w:val="es-GT"/>
        </w:rPr>
        <w:fldChar w:fldCharType="separate"/>
      </w:r>
      <w:r w:rsidR="008776A8" w:rsidRPr="00F20C16">
        <w:rPr>
          <w:noProof/>
          <w:lang w:val="es-GT"/>
        </w:rPr>
        <w:t>9</w:t>
      </w:r>
      <w:r w:rsidRPr="00F20C16">
        <w:rPr>
          <w:noProof/>
          <w:lang w:val="es-GT"/>
        </w:rPr>
        <w:fldChar w:fldCharType="end"/>
      </w:r>
    </w:p>
    <w:p w:rsidR="004E441E" w:rsidRPr="00F20C16" w:rsidRDefault="004E441E">
      <w:pPr>
        <w:pStyle w:val="TDC2"/>
        <w:tabs>
          <w:tab w:val="left" w:pos="800"/>
          <w:tab w:val="right" w:leader="dot" w:pos="9350"/>
        </w:tabs>
        <w:rPr>
          <w:i w:val="0"/>
          <w:iCs w:val="0"/>
          <w:noProof/>
          <w:sz w:val="24"/>
          <w:lang w:val="es-GT" w:eastAsia="es-ES"/>
        </w:rPr>
      </w:pPr>
      <w:r w:rsidRPr="00F20C16">
        <w:rPr>
          <w:noProof/>
          <w:lang w:val="es-GT"/>
        </w:rPr>
        <w:t>3.2</w:t>
      </w:r>
      <w:r w:rsidRPr="00F20C16">
        <w:rPr>
          <w:i w:val="0"/>
          <w:iCs w:val="0"/>
          <w:noProof/>
          <w:sz w:val="24"/>
          <w:lang w:val="es-GT" w:eastAsia="es-ES"/>
        </w:rPr>
        <w:tab/>
      </w:r>
      <w:r w:rsidRPr="00F20C16">
        <w:rPr>
          <w:noProof/>
          <w:lang w:val="es-GT"/>
        </w:rPr>
        <w:t>Interfaces Externas</w:t>
      </w:r>
      <w:r w:rsidRPr="00F20C16">
        <w:rPr>
          <w:noProof/>
          <w:lang w:val="es-GT"/>
        </w:rPr>
        <w:tab/>
      </w:r>
      <w:r w:rsidRPr="00F20C16">
        <w:rPr>
          <w:noProof/>
          <w:lang w:val="es-GT"/>
        </w:rPr>
        <w:fldChar w:fldCharType="begin"/>
      </w:r>
      <w:r w:rsidRPr="00F20C16">
        <w:rPr>
          <w:noProof/>
          <w:lang w:val="es-GT"/>
        </w:rPr>
        <w:instrText xml:space="preserve"> PAGEREF _Toc15102524 \h </w:instrText>
      </w:r>
      <w:r w:rsidRPr="00F20C16">
        <w:rPr>
          <w:noProof/>
          <w:lang w:val="es-GT"/>
        </w:rPr>
      </w:r>
      <w:r w:rsidRPr="00F20C16">
        <w:rPr>
          <w:noProof/>
          <w:lang w:val="es-GT"/>
        </w:rPr>
        <w:fldChar w:fldCharType="separate"/>
      </w:r>
      <w:r w:rsidR="008776A8" w:rsidRPr="00F20C16">
        <w:rPr>
          <w:noProof/>
          <w:lang w:val="es-GT"/>
        </w:rPr>
        <w:t>10</w:t>
      </w:r>
      <w:r w:rsidRPr="00F20C16">
        <w:rPr>
          <w:noProof/>
          <w:lang w:val="es-GT"/>
        </w:rPr>
        <w:fldChar w:fldCharType="end"/>
      </w:r>
    </w:p>
    <w:p w:rsidR="004E441E" w:rsidRPr="00F20C16" w:rsidRDefault="004E441E">
      <w:pPr>
        <w:pStyle w:val="TDC2"/>
        <w:tabs>
          <w:tab w:val="left" w:pos="800"/>
          <w:tab w:val="right" w:leader="dot" w:pos="9350"/>
        </w:tabs>
        <w:rPr>
          <w:i w:val="0"/>
          <w:iCs w:val="0"/>
          <w:noProof/>
          <w:sz w:val="24"/>
          <w:lang w:val="es-GT" w:eastAsia="es-ES"/>
        </w:rPr>
      </w:pPr>
      <w:r w:rsidRPr="00F20C16">
        <w:rPr>
          <w:noProof/>
          <w:lang w:val="es-GT"/>
        </w:rPr>
        <w:t>3.3</w:t>
      </w:r>
      <w:r w:rsidRPr="00F20C16">
        <w:rPr>
          <w:i w:val="0"/>
          <w:iCs w:val="0"/>
          <w:noProof/>
          <w:sz w:val="24"/>
          <w:lang w:val="es-GT" w:eastAsia="es-ES"/>
        </w:rPr>
        <w:tab/>
      </w:r>
      <w:r w:rsidRPr="00F20C16">
        <w:rPr>
          <w:noProof/>
          <w:lang w:val="es-GT"/>
        </w:rPr>
        <w:t>Roles y Responsabilidades</w:t>
      </w:r>
      <w:r w:rsidRPr="00F20C16">
        <w:rPr>
          <w:noProof/>
          <w:lang w:val="es-GT"/>
        </w:rPr>
        <w:tab/>
      </w:r>
      <w:r w:rsidRPr="00F20C16">
        <w:rPr>
          <w:noProof/>
          <w:lang w:val="es-GT"/>
        </w:rPr>
        <w:fldChar w:fldCharType="begin"/>
      </w:r>
      <w:r w:rsidRPr="00F20C16">
        <w:rPr>
          <w:noProof/>
          <w:lang w:val="es-GT"/>
        </w:rPr>
        <w:instrText xml:space="preserve"> PAGEREF _Toc15102525 \h </w:instrText>
      </w:r>
      <w:r w:rsidRPr="00F20C16">
        <w:rPr>
          <w:noProof/>
          <w:lang w:val="es-GT"/>
        </w:rPr>
      </w:r>
      <w:r w:rsidRPr="00F20C16">
        <w:rPr>
          <w:noProof/>
          <w:lang w:val="es-GT"/>
        </w:rPr>
        <w:fldChar w:fldCharType="separate"/>
      </w:r>
      <w:r w:rsidR="008776A8" w:rsidRPr="00F20C16">
        <w:rPr>
          <w:noProof/>
          <w:lang w:val="es-GT"/>
        </w:rPr>
        <w:t>10</w:t>
      </w:r>
      <w:r w:rsidRPr="00F20C16">
        <w:rPr>
          <w:noProof/>
          <w:lang w:val="es-GT"/>
        </w:rPr>
        <w:fldChar w:fldCharType="end"/>
      </w:r>
    </w:p>
    <w:p w:rsidR="004E441E" w:rsidRPr="00F20C16" w:rsidRDefault="004E441E">
      <w:pPr>
        <w:pStyle w:val="TDC1"/>
        <w:tabs>
          <w:tab w:val="left" w:pos="400"/>
          <w:tab w:val="right" w:leader="dot" w:pos="9350"/>
        </w:tabs>
        <w:rPr>
          <w:b w:val="0"/>
          <w:bCs w:val="0"/>
          <w:noProof/>
          <w:sz w:val="24"/>
          <w:lang w:val="es-GT" w:eastAsia="es-ES"/>
        </w:rPr>
      </w:pPr>
      <w:r w:rsidRPr="00F20C16">
        <w:rPr>
          <w:noProof/>
          <w:lang w:val="es-GT"/>
        </w:rPr>
        <w:t>4.</w:t>
      </w:r>
      <w:r w:rsidRPr="00F20C16">
        <w:rPr>
          <w:b w:val="0"/>
          <w:bCs w:val="0"/>
          <w:noProof/>
          <w:sz w:val="24"/>
          <w:lang w:val="es-GT" w:eastAsia="es-ES"/>
        </w:rPr>
        <w:tab/>
      </w:r>
      <w:r w:rsidRPr="00F20C16">
        <w:rPr>
          <w:noProof/>
          <w:lang w:val="es-GT"/>
        </w:rPr>
        <w:t>Gestión del Proceso</w:t>
      </w:r>
      <w:r w:rsidRPr="00F20C16">
        <w:rPr>
          <w:noProof/>
          <w:lang w:val="es-GT"/>
        </w:rPr>
        <w:tab/>
      </w:r>
      <w:r w:rsidRPr="00F20C16">
        <w:rPr>
          <w:noProof/>
          <w:lang w:val="es-GT"/>
        </w:rPr>
        <w:fldChar w:fldCharType="begin"/>
      </w:r>
      <w:r w:rsidRPr="00F20C16">
        <w:rPr>
          <w:noProof/>
          <w:lang w:val="es-GT"/>
        </w:rPr>
        <w:instrText xml:space="preserve"> PAGEREF _Toc15102526 \h </w:instrText>
      </w:r>
      <w:r w:rsidRPr="00F20C16">
        <w:rPr>
          <w:noProof/>
          <w:lang w:val="es-GT"/>
        </w:rPr>
      </w:r>
      <w:r w:rsidRPr="00F20C16">
        <w:rPr>
          <w:noProof/>
          <w:lang w:val="es-GT"/>
        </w:rPr>
        <w:fldChar w:fldCharType="separate"/>
      </w:r>
      <w:r w:rsidR="008776A8" w:rsidRPr="00F20C16">
        <w:rPr>
          <w:noProof/>
          <w:lang w:val="es-GT"/>
        </w:rPr>
        <w:t>10</w:t>
      </w:r>
      <w:r w:rsidRPr="00F20C16">
        <w:rPr>
          <w:noProof/>
          <w:lang w:val="es-GT"/>
        </w:rPr>
        <w:fldChar w:fldCharType="end"/>
      </w:r>
    </w:p>
    <w:p w:rsidR="004E441E" w:rsidRPr="00F20C16" w:rsidRDefault="004E441E">
      <w:pPr>
        <w:pStyle w:val="TDC2"/>
        <w:tabs>
          <w:tab w:val="left" w:pos="800"/>
          <w:tab w:val="right" w:leader="dot" w:pos="9350"/>
        </w:tabs>
        <w:rPr>
          <w:i w:val="0"/>
          <w:iCs w:val="0"/>
          <w:noProof/>
          <w:sz w:val="24"/>
          <w:lang w:val="es-GT" w:eastAsia="es-ES"/>
        </w:rPr>
      </w:pPr>
      <w:r w:rsidRPr="00F20C16">
        <w:rPr>
          <w:noProof/>
          <w:lang w:val="es-GT"/>
        </w:rPr>
        <w:t>4.1</w:t>
      </w:r>
      <w:r w:rsidRPr="00F20C16">
        <w:rPr>
          <w:i w:val="0"/>
          <w:iCs w:val="0"/>
          <w:noProof/>
          <w:sz w:val="24"/>
          <w:lang w:val="es-GT" w:eastAsia="es-ES"/>
        </w:rPr>
        <w:tab/>
      </w:r>
      <w:r w:rsidRPr="00F20C16">
        <w:rPr>
          <w:noProof/>
          <w:lang w:val="es-GT"/>
        </w:rPr>
        <w:t>Estimaciones del Proyecto</w:t>
      </w:r>
      <w:r w:rsidRPr="00F20C16">
        <w:rPr>
          <w:noProof/>
          <w:lang w:val="es-GT"/>
        </w:rPr>
        <w:tab/>
      </w:r>
      <w:r w:rsidRPr="00F20C16">
        <w:rPr>
          <w:noProof/>
          <w:lang w:val="es-GT"/>
        </w:rPr>
        <w:fldChar w:fldCharType="begin"/>
      </w:r>
      <w:r w:rsidRPr="00F20C16">
        <w:rPr>
          <w:noProof/>
          <w:lang w:val="es-GT"/>
        </w:rPr>
        <w:instrText xml:space="preserve"> PAGEREF _Toc15102527 \h </w:instrText>
      </w:r>
      <w:r w:rsidRPr="00F20C16">
        <w:rPr>
          <w:noProof/>
          <w:lang w:val="es-GT"/>
        </w:rPr>
      </w:r>
      <w:r w:rsidRPr="00F20C16">
        <w:rPr>
          <w:noProof/>
          <w:lang w:val="es-GT"/>
        </w:rPr>
        <w:fldChar w:fldCharType="separate"/>
      </w:r>
      <w:r w:rsidR="008776A8" w:rsidRPr="00F20C16">
        <w:rPr>
          <w:noProof/>
          <w:lang w:val="es-GT"/>
        </w:rPr>
        <w:t>10</w:t>
      </w:r>
      <w:r w:rsidRPr="00F20C16">
        <w:rPr>
          <w:noProof/>
          <w:lang w:val="es-GT"/>
        </w:rPr>
        <w:fldChar w:fldCharType="end"/>
      </w:r>
    </w:p>
    <w:p w:rsidR="004E441E" w:rsidRPr="00F20C16" w:rsidRDefault="004E441E">
      <w:pPr>
        <w:pStyle w:val="TDC2"/>
        <w:tabs>
          <w:tab w:val="left" w:pos="800"/>
          <w:tab w:val="right" w:leader="dot" w:pos="9350"/>
        </w:tabs>
        <w:rPr>
          <w:i w:val="0"/>
          <w:iCs w:val="0"/>
          <w:noProof/>
          <w:sz w:val="24"/>
          <w:lang w:val="es-GT" w:eastAsia="es-ES"/>
        </w:rPr>
      </w:pPr>
      <w:r w:rsidRPr="00F20C16">
        <w:rPr>
          <w:noProof/>
          <w:lang w:val="es-GT"/>
        </w:rPr>
        <w:t>4.2</w:t>
      </w:r>
      <w:r w:rsidRPr="00F20C16">
        <w:rPr>
          <w:i w:val="0"/>
          <w:iCs w:val="0"/>
          <w:noProof/>
          <w:sz w:val="24"/>
          <w:lang w:val="es-GT" w:eastAsia="es-ES"/>
        </w:rPr>
        <w:tab/>
      </w:r>
      <w:r w:rsidRPr="00F20C16">
        <w:rPr>
          <w:noProof/>
          <w:lang w:val="es-GT"/>
        </w:rPr>
        <w:t>Plan del Proyecto</w:t>
      </w:r>
      <w:r w:rsidRPr="00F20C16">
        <w:rPr>
          <w:noProof/>
          <w:lang w:val="es-GT"/>
        </w:rPr>
        <w:tab/>
      </w:r>
      <w:r w:rsidRPr="00F20C16">
        <w:rPr>
          <w:noProof/>
          <w:lang w:val="es-GT"/>
        </w:rPr>
        <w:fldChar w:fldCharType="begin"/>
      </w:r>
      <w:r w:rsidRPr="00F20C16">
        <w:rPr>
          <w:noProof/>
          <w:lang w:val="es-GT"/>
        </w:rPr>
        <w:instrText xml:space="preserve"> PAGEREF _Toc15102528 \h </w:instrText>
      </w:r>
      <w:r w:rsidRPr="00F20C16">
        <w:rPr>
          <w:noProof/>
          <w:lang w:val="es-GT"/>
        </w:rPr>
      </w:r>
      <w:r w:rsidRPr="00F20C16">
        <w:rPr>
          <w:noProof/>
          <w:lang w:val="es-GT"/>
        </w:rPr>
        <w:fldChar w:fldCharType="separate"/>
      </w:r>
      <w:r w:rsidR="008776A8" w:rsidRPr="00F20C16">
        <w:rPr>
          <w:noProof/>
          <w:lang w:val="es-GT"/>
        </w:rPr>
        <w:t>10</w:t>
      </w:r>
      <w:r w:rsidRPr="00F20C16">
        <w:rPr>
          <w:noProof/>
          <w:lang w:val="es-GT"/>
        </w:rPr>
        <w:fldChar w:fldCharType="end"/>
      </w:r>
    </w:p>
    <w:p w:rsidR="004E441E" w:rsidRPr="00F20C16" w:rsidRDefault="004E441E">
      <w:pPr>
        <w:pStyle w:val="TDC3"/>
        <w:tabs>
          <w:tab w:val="left" w:pos="1200"/>
          <w:tab w:val="right" w:leader="dot" w:pos="9350"/>
        </w:tabs>
        <w:rPr>
          <w:noProof/>
          <w:sz w:val="24"/>
          <w:lang w:val="es-GT" w:eastAsia="es-ES"/>
        </w:rPr>
      </w:pPr>
      <w:r w:rsidRPr="00F20C16">
        <w:rPr>
          <w:noProof/>
          <w:lang w:val="es-GT"/>
        </w:rPr>
        <w:t>4.2.1</w:t>
      </w:r>
      <w:r w:rsidRPr="00F20C16">
        <w:rPr>
          <w:noProof/>
          <w:sz w:val="24"/>
          <w:lang w:val="es-GT" w:eastAsia="es-ES"/>
        </w:rPr>
        <w:tab/>
      </w:r>
      <w:r w:rsidRPr="00F20C16">
        <w:rPr>
          <w:noProof/>
          <w:lang w:val="es-GT"/>
        </w:rPr>
        <w:t>Plan de las Fases</w:t>
      </w:r>
      <w:r w:rsidRPr="00F20C16">
        <w:rPr>
          <w:noProof/>
          <w:lang w:val="es-GT"/>
        </w:rPr>
        <w:tab/>
      </w:r>
      <w:r w:rsidRPr="00F20C16">
        <w:rPr>
          <w:noProof/>
          <w:lang w:val="es-GT"/>
        </w:rPr>
        <w:fldChar w:fldCharType="begin"/>
      </w:r>
      <w:r w:rsidRPr="00F20C16">
        <w:rPr>
          <w:noProof/>
          <w:lang w:val="es-GT"/>
        </w:rPr>
        <w:instrText xml:space="preserve"> PAGEREF _Toc15102529 \h </w:instrText>
      </w:r>
      <w:r w:rsidRPr="00F20C16">
        <w:rPr>
          <w:noProof/>
          <w:lang w:val="es-GT"/>
        </w:rPr>
      </w:r>
      <w:r w:rsidRPr="00F20C16">
        <w:rPr>
          <w:noProof/>
          <w:lang w:val="es-GT"/>
        </w:rPr>
        <w:fldChar w:fldCharType="separate"/>
      </w:r>
      <w:r w:rsidR="008776A8" w:rsidRPr="00F20C16">
        <w:rPr>
          <w:noProof/>
          <w:lang w:val="es-GT"/>
        </w:rPr>
        <w:t>11</w:t>
      </w:r>
      <w:r w:rsidRPr="00F20C16">
        <w:rPr>
          <w:noProof/>
          <w:lang w:val="es-GT"/>
        </w:rPr>
        <w:fldChar w:fldCharType="end"/>
      </w:r>
    </w:p>
    <w:p w:rsidR="004E441E" w:rsidRPr="00F20C16" w:rsidRDefault="004E441E">
      <w:pPr>
        <w:pStyle w:val="TDC3"/>
        <w:tabs>
          <w:tab w:val="left" w:pos="1200"/>
          <w:tab w:val="right" w:leader="dot" w:pos="9350"/>
        </w:tabs>
        <w:rPr>
          <w:noProof/>
          <w:sz w:val="24"/>
          <w:lang w:val="es-GT" w:eastAsia="es-ES"/>
        </w:rPr>
      </w:pPr>
      <w:r w:rsidRPr="00F20C16">
        <w:rPr>
          <w:noProof/>
          <w:lang w:val="es-GT"/>
        </w:rPr>
        <w:t>4.2.2</w:t>
      </w:r>
      <w:r w:rsidRPr="00F20C16">
        <w:rPr>
          <w:noProof/>
          <w:sz w:val="24"/>
          <w:lang w:val="es-GT" w:eastAsia="es-ES"/>
        </w:rPr>
        <w:tab/>
      </w:r>
      <w:r w:rsidRPr="00F20C16">
        <w:rPr>
          <w:noProof/>
          <w:lang w:val="es-GT"/>
        </w:rPr>
        <w:t>Calendario del Proyecto</w:t>
      </w:r>
      <w:r w:rsidRPr="00F20C16">
        <w:rPr>
          <w:noProof/>
          <w:lang w:val="es-GT"/>
        </w:rPr>
        <w:tab/>
      </w:r>
      <w:r w:rsidRPr="00F20C16">
        <w:rPr>
          <w:noProof/>
          <w:lang w:val="es-GT"/>
        </w:rPr>
        <w:fldChar w:fldCharType="begin"/>
      </w:r>
      <w:r w:rsidRPr="00F20C16">
        <w:rPr>
          <w:noProof/>
          <w:lang w:val="es-GT"/>
        </w:rPr>
        <w:instrText xml:space="preserve"> PAGEREF _Toc15102530 \h </w:instrText>
      </w:r>
      <w:r w:rsidRPr="00F20C16">
        <w:rPr>
          <w:noProof/>
          <w:lang w:val="es-GT"/>
        </w:rPr>
      </w:r>
      <w:r w:rsidRPr="00F20C16">
        <w:rPr>
          <w:noProof/>
          <w:lang w:val="es-GT"/>
        </w:rPr>
        <w:fldChar w:fldCharType="separate"/>
      </w:r>
      <w:r w:rsidR="008776A8" w:rsidRPr="00F20C16">
        <w:rPr>
          <w:noProof/>
          <w:lang w:val="es-GT"/>
        </w:rPr>
        <w:t>12</w:t>
      </w:r>
      <w:r w:rsidRPr="00F20C16">
        <w:rPr>
          <w:noProof/>
          <w:lang w:val="es-GT"/>
        </w:rPr>
        <w:fldChar w:fldCharType="end"/>
      </w:r>
    </w:p>
    <w:p w:rsidR="004E441E" w:rsidRPr="00F20C16" w:rsidRDefault="004E441E">
      <w:pPr>
        <w:pStyle w:val="TDC2"/>
        <w:tabs>
          <w:tab w:val="left" w:pos="800"/>
          <w:tab w:val="right" w:leader="dot" w:pos="9350"/>
        </w:tabs>
        <w:rPr>
          <w:i w:val="0"/>
          <w:iCs w:val="0"/>
          <w:noProof/>
          <w:sz w:val="24"/>
          <w:lang w:val="es-GT" w:eastAsia="es-ES"/>
        </w:rPr>
      </w:pPr>
      <w:r w:rsidRPr="00F20C16">
        <w:rPr>
          <w:noProof/>
          <w:lang w:val="es-GT"/>
        </w:rPr>
        <w:t>4.3</w:t>
      </w:r>
      <w:r w:rsidRPr="00F20C16">
        <w:rPr>
          <w:i w:val="0"/>
          <w:iCs w:val="0"/>
          <w:noProof/>
          <w:sz w:val="24"/>
          <w:lang w:val="es-GT" w:eastAsia="es-ES"/>
        </w:rPr>
        <w:tab/>
      </w:r>
      <w:r w:rsidRPr="00F20C16">
        <w:rPr>
          <w:noProof/>
          <w:lang w:val="es-GT"/>
        </w:rPr>
        <w:t>Seguimiento y Control del Proyecto</w:t>
      </w:r>
      <w:r w:rsidRPr="00F20C16">
        <w:rPr>
          <w:noProof/>
          <w:lang w:val="es-GT"/>
        </w:rPr>
        <w:tab/>
      </w:r>
      <w:r w:rsidRPr="00F20C16">
        <w:rPr>
          <w:noProof/>
          <w:lang w:val="es-GT"/>
        </w:rPr>
        <w:fldChar w:fldCharType="begin"/>
      </w:r>
      <w:r w:rsidRPr="00F20C16">
        <w:rPr>
          <w:noProof/>
          <w:lang w:val="es-GT"/>
        </w:rPr>
        <w:instrText xml:space="preserve"> PAGEREF _Toc15102531 \h </w:instrText>
      </w:r>
      <w:r w:rsidRPr="00F20C16">
        <w:rPr>
          <w:noProof/>
          <w:lang w:val="es-GT"/>
        </w:rPr>
      </w:r>
      <w:r w:rsidRPr="00F20C16">
        <w:rPr>
          <w:noProof/>
          <w:lang w:val="es-GT"/>
        </w:rPr>
        <w:fldChar w:fldCharType="separate"/>
      </w:r>
      <w:r w:rsidR="008776A8" w:rsidRPr="00F20C16">
        <w:rPr>
          <w:noProof/>
          <w:lang w:val="es-GT"/>
        </w:rPr>
        <w:t>15</w:t>
      </w:r>
      <w:r w:rsidRPr="00F20C16">
        <w:rPr>
          <w:noProof/>
          <w:lang w:val="es-GT"/>
        </w:rPr>
        <w:fldChar w:fldCharType="end"/>
      </w:r>
    </w:p>
    <w:p w:rsidR="004E441E" w:rsidRPr="00F20C16" w:rsidRDefault="004E441E">
      <w:pPr>
        <w:pStyle w:val="TDC1"/>
        <w:tabs>
          <w:tab w:val="left" w:pos="400"/>
          <w:tab w:val="right" w:leader="dot" w:pos="9350"/>
        </w:tabs>
        <w:rPr>
          <w:b w:val="0"/>
          <w:bCs w:val="0"/>
          <w:noProof/>
          <w:sz w:val="24"/>
          <w:lang w:val="es-GT" w:eastAsia="es-ES"/>
        </w:rPr>
      </w:pPr>
      <w:r w:rsidRPr="00F20C16">
        <w:rPr>
          <w:noProof/>
          <w:lang w:val="es-GT"/>
        </w:rPr>
        <w:t>5.</w:t>
      </w:r>
      <w:r w:rsidRPr="00F20C16">
        <w:rPr>
          <w:b w:val="0"/>
          <w:bCs w:val="0"/>
          <w:noProof/>
          <w:sz w:val="24"/>
          <w:lang w:val="es-GT" w:eastAsia="es-ES"/>
        </w:rPr>
        <w:tab/>
      </w:r>
      <w:r w:rsidRPr="00F20C16">
        <w:rPr>
          <w:noProof/>
          <w:lang w:val="es-GT"/>
        </w:rPr>
        <w:t>Referencias</w:t>
      </w:r>
      <w:r w:rsidRPr="00F20C16">
        <w:rPr>
          <w:noProof/>
          <w:lang w:val="es-GT"/>
        </w:rPr>
        <w:tab/>
      </w:r>
      <w:r w:rsidRPr="00F20C16">
        <w:rPr>
          <w:noProof/>
          <w:lang w:val="es-GT"/>
        </w:rPr>
        <w:fldChar w:fldCharType="begin"/>
      </w:r>
      <w:r w:rsidRPr="00F20C16">
        <w:rPr>
          <w:noProof/>
          <w:lang w:val="es-GT"/>
        </w:rPr>
        <w:instrText xml:space="preserve"> PAGEREF _Toc15102532 \h </w:instrText>
      </w:r>
      <w:r w:rsidRPr="00F20C16">
        <w:rPr>
          <w:noProof/>
          <w:lang w:val="es-GT"/>
        </w:rPr>
      </w:r>
      <w:r w:rsidRPr="00F20C16">
        <w:rPr>
          <w:noProof/>
          <w:lang w:val="es-GT"/>
        </w:rPr>
        <w:fldChar w:fldCharType="separate"/>
      </w:r>
      <w:r w:rsidR="008776A8" w:rsidRPr="00F20C16">
        <w:rPr>
          <w:noProof/>
          <w:lang w:val="es-GT"/>
        </w:rPr>
        <w:t>16</w:t>
      </w:r>
      <w:r w:rsidRPr="00F20C16">
        <w:rPr>
          <w:noProof/>
          <w:lang w:val="es-GT"/>
        </w:rPr>
        <w:fldChar w:fldCharType="end"/>
      </w:r>
    </w:p>
    <w:p w:rsidR="00EA5EE8" w:rsidRPr="00F20C16" w:rsidRDefault="000A0B2A" w:rsidP="00011B70">
      <w:pPr>
        <w:pStyle w:val="Ttulo"/>
        <w:rPr>
          <w:lang w:val="es-GT"/>
        </w:rPr>
      </w:pPr>
      <w:r w:rsidRPr="00F20C16">
        <w:rPr>
          <w:rFonts w:ascii="Times New Roman" w:hAnsi="Times New Roman"/>
          <w:b w:val="0"/>
          <w:sz w:val="20"/>
          <w:szCs w:val="24"/>
          <w:lang w:val="es-GT"/>
        </w:rPr>
        <w:fldChar w:fldCharType="end"/>
      </w:r>
      <w:r w:rsidR="00EA5EE8" w:rsidRPr="00F20C16">
        <w:rPr>
          <w:lang w:val="es-GT"/>
        </w:rPr>
        <w:br w:type="page"/>
      </w:r>
      <w:r w:rsidR="00EA5EE8" w:rsidRPr="00F20C16">
        <w:rPr>
          <w:lang w:val="es-GT"/>
        </w:rPr>
        <w:lastRenderedPageBreak/>
        <w:fldChar w:fldCharType="begin"/>
      </w:r>
      <w:r w:rsidR="00EA5EE8" w:rsidRPr="00F20C16">
        <w:rPr>
          <w:lang w:val="es-GT"/>
        </w:rPr>
        <w:instrText xml:space="preserve"> TITLE  \* MERGEFORMAT </w:instrText>
      </w:r>
      <w:r w:rsidR="00EA5EE8" w:rsidRPr="00F20C16">
        <w:rPr>
          <w:lang w:val="es-GT"/>
        </w:rPr>
        <w:fldChar w:fldCharType="separate"/>
      </w:r>
      <w:r w:rsidR="00872EF5" w:rsidRPr="00F20C16">
        <w:rPr>
          <w:lang w:val="es-GT"/>
        </w:rPr>
        <w:t>Plan de Desarrollo de</w:t>
      </w:r>
      <w:r w:rsidR="009465B6" w:rsidRPr="00F20C16">
        <w:rPr>
          <w:lang w:val="es-GT"/>
        </w:rPr>
        <w:t>l</w:t>
      </w:r>
      <w:r w:rsidR="00872EF5" w:rsidRPr="00F20C16">
        <w:rPr>
          <w:lang w:val="es-GT"/>
        </w:rPr>
        <w:t xml:space="preserve"> Software</w:t>
      </w:r>
      <w:r w:rsidR="00EA5EE8" w:rsidRPr="00F20C16">
        <w:rPr>
          <w:lang w:val="es-GT"/>
        </w:rPr>
        <w:fldChar w:fldCharType="end"/>
      </w:r>
    </w:p>
    <w:p w:rsidR="00EA5EE8" w:rsidRPr="00F20C16" w:rsidRDefault="00EA5EE8" w:rsidP="00011B70">
      <w:pPr>
        <w:pStyle w:val="Ttulo1"/>
        <w:numPr>
          <w:ilvl w:val="0"/>
          <w:numId w:val="0"/>
        </w:numPr>
        <w:jc w:val="both"/>
        <w:rPr>
          <w:lang w:val="es-GT"/>
        </w:rPr>
      </w:pPr>
      <w:bookmarkStart w:id="0" w:name="_Toc447095880"/>
    </w:p>
    <w:p w:rsidR="00EA5EE8" w:rsidRPr="00F20C16" w:rsidRDefault="00DB0479" w:rsidP="00011B70">
      <w:pPr>
        <w:pStyle w:val="Ttulo1"/>
        <w:jc w:val="both"/>
        <w:rPr>
          <w:lang w:val="es-GT"/>
        </w:rPr>
      </w:pPr>
      <w:bookmarkStart w:id="1" w:name="_Toc524312826"/>
      <w:bookmarkStart w:id="2" w:name="_Toc15102513"/>
      <w:bookmarkStart w:id="3" w:name="_Toc456598586"/>
      <w:bookmarkStart w:id="4" w:name="_Toc456600917"/>
      <w:r w:rsidRPr="00F20C16">
        <w:rPr>
          <w:lang w:val="es-GT"/>
        </w:rPr>
        <w:t>Introducción</w:t>
      </w:r>
      <w:bookmarkEnd w:id="1"/>
      <w:bookmarkEnd w:id="2"/>
    </w:p>
    <w:p w:rsidR="002E4AB9" w:rsidRDefault="009465B6" w:rsidP="00011B70">
      <w:pPr>
        <w:pStyle w:val="Textoindependiente"/>
        <w:jc w:val="both"/>
        <w:rPr>
          <w:lang w:val="es-GT"/>
        </w:rPr>
      </w:pPr>
      <w:r w:rsidRPr="00F20C16">
        <w:rPr>
          <w:lang w:val="es-GT"/>
        </w:rPr>
        <w:t xml:space="preserve">Este Plan de Desarrollo del Software es una versión preliminar preparada para ser incluida en la propuesta elaborada como respuesta al Pliego de Cláusulas Técnicas de </w:t>
      </w:r>
      <w:r w:rsidR="002E4AB9">
        <w:rPr>
          <w:lang w:val="es-GT"/>
        </w:rPr>
        <w:t>la “Definición y Análisis del proyecto titulado</w:t>
      </w:r>
    </w:p>
    <w:p w:rsidR="00210411" w:rsidRPr="00F20C16" w:rsidRDefault="002E4AB9" w:rsidP="00011B70">
      <w:pPr>
        <w:pStyle w:val="Textoindependiente"/>
        <w:jc w:val="both"/>
        <w:rPr>
          <w:lang w:val="es-GT"/>
        </w:rPr>
      </w:pPr>
      <w:r>
        <w:rPr>
          <w:lang w:val="es-GT"/>
        </w:rPr>
        <w:t xml:space="preserve"> “</w:t>
      </w:r>
      <w:r w:rsidRPr="002E4AB9">
        <w:rPr>
          <w:lang w:val="es-GT"/>
        </w:rPr>
        <w:t>Innovación Tecnológica Para La Notificación De Abusos En El Transporte Público Del Municipio De Amatitlán Mediante Aplicación Móvil</w:t>
      </w:r>
      <w:r w:rsidR="009465B6" w:rsidRPr="00F20C16">
        <w:rPr>
          <w:lang w:val="es-GT"/>
        </w:rPr>
        <w:t xml:space="preserve">”. </w:t>
      </w:r>
      <w:r w:rsidR="00B12677" w:rsidRPr="00F20C16">
        <w:rPr>
          <w:lang w:val="es-GT"/>
        </w:rPr>
        <w:t xml:space="preserve">Este documento provee una visión global del enfoque de desarrollo propuesto. </w:t>
      </w:r>
    </w:p>
    <w:p w:rsidR="009465B6" w:rsidRPr="00F20C16" w:rsidRDefault="00210411" w:rsidP="00210411">
      <w:pPr>
        <w:pStyle w:val="Textoindependiente"/>
        <w:jc w:val="both"/>
        <w:rPr>
          <w:lang w:val="es-GT"/>
        </w:rPr>
      </w:pPr>
      <w:r w:rsidRPr="00F20C16">
        <w:rPr>
          <w:lang w:val="es-GT"/>
        </w:rPr>
        <w:t xml:space="preserve">El proyecto ha sido ofertado por </w:t>
      </w:r>
      <w:proofErr w:type="spellStart"/>
      <w:r w:rsidR="003B731A">
        <w:rPr>
          <w:lang w:val="es-GT"/>
        </w:rPr>
        <w:t>GregSoft</w:t>
      </w:r>
      <w:proofErr w:type="spellEnd"/>
      <w:r w:rsidRPr="00F20C16">
        <w:rPr>
          <w:lang w:val="es-GT"/>
        </w:rPr>
        <w:t xml:space="preserve"> en dos fases: “Análisis técnico, funcional y propuesta de Diseño” y “Desarrollo e </w:t>
      </w:r>
      <w:r w:rsidR="003B731A">
        <w:rPr>
          <w:lang w:val="es-GT"/>
        </w:rPr>
        <w:t>Implementación</w:t>
      </w:r>
      <w:r w:rsidRPr="00F20C16">
        <w:rPr>
          <w:lang w:val="es-GT"/>
        </w:rPr>
        <w:t xml:space="preserve"> del Nuevo Sistema”.  La primera fase ofertada corresponde a las fases </w:t>
      </w:r>
      <w:r w:rsidR="003B731A">
        <w:rPr>
          <w:lang w:val="es-GT"/>
        </w:rPr>
        <w:t>Inicio y Elaboración en RUP (</w:t>
      </w:r>
      <w:proofErr w:type="spellStart"/>
      <w:r w:rsidR="003B731A">
        <w:rPr>
          <w:lang w:val="es-GT"/>
        </w:rPr>
        <w:t>Rat</w:t>
      </w:r>
      <w:r w:rsidRPr="00F20C16">
        <w:rPr>
          <w:lang w:val="es-GT"/>
        </w:rPr>
        <w:t>ional</w:t>
      </w:r>
      <w:proofErr w:type="spellEnd"/>
      <w:r w:rsidRPr="00F20C16">
        <w:rPr>
          <w:lang w:val="es-GT"/>
        </w:rPr>
        <w:t xml:space="preserve"> </w:t>
      </w:r>
      <w:proofErr w:type="spellStart"/>
      <w:r w:rsidRPr="00F20C16">
        <w:rPr>
          <w:lang w:val="es-GT"/>
        </w:rPr>
        <w:t>Unified</w:t>
      </w:r>
      <w:proofErr w:type="spellEnd"/>
      <w:r w:rsidRPr="00F20C16">
        <w:rPr>
          <w:lang w:val="es-GT"/>
        </w:rPr>
        <w:t xml:space="preserve"> </w:t>
      </w:r>
      <w:proofErr w:type="spellStart"/>
      <w:r w:rsidRPr="00F20C16">
        <w:rPr>
          <w:lang w:val="es-GT"/>
        </w:rPr>
        <w:t>Process</w:t>
      </w:r>
      <w:proofErr w:type="spellEnd"/>
      <w:r w:rsidR="003B731A">
        <w:rPr>
          <w:lang w:val="es-GT"/>
        </w:rPr>
        <w:t>)</w:t>
      </w:r>
      <w:r w:rsidRPr="00F20C16">
        <w:rPr>
          <w:lang w:val="es-GT"/>
        </w:rPr>
        <w:t>, la meto</w:t>
      </w:r>
      <w:r w:rsidR="003B731A">
        <w:rPr>
          <w:lang w:val="es-GT"/>
        </w:rPr>
        <w:t>dología que se propone utilizar</w:t>
      </w:r>
      <w:r w:rsidRPr="00F20C16">
        <w:rPr>
          <w:lang w:val="es-GT"/>
        </w:rPr>
        <w:t xml:space="preserve">. La otra fase que será ofertada posteriormente corresponde en RUP a las fases de Construcción y de Transición. Es importante destacar esto puesto que utilizaremos la terminología RUP en este documento. </w:t>
      </w:r>
      <w:r w:rsidR="00B12677" w:rsidRPr="00F20C16">
        <w:rPr>
          <w:lang w:val="es-GT"/>
        </w:rPr>
        <w:t xml:space="preserve">Se incluirá el detalle para </w:t>
      </w:r>
      <w:r w:rsidR="00900F4B" w:rsidRPr="00F20C16">
        <w:rPr>
          <w:lang w:val="es-GT"/>
        </w:rPr>
        <w:t xml:space="preserve">las fases de Inicio y Elaboración </w:t>
      </w:r>
      <w:r w:rsidR="00B12677" w:rsidRPr="00F20C16">
        <w:rPr>
          <w:lang w:val="es-GT"/>
        </w:rPr>
        <w:t xml:space="preserve">y adicionalmente se </w:t>
      </w:r>
      <w:r w:rsidR="003B731A" w:rsidRPr="00F20C16">
        <w:rPr>
          <w:lang w:val="es-GT"/>
        </w:rPr>
        <w:t>diseñarán</w:t>
      </w:r>
      <w:r w:rsidR="00B12677" w:rsidRPr="00F20C16">
        <w:rPr>
          <w:lang w:val="es-GT"/>
        </w:rPr>
        <w:t xml:space="preserve"> las fases posteriores de Construcción y Transición para dar una visión global de</w:t>
      </w:r>
      <w:r w:rsidR="00900F4B" w:rsidRPr="00F20C16">
        <w:rPr>
          <w:lang w:val="es-GT"/>
        </w:rPr>
        <w:t xml:space="preserve"> todo</w:t>
      </w:r>
      <w:r w:rsidR="00B12677" w:rsidRPr="00F20C16">
        <w:rPr>
          <w:lang w:val="es-GT"/>
        </w:rPr>
        <w:t xml:space="preserve"> proceso. </w:t>
      </w:r>
    </w:p>
    <w:p w:rsidR="00011B70" w:rsidRPr="00F20C16" w:rsidRDefault="00011B70" w:rsidP="00011B70">
      <w:pPr>
        <w:pStyle w:val="Textoindependiente"/>
        <w:jc w:val="both"/>
        <w:rPr>
          <w:lang w:val="es-GT"/>
        </w:rPr>
      </w:pPr>
      <w:r w:rsidRPr="00F20C16">
        <w:rPr>
          <w:lang w:val="es-GT"/>
        </w:rPr>
        <w:t>E</w:t>
      </w:r>
      <w:r w:rsidR="00900F4B" w:rsidRPr="00F20C16">
        <w:rPr>
          <w:lang w:val="es-GT"/>
        </w:rPr>
        <w:t xml:space="preserve">l enfoque </w:t>
      </w:r>
      <w:r w:rsidRPr="00F20C16">
        <w:rPr>
          <w:lang w:val="es-GT"/>
        </w:rPr>
        <w:t xml:space="preserve">desarrollo </w:t>
      </w:r>
      <w:r w:rsidR="00900F4B" w:rsidRPr="00F20C16">
        <w:rPr>
          <w:lang w:val="es-GT"/>
        </w:rPr>
        <w:t xml:space="preserve">propuesto constituye </w:t>
      </w:r>
      <w:r w:rsidRPr="00F20C16">
        <w:rPr>
          <w:lang w:val="es-GT"/>
        </w:rPr>
        <w:t xml:space="preserve">una configuración del proceso RUP </w:t>
      </w:r>
      <w:r w:rsidR="003B731A" w:rsidRPr="00F20C16">
        <w:rPr>
          <w:lang w:val="es-GT"/>
        </w:rPr>
        <w:t>de acuerdo con</w:t>
      </w:r>
      <w:r w:rsidRPr="00F20C16">
        <w:rPr>
          <w:lang w:val="es-GT"/>
        </w:rPr>
        <w:t xml:space="preserve"> las características del proyecto, seleccionando los roles de los participantes, las actividades a realizar y los artefactos </w:t>
      </w:r>
      <w:r w:rsidR="00F9664A" w:rsidRPr="00F20C16">
        <w:rPr>
          <w:lang w:val="es-GT"/>
        </w:rPr>
        <w:t xml:space="preserve">(entregables) </w:t>
      </w:r>
      <w:r w:rsidRPr="00F20C16">
        <w:rPr>
          <w:lang w:val="es-GT"/>
        </w:rPr>
        <w:t>que serán generados.</w:t>
      </w:r>
      <w:r w:rsidR="00C06D3C" w:rsidRPr="00F20C16">
        <w:rPr>
          <w:lang w:val="es-GT"/>
        </w:rPr>
        <w:t xml:space="preserve"> </w:t>
      </w:r>
      <w:r w:rsidR="00900F4B" w:rsidRPr="00F20C16">
        <w:rPr>
          <w:lang w:val="es-GT"/>
        </w:rPr>
        <w:t>E</w:t>
      </w:r>
      <w:r w:rsidR="00C06D3C" w:rsidRPr="00F20C16">
        <w:rPr>
          <w:lang w:val="es-GT"/>
        </w:rPr>
        <w:t>ste documento es a su vez uno de los artefactos de RUP</w:t>
      </w:r>
      <w:r w:rsidR="00900F4B" w:rsidRPr="00F20C16">
        <w:rPr>
          <w:lang w:val="es-GT"/>
        </w:rPr>
        <w:t>.</w:t>
      </w:r>
    </w:p>
    <w:p w:rsidR="00EA5EE8" w:rsidRPr="00F20C16" w:rsidRDefault="00EA5EE8" w:rsidP="00011B70">
      <w:pPr>
        <w:pStyle w:val="Ttulo2"/>
        <w:jc w:val="both"/>
        <w:rPr>
          <w:lang w:val="es-GT"/>
        </w:rPr>
      </w:pPr>
      <w:bookmarkStart w:id="5" w:name="_Toc524312827"/>
      <w:bookmarkStart w:id="6" w:name="_Toc15102514"/>
      <w:r w:rsidRPr="00F20C16">
        <w:rPr>
          <w:lang w:val="es-GT"/>
        </w:rPr>
        <w:t>P</w:t>
      </w:r>
      <w:bookmarkEnd w:id="5"/>
      <w:r w:rsidR="00D16917" w:rsidRPr="00F20C16">
        <w:rPr>
          <w:lang w:val="es-GT"/>
        </w:rPr>
        <w:t>ropósito</w:t>
      </w:r>
      <w:bookmarkEnd w:id="6"/>
    </w:p>
    <w:p w:rsidR="00EA5EE8" w:rsidRPr="00F20C16" w:rsidRDefault="00D16917" w:rsidP="00011B70">
      <w:pPr>
        <w:pStyle w:val="Textoindependiente"/>
        <w:jc w:val="both"/>
        <w:rPr>
          <w:lang w:val="es-GT"/>
        </w:rPr>
      </w:pPr>
      <w:r w:rsidRPr="00F20C16">
        <w:rPr>
          <w:lang w:val="es-GT"/>
        </w:rPr>
        <w:t>E</w:t>
      </w:r>
      <w:r w:rsidR="00F9664A" w:rsidRPr="00F20C16">
        <w:rPr>
          <w:lang w:val="es-GT"/>
        </w:rPr>
        <w:t>l</w:t>
      </w:r>
      <w:r w:rsidRPr="00F20C16">
        <w:rPr>
          <w:lang w:val="es-GT"/>
        </w:rPr>
        <w:t xml:space="preserve"> propósito del Plan de Desarrollo de Software es proporcionar la información necesaria para controlar el proyecto</w:t>
      </w:r>
      <w:r w:rsidR="00EA5EE8" w:rsidRPr="00F20C16">
        <w:rPr>
          <w:lang w:val="es-GT"/>
        </w:rPr>
        <w:t xml:space="preserve">. </w:t>
      </w:r>
      <w:r w:rsidRPr="00F20C16">
        <w:rPr>
          <w:lang w:val="es-GT"/>
        </w:rPr>
        <w:t>En él se describe el enfoque de desarrollo del software</w:t>
      </w:r>
      <w:r w:rsidR="00EA5EE8" w:rsidRPr="00F20C16">
        <w:rPr>
          <w:lang w:val="es-GT"/>
        </w:rPr>
        <w:t>.</w:t>
      </w:r>
    </w:p>
    <w:p w:rsidR="00EA5EE8" w:rsidRPr="00F20C16" w:rsidRDefault="00D16917" w:rsidP="00011B70">
      <w:pPr>
        <w:pStyle w:val="Textoindependiente"/>
        <w:jc w:val="both"/>
        <w:rPr>
          <w:lang w:val="es-GT"/>
        </w:rPr>
      </w:pPr>
      <w:r w:rsidRPr="00F20C16">
        <w:rPr>
          <w:lang w:val="es-GT"/>
        </w:rPr>
        <w:t>Los usuarios del Plan de Desarrollo del Software son:</w:t>
      </w:r>
      <w:r w:rsidR="00EA5EE8" w:rsidRPr="00F20C16">
        <w:rPr>
          <w:lang w:val="es-GT"/>
        </w:rPr>
        <w:t xml:space="preserve"> </w:t>
      </w:r>
    </w:p>
    <w:p w:rsidR="00EA5EE8" w:rsidRPr="00F20C16" w:rsidRDefault="00D16917" w:rsidP="00011B70">
      <w:pPr>
        <w:pStyle w:val="Textoindependiente"/>
        <w:numPr>
          <w:ilvl w:val="0"/>
          <w:numId w:val="2"/>
        </w:numPr>
        <w:jc w:val="both"/>
        <w:rPr>
          <w:lang w:val="es-GT"/>
        </w:rPr>
      </w:pPr>
      <w:r w:rsidRPr="00F20C16">
        <w:rPr>
          <w:lang w:val="es-GT"/>
        </w:rPr>
        <w:t>El jefe del proyecto lo utiliza para organizar la agenda y necesidades de recursos, y para realizar su seguimiento</w:t>
      </w:r>
      <w:r w:rsidR="00EA5EE8" w:rsidRPr="00F20C16">
        <w:rPr>
          <w:lang w:val="es-GT"/>
        </w:rPr>
        <w:t xml:space="preserve">. </w:t>
      </w:r>
    </w:p>
    <w:p w:rsidR="00EA5EE8" w:rsidRPr="00F20C16" w:rsidRDefault="00D16917" w:rsidP="00011B70">
      <w:pPr>
        <w:pStyle w:val="Textoindependiente"/>
        <w:numPr>
          <w:ilvl w:val="0"/>
          <w:numId w:val="2"/>
        </w:numPr>
        <w:jc w:val="both"/>
        <w:rPr>
          <w:b/>
          <w:lang w:val="es-GT"/>
        </w:rPr>
      </w:pPr>
      <w:r w:rsidRPr="00F20C16">
        <w:rPr>
          <w:rStyle w:val="Textoennegrita"/>
          <w:b w:val="0"/>
          <w:lang w:val="es-GT"/>
        </w:rPr>
        <w:t>Los miembros del equipo de desarrollo lo usan para</w:t>
      </w:r>
      <w:r w:rsidR="001143F8" w:rsidRPr="00F20C16">
        <w:rPr>
          <w:rStyle w:val="Textoennegrita"/>
          <w:b w:val="0"/>
          <w:lang w:val="es-GT"/>
        </w:rPr>
        <w:t xml:space="preserve"> entender lo qué deben hacer, cuá</w:t>
      </w:r>
      <w:r w:rsidRPr="00F20C16">
        <w:rPr>
          <w:rStyle w:val="Textoennegrita"/>
          <w:b w:val="0"/>
          <w:lang w:val="es-GT"/>
        </w:rPr>
        <w:t>ndo deben hacerlo y qué otras actividades dependen de ello</w:t>
      </w:r>
      <w:r w:rsidR="00EA5EE8" w:rsidRPr="00F20C16">
        <w:rPr>
          <w:b/>
          <w:lang w:val="es-GT"/>
        </w:rPr>
        <w:t xml:space="preserve">. </w:t>
      </w:r>
    </w:p>
    <w:p w:rsidR="00EA5EE8" w:rsidRPr="00F20C16" w:rsidRDefault="00D16917" w:rsidP="00011B70">
      <w:pPr>
        <w:pStyle w:val="Ttulo2"/>
        <w:jc w:val="both"/>
        <w:rPr>
          <w:lang w:val="es-GT"/>
        </w:rPr>
      </w:pPr>
      <w:bookmarkStart w:id="7" w:name="_Toc15102515"/>
      <w:r w:rsidRPr="00F20C16">
        <w:rPr>
          <w:lang w:val="es-GT"/>
        </w:rPr>
        <w:t>Alcance</w:t>
      </w:r>
      <w:bookmarkEnd w:id="7"/>
    </w:p>
    <w:p w:rsidR="00210411" w:rsidRPr="00F20C16" w:rsidRDefault="00AF622E" w:rsidP="00011B70">
      <w:pPr>
        <w:pStyle w:val="Textoindependiente"/>
        <w:jc w:val="both"/>
        <w:rPr>
          <w:lang w:val="es-GT"/>
        </w:rPr>
      </w:pPr>
      <w:r w:rsidRPr="00F20C16">
        <w:rPr>
          <w:lang w:val="es-GT"/>
        </w:rPr>
        <w:t xml:space="preserve">El Plan de Desarrollo del Software describe el plan global usado para el desarrollo del </w:t>
      </w:r>
      <w:r w:rsidR="00F9664A" w:rsidRPr="00F20C16">
        <w:rPr>
          <w:lang w:val="es-GT"/>
        </w:rPr>
        <w:t>“</w:t>
      </w:r>
      <w:r w:rsidR="003B731A" w:rsidRPr="003B731A">
        <w:rPr>
          <w:lang w:val="es-GT"/>
        </w:rPr>
        <w:t>Innovación Tecnológica Para La Notificación De Abusos En El Transporte Público Del Municipio De Amatitlán Mediante Aplicación Móvil</w:t>
      </w:r>
      <w:r w:rsidR="003B731A">
        <w:rPr>
          <w:lang w:val="es-GT"/>
        </w:rPr>
        <w:t>”.</w:t>
      </w:r>
      <w:r w:rsidR="003B731A" w:rsidRPr="003B731A">
        <w:rPr>
          <w:lang w:val="es-GT"/>
        </w:rPr>
        <w:t xml:space="preserve"> </w:t>
      </w:r>
      <w:r w:rsidR="00FD59B6" w:rsidRPr="00F20C16">
        <w:rPr>
          <w:lang w:val="es-GT"/>
        </w:rPr>
        <w:t>El detalle de las iteraciones individuales se describe en los planes de cada iteración, documentos que se aportan en forma separada</w:t>
      </w:r>
      <w:r w:rsidR="00EA5EE8" w:rsidRPr="00F20C16">
        <w:rPr>
          <w:lang w:val="es-GT"/>
        </w:rPr>
        <w:t>.</w:t>
      </w:r>
      <w:r w:rsidR="00FD59B6" w:rsidRPr="00F20C16">
        <w:rPr>
          <w:lang w:val="es-GT"/>
        </w:rPr>
        <w:t xml:space="preserve"> Durante el proceso de desarrollo en el </w:t>
      </w:r>
      <w:r w:rsidR="00F9664A" w:rsidRPr="00F20C16">
        <w:rPr>
          <w:lang w:val="es-GT"/>
        </w:rPr>
        <w:t>artefacto “</w:t>
      </w:r>
      <w:r w:rsidR="00FD59B6" w:rsidRPr="00F20C16">
        <w:rPr>
          <w:lang w:val="es-GT"/>
        </w:rPr>
        <w:t>Visión</w:t>
      </w:r>
      <w:r w:rsidR="00F9664A" w:rsidRPr="00F20C16">
        <w:rPr>
          <w:lang w:val="es-GT"/>
        </w:rPr>
        <w:t>”</w:t>
      </w:r>
      <w:r w:rsidR="00FD59B6" w:rsidRPr="00F20C16">
        <w:rPr>
          <w:lang w:val="es-GT"/>
        </w:rPr>
        <w:t xml:space="preserve"> se definen las características del producto a desarrollar, lo cual constituye la base para la planificación de las iteraciones. Para esta versión </w:t>
      </w:r>
      <w:r w:rsidR="00945028">
        <w:rPr>
          <w:lang w:val="es-GT"/>
        </w:rPr>
        <w:t>1.0</w:t>
      </w:r>
      <w:r w:rsidR="00FD59B6" w:rsidRPr="00F20C16">
        <w:rPr>
          <w:lang w:val="es-GT"/>
        </w:rPr>
        <w:t xml:space="preserve"> del Plan de Desarrollo de</w:t>
      </w:r>
      <w:r w:rsidR="00F9664A" w:rsidRPr="00F20C16">
        <w:rPr>
          <w:lang w:val="es-GT"/>
        </w:rPr>
        <w:t>l</w:t>
      </w:r>
      <w:r w:rsidR="00FD59B6" w:rsidRPr="00F20C16">
        <w:rPr>
          <w:lang w:val="es-GT"/>
        </w:rPr>
        <w:t xml:space="preserve"> Software, nos hemos basado en el Pliego de Cláusulas Técnicas para hacer una estimación aproximada, una vez comenzado el proyecto y durante la </w:t>
      </w:r>
      <w:r w:rsidR="00FF4F94" w:rsidRPr="00F20C16">
        <w:rPr>
          <w:lang w:val="es-GT"/>
        </w:rPr>
        <w:t xml:space="preserve">fase </w:t>
      </w:r>
      <w:r w:rsidR="00FD59B6" w:rsidRPr="00F20C16">
        <w:rPr>
          <w:lang w:val="es-GT"/>
        </w:rPr>
        <w:t xml:space="preserve">de Inicio se generará la primera versión del </w:t>
      </w:r>
      <w:r w:rsidR="00FF4F94" w:rsidRPr="00F20C16">
        <w:rPr>
          <w:lang w:val="es-GT"/>
        </w:rPr>
        <w:t>artefacto</w:t>
      </w:r>
      <w:r w:rsidR="00FD59B6" w:rsidRPr="00F20C16">
        <w:rPr>
          <w:lang w:val="es-GT"/>
        </w:rPr>
        <w:t xml:space="preserve"> </w:t>
      </w:r>
      <w:r w:rsidR="00FF4F94" w:rsidRPr="00F20C16">
        <w:rPr>
          <w:lang w:val="es-GT"/>
        </w:rPr>
        <w:t>“</w:t>
      </w:r>
      <w:r w:rsidR="00FD59B6" w:rsidRPr="00F20C16">
        <w:rPr>
          <w:lang w:val="es-GT"/>
        </w:rPr>
        <w:t>Visión</w:t>
      </w:r>
      <w:r w:rsidR="00FF4F94" w:rsidRPr="00F20C16">
        <w:rPr>
          <w:lang w:val="es-GT"/>
        </w:rPr>
        <w:t xml:space="preserve">”, el </w:t>
      </w:r>
      <w:r w:rsidR="00FD59B6" w:rsidRPr="00F20C16">
        <w:rPr>
          <w:lang w:val="es-GT"/>
        </w:rPr>
        <w:t xml:space="preserve">cual se utilizará para refinar este documento. </w:t>
      </w:r>
      <w:r w:rsidR="002B71F5" w:rsidRPr="00F20C16">
        <w:rPr>
          <w:lang w:val="es-GT"/>
        </w:rPr>
        <w:t xml:space="preserve"> Posteriormente, el avance del proyecto y el seguimiento en cada una de las iteraciones ocasionará el ajuste de este documento produciendo nuevas versiones actualizadas.</w:t>
      </w:r>
    </w:p>
    <w:p w:rsidR="00EA5EE8" w:rsidRPr="00F20C16" w:rsidRDefault="00210411" w:rsidP="00011B70">
      <w:pPr>
        <w:pStyle w:val="Textoindependiente"/>
        <w:jc w:val="both"/>
        <w:rPr>
          <w:lang w:val="es-GT"/>
        </w:rPr>
      </w:pPr>
      <w:r w:rsidRPr="00F20C16">
        <w:rPr>
          <w:lang w:val="es-GT"/>
        </w:rPr>
        <w:br w:type="page"/>
      </w:r>
    </w:p>
    <w:p w:rsidR="00EA5EE8" w:rsidRPr="00F20C16" w:rsidRDefault="006A4BFB" w:rsidP="00011B70">
      <w:pPr>
        <w:pStyle w:val="Ttulo2"/>
        <w:jc w:val="both"/>
        <w:rPr>
          <w:lang w:val="es-GT"/>
        </w:rPr>
      </w:pPr>
      <w:bookmarkStart w:id="8" w:name="_Toc15102516"/>
      <w:r w:rsidRPr="00F20C16">
        <w:rPr>
          <w:lang w:val="es-GT"/>
        </w:rPr>
        <w:t>Resumen</w:t>
      </w:r>
      <w:bookmarkEnd w:id="8"/>
    </w:p>
    <w:p w:rsidR="00EA5EE8" w:rsidRPr="00F20C16" w:rsidRDefault="006A4BFB" w:rsidP="00011B70">
      <w:pPr>
        <w:pStyle w:val="Textoindependiente"/>
        <w:jc w:val="both"/>
        <w:rPr>
          <w:lang w:val="es-GT"/>
        </w:rPr>
      </w:pPr>
      <w:r w:rsidRPr="00F20C16">
        <w:rPr>
          <w:lang w:val="es-GT"/>
        </w:rPr>
        <w:t>Después de esta introducción, el resto del documento está organizado en las siguientes secciones:</w:t>
      </w:r>
    </w:p>
    <w:p w:rsidR="00EA5EE8" w:rsidRPr="00845969" w:rsidRDefault="006A4BFB" w:rsidP="00845969">
      <w:pPr>
        <w:pStyle w:val="Textoindependiente"/>
        <w:numPr>
          <w:ilvl w:val="0"/>
          <w:numId w:val="12"/>
        </w:numPr>
        <w:jc w:val="both"/>
        <w:rPr>
          <w:lang w:val="es-GT"/>
        </w:rPr>
      </w:pPr>
      <w:r w:rsidRPr="00F20C16">
        <w:rPr>
          <w:lang w:val="es-GT"/>
        </w:rPr>
        <w:t>Vista General del Proyecto</w:t>
      </w:r>
      <w:r w:rsidR="00845969">
        <w:rPr>
          <w:lang w:val="es-GT"/>
        </w:rPr>
        <w:t>:</w:t>
      </w:r>
      <w:r w:rsidR="00EA5EE8" w:rsidRPr="00845969">
        <w:rPr>
          <w:lang w:val="es-GT"/>
        </w:rPr>
        <w:t xml:space="preserve"> </w:t>
      </w:r>
      <w:r w:rsidR="00845969">
        <w:rPr>
          <w:lang w:val="es-GT"/>
        </w:rPr>
        <w:t>P</w:t>
      </w:r>
      <w:r w:rsidRPr="00845969">
        <w:rPr>
          <w:lang w:val="es-GT"/>
        </w:rPr>
        <w:t>roporciona una descripción del propósito, alcance y objetivos del proyecto, estableciendo los artefactos que serán producidos y utilizados durante el proyecto.</w:t>
      </w:r>
    </w:p>
    <w:p w:rsidR="00EA5EE8" w:rsidRPr="00F20C16" w:rsidRDefault="006A4BFB" w:rsidP="00845969">
      <w:pPr>
        <w:pStyle w:val="Textoindependiente"/>
        <w:numPr>
          <w:ilvl w:val="0"/>
          <w:numId w:val="12"/>
        </w:numPr>
        <w:jc w:val="both"/>
        <w:rPr>
          <w:lang w:val="es-GT"/>
        </w:rPr>
      </w:pPr>
      <w:r w:rsidRPr="00F20C16">
        <w:rPr>
          <w:lang w:val="es-GT"/>
        </w:rPr>
        <w:t>Organización del Proyecto</w:t>
      </w:r>
      <w:r w:rsidR="00845969">
        <w:rPr>
          <w:lang w:val="es-GT"/>
        </w:rPr>
        <w:t>: D</w:t>
      </w:r>
      <w:r w:rsidRPr="00F20C16">
        <w:rPr>
          <w:lang w:val="es-GT"/>
        </w:rPr>
        <w:t>escribe la estructura organizacional del equipo de desarrollo</w:t>
      </w:r>
      <w:r w:rsidR="00EA5EE8" w:rsidRPr="00F20C16">
        <w:rPr>
          <w:lang w:val="es-GT"/>
        </w:rPr>
        <w:t>.</w:t>
      </w:r>
    </w:p>
    <w:p w:rsidR="00EA5EE8" w:rsidRPr="00F20C16" w:rsidRDefault="006A4BFB" w:rsidP="00845969">
      <w:pPr>
        <w:pStyle w:val="Textoindependiente"/>
        <w:numPr>
          <w:ilvl w:val="0"/>
          <w:numId w:val="12"/>
        </w:numPr>
        <w:jc w:val="both"/>
        <w:rPr>
          <w:lang w:val="es-GT"/>
        </w:rPr>
      </w:pPr>
      <w:r w:rsidRPr="00F20C16">
        <w:rPr>
          <w:lang w:val="es-GT"/>
        </w:rPr>
        <w:t>Gestión del Proceso</w:t>
      </w:r>
      <w:r w:rsidR="00845969">
        <w:rPr>
          <w:lang w:val="es-GT"/>
        </w:rPr>
        <w:t>:</w:t>
      </w:r>
      <w:bookmarkStart w:id="9" w:name="_GoBack"/>
      <w:bookmarkEnd w:id="9"/>
      <w:r w:rsidR="00EA5EE8" w:rsidRPr="00F20C16">
        <w:rPr>
          <w:lang w:val="es-GT"/>
        </w:rPr>
        <w:t>x</w:t>
      </w:r>
      <w:r w:rsidRPr="00F20C16">
        <w:rPr>
          <w:lang w:val="es-GT"/>
        </w:rPr>
        <w:t>plica los costos y planificación estimada, define las fases e hitos del proyecto y describe cómo se realizará su seguimiento.</w:t>
      </w:r>
    </w:p>
    <w:p w:rsidR="00EA5EE8" w:rsidRPr="00F20C16" w:rsidRDefault="006A4BFB" w:rsidP="00845969">
      <w:pPr>
        <w:pStyle w:val="Textoindependiente"/>
        <w:numPr>
          <w:ilvl w:val="0"/>
          <w:numId w:val="12"/>
        </w:numPr>
        <w:jc w:val="both"/>
        <w:rPr>
          <w:lang w:val="es-GT"/>
        </w:rPr>
      </w:pPr>
      <w:r w:rsidRPr="00F20C16">
        <w:rPr>
          <w:lang w:val="es-GT"/>
        </w:rPr>
        <w:t>Planes y Guías de aplicación</w:t>
      </w:r>
      <w:r w:rsidR="00EA5EE8" w:rsidRPr="00F20C16">
        <w:rPr>
          <w:lang w:val="es-GT"/>
        </w:rPr>
        <w:t xml:space="preserve"> — </w:t>
      </w:r>
      <w:r w:rsidRPr="00F20C16">
        <w:rPr>
          <w:lang w:val="es-GT"/>
        </w:rPr>
        <w:t>proporciona una vista global del proceso de desarrollo de software, incluyendo métodos, herramientas y técnicas que serán utilizadas</w:t>
      </w:r>
      <w:r w:rsidR="00EA5EE8" w:rsidRPr="00F20C16">
        <w:rPr>
          <w:lang w:val="es-GT"/>
        </w:rPr>
        <w:t>.</w:t>
      </w:r>
    </w:p>
    <w:p w:rsidR="00210411" w:rsidRPr="00F20C16" w:rsidRDefault="00210411" w:rsidP="00011B70">
      <w:pPr>
        <w:pStyle w:val="Textoindependiente"/>
        <w:jc w:val="both"/>
        <w:rPr>
          <w:lang w:val="es-GT"/>
        </w:rPr>
      </w:pPr>
    </w:p>
    <w:p w:rsidR="00EA5EE8" w:rsidRPr="00F20C16" w:rsidRDefault="00F9664A" w:rsidP="00011B70">
      <w:pPr>
        <w:pStyle w:val="Ttulo1"/>
        <w:jc w:val="both"/>
        <w:rPr>
          <w:lang w:val="es-GT"/>
        </w:rPr>
      </w:pPr>
      <w:bookmarkStart w:id="10" w:name="_Toc524312832"/>
      <w:bookmarkStart w:id="11" w:name="_Toc15102517"/>
      <w:r w:rsidRPr="00F20C16">
        <w:rPr>
          <w:lang w:val="es-GT"/>
        </w:rPr>
        <w:t xml:space="preserve">Vista General del </w:t>
      </w:r>
      <w:proofErr w:type="spellStart"/>
      <w:r w:rsidRPr="00F20C16">
        <w:rPr>
          <w:lang w:val="es-GT"/>
        </w:rPr>
        <w:t>Poyecto</w:t>
      </w:r>
      <w:bookmarkEnd w:id="10"/>
      <w:bookmarkEnd w:id="11"/>
      <w:proofErr w:type="spellEnd"/>
    </w:p>
    <w:p w:rsidR="00EA5EE8" w:rsidRPr="00F20C16" w:rsidRDefault="00F9664A" w:rsidP="00011B70">
      <w:pPr>
        <w:pStyle w:val="Ttulo2"/>
        <w:jc w:val="both"/>
        <w:rPr>
          <w:lang w:val="es-GT"/>
        </w:rPr>
      </w:pPr>
      <w:bookmarkStart w:id="12" w:name="_Toc524312833"/>
      <w:bookmarkStart w:id="13" w:name="_Toc15102518"/>
      <w:r w:rsidRPr="00F20C16">
        <w:rPr>
          <w:lang w:val="es-GT"/>
        </w:rPr>
        <w:t>Propósito, Alcance y Objetivos</w:t>
      </w:r>
      <w:bookmarkEnd w:id="12"/>
      <w:bookmarkEnd w:id="13"/>
    </w:p>
    <w:p w:rsidR="00210411" w:rsidRPr="00F20C16" w:rsidRDefault="00210411" w:rsidP="00A97F66">
      <w:pPr>
        <w:pStyle w:val="Textoindependiente"/>
        <w:jc w:val="both"/>
        <w:rPr>
          <w:lang w:val="es-GT"/>
        </w:rPr>
      </w:pPr>
      <w:r w:rsidRPr="00F20C16">
        <w:rPr>
          <w:lang w:val="es-GT"/>
        </w:rPr>
        <w:t>La información que a contin</w:t>
      </w:r>
      <w:r w:rsidR="001143F8" w:rsidRPr="00F20C16">
        <w:rPr>
          <w:lang w:val="es-GT"/>
        </w:rPr>
        <w:t>uación se incluye ha sido extraí</w:t>
      </w:r>
      <w:r w:rsidRPr="00F20C16">
        <w:rPr>
          <w:lang w:val="es-GT"/>
        </w:rPr>
        <w:t>da del Pliego de Cláusulas Técnicas para la Definición y Análisis de los Procedimientos del ES-NIC.</w:t>
      </w:r>
    </w:p>
    <w:p w:rsidR="00F9664A" w:rsidRPr="00F20C16" w:rsidRDefault="00F9664A" w:rsidP="00A97F66">
      <w:pPr>
        <w:pStyle w:val="Textoindependiente"/>
        <w:jc w:val="both"/>
        <w:rPr>
          <w:lang w:val="es-GT"/>
        </w:rPr>
      </w:pPr>
      <w:r w:rsidRPr="00F20C16">
        <w:rPr>
          <w:lang w:val="es-GT"/>
        </w:rPr>
        <w:t xml:space="preserve">“Red.es lleva a cabo todas las funciones técnicas del ES-NIC. La inminente entrada en vigor del nuevo Plan Nacional de Nombres de Dominio de Internet – incluyendo el nacimiento de los dominios de tercer nivel bajo “.es” – conllevará un previsible aumento de la solicitud de nombres de dominio e importantes cambios en los procesos implicados en la gestión del ES-NIC. Por ello, Red.es considera necesario el desarrollo de un nuevo sistema de gestión de nombres de dominio que cubra el flujo completo de solicitudes y beneficie a los solicitantes de una gestión más rápida, automática y segura de las solicitudes recibidas, facilitando la participación de agentes registradores en el proceso.” </w:t>
      </w:r>
    </w:p>
    <w:p w:rsidR="00210411" w:rsidRPr="00F20C16" w:rsidRDefault="00210411" w:rsidP="00A97F66">
      <w:pPr>
        <w:pStyle w:val="Textoindependiente"/>
        <w:jc w:val="both"/>
        <w:rPr>
          <w:lang w:val="es-GT"/>
        </w:rPr>
      </w:pPr>
      <w:r w:rsidRPr="00F20C16">
        <w:rPr>
          <w:lang w:val="es-GT"/>
        </w:rPr>
        <w:t>El proyecto debe proporcionar una</w:t>
      </w:r>
      <w:r w:rsidR="00AA4844" w:rsidRPr="00F20C16">
        <w:rPr>
          <w:lang w:val="es-GT"/>
        </w:rPr>
        <w:t xml:space="preserve"> </w:t>
      </w:r>
      <w:r w:rsidRPr="00F20C16">
        <w:rPr>
          <w:lang w:val="es-GT"/>
        </w:rPr>
        <w:t xml:space="preserve">propuesta para el desarrollo de todos los </w:t>
      </w:r>
      <w:r w:rsidR="00FA4B97" w:rsidRPr="00F20C16">
        <w:rPr>
          <w:lang w:val="es-GT"/>
        </w:rPr>
        <w:t>sub</w:t>
      </w:r>
      <w:r w:rsidRPr="00F20C16">
        <w:rPr>
          <w:lang w:val="es-GT"/>
        </w:rPr>
        <w:t xml:space="preserve">sistemas implicados en la gestión de nombres de dominio de internet bajo “.es”. Estos </w:t>
      </w:r>
      <w:r w:rsidR="00FA4B97" w:rsidRPr="00F20C16">
        <w:rPr>
          <w:lang w:val="es-GT"/>
        </w:rPr>
        <w:t>sub</w:t>
      </w:r>
      <w:r w:rsidRPr="00F20C16">
        <w:rPr>
          <w:lang w:val="es-GT"/>
        </w:rPr>
        <w:t xml:space="preserve">sistemas se pueden diferenciar en cuatro grandes bloques: </w:t>
      </w:r>
    </w:p>
    <w:p w:rsidR="003D29AD" w:rsidRPr="00F20C16" w:rsidRDefault="003D29AD" w:rsidP="00A97F66">
      <w:pPr>
        <w:pStyle w:val="Textoindependiente"/>
        <w:numPr>
          <w:ilvl w:val="0"/>
          <w:numId w:val="6"/>
        </w:numPr>
        <w:jc w:val="both"/>
        <w:rPr>
          <w:lang w:val="es-GT"/>
        </w:rPr>
      </w:pPr>
      <w:r w:rsidRPr="00F20C16">
        <w:rPr>
          <w:lang w:val="es-GT"/>
        </w:rPr>
        <w:t>Comunicación con agentes de registro y solicitantes finales, incluyendo:</w:t>
      </w:r>
    </w:p>
    <w:p w:rsidR="003D29AD" w:rsidRPr="00F20C16" w:rsidRDefault="003D29AD" w:rsidP="00A97F66">
      <w:pPr>
        <w:pStyle w:val="Textoindependiente"/>
        <w:numPr>
          <w:ilvl w:val="0"/>
          <w:numId w:val="4"/>
        </w:numPr>
        <w:jc w:val="both"/>
        <w:rPr>
          <w:lang w:val="es-GT"/>
        </w:rPr>
      </w:pPr>
      <w:r w:rsidRPr="00F20C16">
        <w:rPr>
          <w:lang w:val="es-GT"/>
        </w:rPr>
        <w:t>Procedimiento de catalogación de registradores</w:t>
      </w:r>
    </w:p>
    <w:p w:rsidR="003D29AD" w:rsidRPr="00F20C16" w:rsidRDefault="003D29AD" w:rsidP="00A97F66">
      <w:pPr>
        <w:pStyle w:val="Textoindependiente"/>
        <w:numPr>
          <w:ilvl w:val="0"/>
          <w:numId w:val="4"/>
        </w:numPr>
        <w:jc w:val="both"/>
        <w:rPr>
          <w:lang w:val="es-GT"/>
        </w:rPr>
      </w:pPr>
      <w:r w:rsidRPr="00F20C16">
        <w:rPr>
          <w:lang w:val="es-GT"/>
        </w:rPr>
        <w:t>Definición de los acuerdos registrador – registro</w:t>
      </w:r>
    </w:p>
    <w:p w:rsidR="003D29AD" w:rsidRPr="00F20C16" w:rsidRDefault="003D29AD" w:rsidP="00A97F66">
      <w:pPr>
        <w:pStyle w:val="Textoindependiente"/>
        <w:numPr>
          <w:ilvl w:val="0"/>
          <w:numId w:val="4"/>
        </w:numPr>
        <w:jc w:val="both"/>
        <w:rPr>
          <w:lang w:val="es-GT"/>
        </w:rPr>
      </w:pPr>
      <w:r w:rsidRPr="00F20C16">
        <w:rPr>
          <w:lang w:val="es-GT"/>
        </w:rPr>
        <w:t>Procedimiento de comunicación/intercambio de información entre los solicitantes, registradores y registro.</w:t>
      </w:r>
    </w:p>
    <w:p w:rsidR="003D29AD" w:rsidRPr="00F20C16" w:rsidRDefault="003D29AD" w:rsidP="00A97F66">
      <w:pPr>
        <w:pStyle w:val="Textoindependiente"/>
        <w:jc w:val="both"/>
        <w:rPr>
          <w:lang w:val="es-GT"/>
        </w:rPr>
      </w:pPr>
      <w:r w:rsidRPr="00F20C16">
        <w:rPr>
          <w:lang w:val="es-GT"/>
        </w:rPr>
        <w:t>b)    Automatización de la gestión del registro, incluyendo:</w:t>
      </w:r>
    </w:p>
    <w:p w:rsidR="003D29AD" w:rsidRPr="00F20C16" w:rsidRDefault="003D29AD" w:rsidP="00A97F66">
      <w:pPr>
        <w:pStyle w:val="Textoindependiente"/>
        <w:numPr>
          <w:ilvl w:val="0"/>
          <w:numId w:val="5"/>
        </w:numPr>
        <w:jc w:val="both"/>
        <w:rPr>
          <w:lang w:val="es-GT"/>
        </w:rPr>
      </w:pPr>
      <w:r w:rsidRPr="00F20C16">
        <w:rPr>
          <w:lang w:val="es-GT"/>
        </w:rPr>
        <w:t>Gestión de altas</w:t>
      </w:r>
    </w:p>
    <w:p w:rsidR="003D29AD" w:rsidRPr="00F20C16" w:rsidRDefault="003D29AD" w:rsidP="00A97F66">
      <w:pPr>
        <w:pStyle w:val="Textoindependiente"/>
        <w:numPr>
          <w:ilvl w:val="0"/>
          <w:numId w:val="5"/>
        </w:numPr>
        <w:jc w:val="both"/>
        <w:rPr>
          <w:lang w:val="es-GT"/>
        </w:rPr>
      </w:pPr>
      <w:r w:rsidRPr="00F20C16">
        <w:rPr>
          <w:lang w:val="es-GT"/>
        </w:rPr>
        <w:t>Verificación de datos</w:t>
      </w:r>
    </w:p>
    <w:p w:rsidR="003D29AD" w:rsidRPr="00F20C16" w:rsidRDefault="003D29AD" w:rsidP="00A97F66">
      <w:pPr>
        <w:pStyle w:val="Textoindependiente"/>
        <w:numPr>
          <w:ilvl w:val="0"/>
          <w:numId w:val="5"/>
        </w:numPr>
        <w:jc w:val="both"/>
        <w:rPr>
          <w:lang w:val="es-GT"/>
        </w:rPr>
      </w:pPr>
      <w:r w:rsidRPr="00F20C16">
        <w:rPr>
          <w:lang w:val="es-GT"/>
        </w:rPr>
        <w:t>Gestión de modificaciones</w:t>
      </w:r>
    </w:p>
    <w:p w:rsidR="003D29AD" w:rsidRPr="00F20C16" w:rsidRDefault="003D29AD" w:rsidP="00A97F66">
      <w:pPr>
        <w:pStyle w:val="Textoindependiente"/>
        <w:numPr>
          <w:ilvl w:val="0"/>
          <w:numId w:val="5"/>
        </w:numPr>
        <w:jc w:val="both"/>
        <w:rPr>
          <w:lang w:val="es-GT"/>
        </w:rPr>
      </w:pPr>
      <w:r w:rsidRPr="00F20C16">
        <w:rPr>
          <w:lang w:val="es-GT"/>
        </w:rPr>
        <w:t>Gestión de bajas lógicas y físicas</w:t>
      </w:r>
    </w:p>
    <w:p w:rsidR="003D29AD" w:rsidRPr="00F20C16" w:rsidRDefault="003D29AD" w:rsidP="00A97F66">
      <w:pPr>
        <w:pStyle w:val="Textoindependiente"/>
        <w:numPr>
          <w:ilvl w:val="0"/>
          <w:numId w:val="5"/>
        </w:numPr>
        <w:jc w:val="both"/>
        <w:rPr>
          <w:lang w:val="es-GT"/>
        </w:rPr>
      </w:pPr>
      <w:r w:rsidRPr="00F20C16">
        <w:rPr>
          <w:lang w:val="es-GT"/>
        </w:rPr>
        <w:t>Gestión de consultas de estado de solicitudes</w:t>
      </w:r>
    </w:p>
    <w:p w:rsidR="00AA4844" w:rsidRPr="00F20C16" w:rsidRDefault="003D29AD" w:rsidP="00A97F66">
      <w:pPr>
        <w:pStyle w:val="Textoindependiente"/>
        <w:numPr>
          <w:ilvl w:val="0"/>
          <w:numId w:val="5"/>
        </w:numPr>
        <w:jc w:val="both"/>
        <w:rPr>
          <w:lang w:val="es-GT"/>
        </w:rPr>
      </w:pPr>
      <w:r w:rsidRPr="00F20C16">
        <w:rPr>
          <w:lang w:val="es-GT"/>
        </w:rPr>
        <w:t>Programas y servicios periféricos</w:t>
      </w:r>
    </w:p>
    <w:p w:rsidR="003D29AD" w:rsidRPr="00F20C16" w:rsidRDefault="00AA4844" w:rsidP="00A97F66">
      <w:pPr>
        <w:pStyle w:val="Textoindependiente"/>
        <w:ind w:left="1080"/>
        <w:jc w:val="both"/>
        <w:rPr>
          <w:lang w:val="es-GT"/>
        </w:rPr>
      </w:pPr>
      <w:r w:rsidRPr="00F20C16">
        <w:rPr>
          <w:lang w:val="es-GT"/>
        </w:rPr>
        <w:br w:type="page"/>
      </w:r>
    </w:p>
    <w:p w:rsidR="00900F4B" w:rsidRPr="00F20C16" w:rsidRDefault="003D29AD" w:rsidP="00A97F66">
      <w:pPr>
        <w:pStyle w:val="Textoindependiente"/>
        <w:numPr>
          <w:ilvl w:val="0"/>
          <w:numId w:val="7"/>
        </w:numPr>
        <w:jc w:val="both"/>
        <w:rPr>
          <w:lang w:val="es-GT"/>
        </w:rPr>
      </w:pPr>
      <w:r w:rsidRPr="00F20C16">
        <w:rPr>
          <w:lang w:val="es-GT"/>
        </w:rPr>
        <w:t xml:space="preserve"> Información y atención de consultas a usuarios</w:t>
      </w:r>
      <w:r w:rsidR="00B74937" w:rsidRPr="00F20C16">
        <w:rPr>
          <w:lang w:val="es-GT"/>
        </w:rPr>
        <w:t xml:space="preserve">. </w:t>
      </w:r>
    </w:p>
    <w:p w:rsidR="003D29AD" w:rsidRPr="00F20C16" w:rsidRDefault="00AA4844" w:rsidP="00A97F66">
      <w:pPr>
        <w:pStyle w:val="Textoindependiente"/>
        <w:numPr>
          <w:ilvl w:val="0"/>
          <w:numId w:val="7"/>
        </w:numPr>
        <w:jc w:val="both"/>
        <w:rPr>
          <w:lang w:val="es-GT"/>
        </w:rPr>
      </w:pPr>
      <w:r w:rsidRPr="00F20C16">
        <w:rPr>
          <w:lang w:val="es-GT"/>
        </w:rPr>
        <w:t>Gestión de la tasa por asignación del recurso limitado de nombres y direcciones de internet, incluyendo:</w:t>
      </w:r>
    </w:p>
    <w:p w:rsidR="00AA4844" w:rsidRPr="00F20C16" w:rsidRDefault="00AA4844" w:rsidP="00A97F66">
      <w:pPr>
        <w:pStyle w:val="Textoindependiente"/>
        <w:numPr>
          <w:ilvl w:val="0"/>
          <w:numId w:val="8"/>
        </w:numPr>
        <w:jc w:val="both"/>
        <w:rPr>
          <w:lang w:val="es-GT"/>
        </w:rPr>
      </w:pPr>
      <w:r w:rsidRPr="00F20C16">
        <w:rPr>
          <w:lang w:val="es-GT"/>
        </w:rPr>
        <w:t>Formas de cobro</w:t>
      </w:r>
    </w:p>
    <w:p w:rsidR="00AA4844" w:rsidRPr="00F20C16" w:rsidRDefault="00AA4844" w:rsidP="00A97F66">
      <w:pPr>
        <w:pStyle w:val="Textoindependiente"/>
        <w:numPr>
          <w:ilvl w:val="0"/>
          <w:numId w:val="8"/>
        </w:numPr>
        <w:jc w:val="both"/>
        <w:rPr>
          <w:lang w:val="es-GT"/>
        </w:rPr>
      </w:pPr>
      <w:r w:rsidRPr="00F20C16">
        <w:rPr>
          <w:lang w:val="es-GT"/>
        </w:rPr>
        <w:t>Gestión de cobro e impagos</w:t>
      </w:r>
    </w:p>
    <w:p w:rsidR="00AA4844" w:rsidRPr="00F20C16" w:rsidRDefault="00AA4844" w:rsidP="00A97F66">
      <w:pPr>
        <w:pStyle w:val="Textoindependiente"/>
        <w:numPr>
          <w:ilvl w:val="0"/>
          <w:numId w:val="8"/>
        </w:numPr>
        <w:jc w:val="both"/>
        <w:rPr>
          <w:lang w:val="es-GT"/>
        </w:rPr>
      </w:pPr>
      <w:r w:rsidRPr="00F20C16">
        <w:rPr>
          <w:lang w:val="es-GT"/>
        </w:rPr>
        <w:t>Procedimiento de conciliación con registradores</w:t>
      </w:r>
      <w:r w:rsidR="00B74937" w:rsidRPr="00F20C16">
        <w:rPr>
          <w:lang w:val="es-GT"/>
        </w:rPr>
        <w:t>. Herramienta modular y completamente independiente, ya que será utilizada posteriormente en otros departamentos de Red.es.</w:t>
      </w:r>
    </w:p>
    <w:p w:rsidR="00AA4844" w:rsidRPr="00F20C16" w:rsidRDefault="00AA4844" w:rsidP="00A97F66">
      <w:pPr>
        <w:pStyle w:val="Textoindependiente"/>
        <w:numPr>
          <w:ilvl w:val="0"/>
          <w:numId w:val="8"/>
        </w:numPr>
        <w:jc w:val="both"/>
        <w:rPr>
          <w:lang w:val="es-GT"/>
        </w:rPr>
      </w:pPr>
      <w:r w:rsidRPr="00F20C16">
        <w:rPr>
          <w:lang w:val="es-GT"/>
        </w:rPr>
        <w:t>Sistema de provisión/</w:t>
      </w:r>
      <w:proofErr w:type="spellStart"/>
      <w:r w:rsidRPr="00F20C16">
        <w:rPr>
          <w:lang w:val="es-GT"/>
        </w:rPr>
        <w:t>desprovisión</w:t>
      </w:r>
      <w:proofErr w:type="spellEnd"/>
      <w:r w:rsidRPr="00F20C16">
        <w:rPr>
          <w:lang w:val="es-GT"/>
        </w:rPr>
        <w:t xml:space="preserve"> de servicios</w:t>
      </w:r>
    </w:p>
    <w:p w:rsidR="00B74937" w:rsidRPr="00F20C16" w:rsidRDefault="00B74937" w:rsidP="00A97F66">
      <w:pPr>
        <w:jc w:val="both"/>
        <w:rPr>
          <w:lang w:val="es-GT"/>
        </w:rPr>
      </w:pPr>
    </w:p>
    <w:p w:rsidR="00B74937" w:rsidRPr="00F20C16" w:rsidRDefault="00B74937" w:rsidP="00A97F66">
      <w:pPr>
        <w:ind w:left="720"/>
        <w:jc w:val="both"/>
        <w:rPr>
          <w:lang w:val="es-GT"/>
        </w:rPr>
      </w:pPr>
      <w:r w:rsidRPr="00F20C16">
        <w:rPr>
          <w:lang w:val="es-GT"/>
        </w:rPr>
        <w:t xml:space="preserve">También debe tenerse en cuenta la migración de los datos de registro existentes sin pérdida de integridad de </w:t>
      </w:r>
      <w:proofErr w:type="gramStart"/>
      <w:r w:rsidRPr="00F20C16">
        <w:rPr>
          <w:lang w:val="es-GT"/>
        </w:rPr>
        <w:t>los mismos</w:t>
      </w:r>
      <w:proofErr w:type="gramEnd"/>
      <w:r w:rsidRPr="00F20C16">
        <w:rPr>
          <w:lang w:val="es-GT"/>
        </w:rPr>
        <w:t xml:space="preserve">. Actualmente, los sistemas implicados en el proceso de registro están descentralizados, con lo que el proceso de migración debe contemplar la unificación de la información y adaptación al nuevo sistema de metadatos manteniendo la integridad </w:t>
      </w:r>
      <w:proofErr w:type="spellStart"/>
      <w:r w:rsidRPr="00F20C16">
        <w:rPr>
          <w:lang w:val="es-GT"/>
        </w:rPr>
        <w:t>del</w:t>
      </w:r>
      <w:proofErr w:type="spellEnd"/>
      <w:r w:rsidRPr="00F20C16">
        <w:rPr>
          <w:lang w:val="es-GT"/>
        </w:rPr>
        <w:t xml:space="preserve"> lo mismo en todo momento.</w:t>
      </w:r>
    </w:p>
    <w:p w:rsidR="00B74937" w:rsidRPr="00F20C16" w:rsidRDefault="00B74937" w:rsidP="00A97F66">
      <w:pPr>
        <w:jc w:val="both"/>
        <w:rPr>
          <w:lang w:val="es-GT"/>
        </w:rPr>
      </w:pPr>
    </w:p>
    <w:p w:rsidR="00EA5EE8" w:rsidRPr="00F20C16" w:rsidRDefault="00D65076" w:rsidP="00A97F66">
      <w:pPr>
        <w:pStyle w:val="Ttulo2"/>
        <w:jc w:val="both"/>
        <w:rPr>
          <w:lang w:val="es-GT"/>
        </w:rPr>
      </w:pPr>
      <w:bookmarkStart w:id="14" w:name="_Toc524312834"/>
      <w:bookmarkStart w:id="15" w:name="_Toc15102519"/>
      <w:r w:rsidRPr="00F20C16">
        <w:rPr>
          <w:lang w:val="es-GT"/>
        </w:rPr>
        <w:t>Suposiciones y Restricciones</w:t>
      </w:r>
      <w:bookmarkEnd w:id="14"/>
      <w:bookmarkEnd w:id="15"/>
    </w:p>
    <w:p w:rsidR="00F2693F" w:rsidRPr="00F20C16" w:rsidRDefault="00F2693F" w:rsidP="00A97F66">
      <w:pPr>
        <w:pStyle w:val="Textoindependiente"/>
        <w:jc w:val="both"/>
        <w:rPr>
          <w:lang w:val="es-GT"/>
        </w:rPr>
      </w:pPr>
      <w:r w:rsidRPr="00F20C16">
        <w:rPr>
          <w:lang w:val="es-GT"/>
        </w:rPr>
        <w:t xml:space="preserve">Las suposiciones y restricciones </w:t>
      </w:r>
      <w:r w:rsidR="0094188C" w:rsidRPr="00F20C16">
        <w:rPr>
          <w:lang w:val="es-GT"/>
        </w:rPr>
        <w:t xml:space="preserve">respecto del sistema, y </w:t>
      </w:r>
      <w:r w:rsidRPr="00F20C16">
        <w:rPr>
          <w:lang w:val="es-GT"/>
        </w:rPr>
        <w:t>que se derivan directamente del Pliego de Cláusulas Técnicas son:</w:t>
      </w:r>
    </w:p>
    <w:p w:rsidR="00F2693F" w:rsidRPr="00F20C16" w:rsidRDefault="0094188C" w:rsidP="00A97F66">
      <w:pPr>
        <w:pStyle w:val="Textoindependiente"/>
        <w:numPr>
          <w:ilvl w:val="0"/>
          <w:numId w:val="10"/>
        </w:numPr>
        <w:jc w:val="both"/>
        <w:rPr>
          <w:lang w:val="es-GT"/>
        </w:rPr>
      </w:pPr>
      <w:r w:rsidRPr="00F20C16">
        <w:rPr>
          <w:lang w:val="es-GT"/>
        </w:rPr>
        <w:t>Debe contemplarse las implicaciones de los siguientes puntos críticos:</w:t>
      </w:r>
    </w:p>
    <w:p w:rsidR="0094188C" w:rsidRPr="00F20C16" w:rsidRDefault="0094188C" w:rsidP="00A97F66">
      <w:pPr>
        <w:pStyle w:val="Textoindependiente"/>
        <w:numPr>
          <w:ilvl w:val="0"/>
          <w:numId w:val="9"/>
        </w:numPr>
        <w:jc w:val="both"/>
        <w:rPr>
          <w:lang w:val="es-GT"/>
        </w:rPr>
      </w:pPr>
      <w:r w:rsidRPr="00F20C16">
        <w:rPr>
          <w:lang w:val="es-GT"/>
        </w:rPr>
        <w:t>Compatibilidad de la solución con protocolos IPv6</w:t>
      </w:r>
    </w:p>
    <w:p w:rsidR="0094188C" w:rsidRPr="00F20C16" w:rsidRDefault="0094188C" w:rsidP="00A97F66">
      <w:pPr>
        <w:pStyle w:val="Textoindependiente"/>
        <w:numPr>
          <w:ilvl w:val="0"/>
          <w:numId w:val="9"/>
        </w:numPr>
        <w:jc w:val="both"/>
        <w:rPr>
          <w:lang w:val="es-GT"/>
        </w:rPr>
      </w:pPr>
      <w:r w:rsidRPr="00F20C16">
        <w:rPr>
          <w:lang w:val="es-GT"/>
        </w:rPr>
        <w:t>Caracteres multilingües</w:t>
      </w:r>
    </w:p>
    <w:p w:rsidR="0094188C" w:rsidRPr="00F20C16" w:rsidRDefault="0094188C" w:rsidP="00A97F66">
      <w:pPr>
        <w:pStyle w:val="Textoindependiente"/>
        <w:numPr>
          <w:ilvl w:val="0"/>
          <w:numId w:val="9"/>
        </w:numPr>
        <w:jc w:val="both"/>
        <w:rPr>
          <w:lang w:val="es-GT"/>
        </w:rPr>
      </w:pPr>
      <w:r w:rsidRPr="00F20C16">
        <w:rPr>
          <w:lang w:val="es-GT"/>
        </w:rPr>
        <w:t>Sistemas seguros: protección de información, seguridad en las trasmisiones de datos (PKI), etc.</w:t>
      </w:r>
    </w:p>
    <w:p w:rsidR="0094188C" w:rsidRPr="00F20C16" w:rsidRDefault="0094188C" w:rsidP="00A97F66">
      <w:pPr>
        <w:pStyle w:val="Textoindependiente"/>
        <w:numPr>
          <w:ilvl w:val="0"/>
          <w:numId w:val="9"/>
        </w:numPr>
        <w:jc w:val="both"/>
        <w:rPr>
          <w:lang w:val="es-GT"/>
        </w:rPr>
      </w:pPr>
      <w:r w:rsidRPr="00F20C16">
        <w:rPr>
          <w:lang w:val="es-GT"/>
        </w:rPr>
        <w:t>Gestión de flujos de trabajo, seguridad de transacciones e intercambio de información</w:t>
      </w:r>
    </w:p>
    <w:p w:rsidR="0094188C" w:rsidRPr="00F20C16" w:rsidRDefault="0094188C" w:rsidP="00A97F66">
      <w:pPr>
        <w:pStyle w:val="Textoindependiente"/>
        <w:numPr>
          <w:ilvl w:val="0"/>
          <w:numId w:val="9"/>
        </w:numPr>
        <w:jc w:val="both"/>
        <w:rPr>
          <w:lang w:val="es-GT"/>
        </w:rPr>
      </w:pPr>
      <w:r w:rsidRPr="00F20C16">
        <w:rPr>
          <w:lang w:val="es-GT"/>
        </w:rPr>
        <w:t>Adaptación a la normativa de Protección de Datos</w:t>
      </w:r>
    </w:p>
    <w:p w:rsidR="00D65076" w:rsidRPr="00F20C16" w:rsidRDefault="00FA4B97" w:rsidP="00A97F66">
      <w:pPr>
        <w:pStyle w:val="Textoindependiente"/>
        <w:numPr>
          <w:ilvl w:val="0"/>
          <w:numId w:val="10"/>
        </w:numPr>
        <w:jc w:val="both"/>
        <w:rPr>
          <w:lang w:val="es-GT"/>
        </w:rPr>
      </w:pPr>
      <w:r w:rsidRPr="00F20C16">
        <w:rPr>
          <w:lang w:val="es-GT"/>
        </w:rPr>
        <w:t>La automatización de la gestión interna del registro debe ajustarse a la legislación vigente y considerar la previsión de la nueva legislación referente a los dominio</w:t>
      </w:r>
      <w:r w:rsidR="00900F4B" w:rsidRPr="00F20C16">
        <w:rPr>
          <w:lang w:val="es-GT"/>
        </w:rPr>
        <w:t>s</w:t>
      </w:r>
      <w:r w:rsidRPr="00F20C16">
        <w:rPr>
          <w:lang w:val="es-GT"/>
        </w:rPr>
        <w:t xml:space="preserve"> de tercer nivel.</w:t>
      </w:r>
    </w:p>
    <w:p w:rsidR="00D65076" w:rsidRPr="00F20C16" w:rsidRDefault="00FA4B97" w:rsidP="00A97F66">
      <w:pPr>
        <w:pStyle w:val="Textoindependiente"/>
        <w:numPr>
          <w:ilvl w:val="0"/>
          <w:numId w:val="10"/>
        </w:numPr>
        <w:jc w:val="both"/>
        <w:rPr>
          <w:lang w:val="es-GT"/>
        </w:rPr>
      </w:pPr>
      <w:r w:rsidRPr="00F20C16">
        <w:rPr>
          <w:lang w:val="es-GT"/>
        </w:rPr>
        <w:t xml:space="preserve">El subsistema “Información y atención de consultas a usuarios” debe diseñarse como módulo independiente para ser utilizada posteriormente en otros departamentos de Red.es. </w:t>
      </w:r>
    </w:p>
    <w:p w:rsidR="00D65076" w:rsidRPr="00F20C16" w:rsidRDefault="00FA4B97" w:rsidP="00A97F66">
      <w:pPr>
        <w:pStyle w:val="Textoindependiente"/>
        <w:numPr>
          <w:ilvl w:val="0"/>
          <w:numId w:val="10"/>
        </w:numPr>
        <w:jc w:val="both"/>
        <w:rPr>
          <w:lang w:val="es-GT"/>
        </w:rPr>
      </w:pPr>
      <w:r w:rsidRPr="00F20C16">
        <w:rPr>
          <w:lang w:val="es-GT"/>
        </w:rPr>
        <w:t xml:space="preserve">El “Procedimiento de conciliación con registradores” incluido en el subsistema “Gestión de la tasa por asignación del recurso limitado de nombres y direcciones de internet” debe diseñarse como módulo independiente para ser utilizada posteriormente en otros departamentos de Red.es. </w:t>
      </w:r>
    </w:p>
    <w:p w:rsidR="00FA4B97" w:rsidRPr="00F20C16" w:rsidRDefault="00FA4B97" w:rsidP="00A97F66">
      <w:pPr>
        <w:pStyle w:val="Textoindependiente"/>
        <w:jc w:val="both"/>
        <w:rPr>
          <w:lang w:val="es-GT"/>
        </w:rPr>
      </w:pPr>
      <w:r w:rsidRPr="00F20C16">
        <w:rPr>
          <w:lang w:val="es-GT"/>
        </w:rPr>
        <w:t>Como es natural, la lista de suposiciones y restricciones se incrementará durante el desarrollo del proyecto, particularmente una vez establecido el artefacto “Visión”.</w:t>
      </w:r>
    </w:p>
    <w:p w:rsidR="00FA4B97" w:rsidRPr="00F20C16" w:rsidRDefault="00D65076" w:rsidP="00A97F66">
      <w:pPr>
        <w:pStyle w:val="Textoindependiente"/>
        <w:jc w:val="both"/>
        <w:rPr>
          <w:lang w:val="es-GT"/>
        </w:rPr>
      </w:pPr>
      <w:r w:rsidRPr="00F20C16">
        <w:rPr>
          <w:lang w:val="es-GT"/>
        </w:rPr>
        <w:br w:type="page"/>
      </w:r>
    </w:p>
    <w:p w:rsidR="00EA5EE8" w:rsidRPr="00F20C16" w:rsidRDefault="002A25F0" w:rsidP="00A97F66">
      <w:pPr>
        <w:pStyle w:val="Ttulo2"/>
        <w:jc w:val="both"/>
        <w:rPr>
          <w:lang w:val="es-GT"/>
        </w:rPr>
      </w:pPr>
      <w:bookmarkStart w:id="16" w:name="_Toc524312835"/>
      <w:bookmarkStart w:id="17" w:name="_Toc15102520"/>
      <w:r w:rsidRPr="00F20C16">
        <w:rPr>
          <w:lang w:val="es-GT"/>
        </w:rPr>
        <w:t>Entregables del proyecto</w:t>
      </w:r>
      <w:bookmarkEnd w:id="16"/>
      <w:bookmarkEnd w:id="17"/>
    </w:p>
    <w:p w:rsidR="002A25F0" w:rsidRPr="00F20C16" w:rsidRDefault="002A25F0" w:rsidP="00A97F66">
      <w:pPr>
        <w:ind w:left="720"/>
        <w:jc w:val="both"/>
        <w:rPr>
          <w:lang w:val="es-GT" w:eastAsia="es-ES"/>
        </w:rPr>
      </w:pPr>
      <w:r w:rsidRPr="00F20C16">
        <w:rPr>
          <w:lang w:val="es-GT" w:eastAsia="es-ES"/>
        </w:rPr>
        <w:t xml:space="preserve">A continuación se </w:t>
      </w:r>
      <w:proofErr w:type="gramStart"/>
      <w:r w:rsidRPr="00F20C16">
        <w:rPr>
          <w:lang w:val="es-GT" w:eastAsia="es-ES"/>
        </w:rPr>
        <w:t>indican  y</w:t>
      </w:r>
      <w:proofErr w:type="gramEnd"/>
      <w:r w:rsidRPr="00F20C16">
        <w:rPr>
          <w:lang w:val="es-GT" w:eastAsia="es-ES"/>
        </w:rPr>
        <w:t xml:space="preserve"> describen cada uno de los artefactos que serán generados y utilizados por el proyecto y que constituyen los entregables. Esta lista constituye la configuración de RUP desde la perspectiva de artefactos, y que proponemos para este proyecto.  </w:t>
      </w:r>
    </w:p>
    <w:p w:rsidR="002A25F0" w:rsidRPr="00F20C16" w:rsidRDefault="002A25F0" w:rsidP="00A97F66">
      <w:pPr>
        <w:ind w:left="720"/>
        <w:jc w:val="both"/>
        <w:rPr>
          <w:lang w:val="es-GT" w:eastAsia="es-ES"/>
        </w:rPr>
      </w:pPr>
    </w:p>
    <w:p w:rsidR="002A25F0" w:rsidRPr="00F20C16" w:rsidRDefault="002A25F0" w:rsidP="00A97F66">
      <w:pPr>
        <w:ind w:left="720"/>
        <w:jc w:val="both"/>
        <w:rPr>
          <w:lang w:val="es-GT" w:eastAsia="es-ES"/>
        </w:rPr>
      </w:pPr>
      <w:r w:rsidRPr="00F20C16">
        <w:rPr>
          <w:lang w:val="es-GT" w:eastAsia="es-ES"/>
        </w:rPr>
        <w:t xml:space="preserve">Es preciso destacar que </w:t>
      </w:r>
      <w:proofErr w:type="gramStart"/>
      <w:r w:rsidRPr="00F20C16">
        <w:rPr>
          <w:lang w:val="es-GT" w:eastAsia="es-ES"/>
        </w:rPr>
        <w:t>de acuerdo a</w:t>
      </w:r>
      <w:proofErr w:type="gramEnd"/>
      <w:r w:rsidRPr="00F20C16">
        <w:rPr>
          <w:lang w:val="es-GT" w:eastAsia="es-ES"/>
        </w:rPr>
        <w:t xml:space="preserve"> la filosofía de RUP (y de todo proceso iterativo e incremental), todos los artefactos son objeto de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completitud y estabilidad de los artefactos. Esto será indicado más adelante cuando se presenten los objetivos de cada iteración.</w:t>
      </w:r>
    </w:p>
    <w:p w:rsidR="002A25F0" w:rsidRPr="00F20C16" w:rsidRDefault="002A25F0" w:rsidP="00A97F66">
      <w:pPr>
        <w:ind w:left="720"/>
        <w:jc w:val="both"/>
        <w:rPr>
          <w:lang w:val="es-GT" w:eastAsia="es-ES"/>
        </w:rPr>
      </w:pPr>
    </w:p>
    <w:p w:rsidR="004529A4" w:rsidRPr="00F20C16" w:rsidRDefault="004529A4" w:rsidP="003F3EC7">
      <w:pPr>
        <w:numPr>
          <w:ilvl w:val="0"/>
          <w:numId w:val="11"/>
        </w:numPr>
        <w:jc w:val="both"/>
        <w:rPr>
          <w:b/>
          <w:lang w:val="es-GT"/>
        </w:rPr>
      </w:pPr>
      <w:r w:rsidRPr="00F20C16">
        <w:rPr>
          <w:b/>
          <w:lang w:val="es-GT"/>
        </w:rPr>
        <w:t>Plan de Desarrollo del Software</w:t>
      </w:r>
    </w:p>
    <w:p w:rsidR="004529A4" w:rsidRPr="00F20C16" w:rsidRDefault="004529A4" w:rsidP="004529A4">
      <w:pPr>
        <w:ind w:left="720"/>
        <w:jc w:val="both"/>
        <w:rPr>
          <w:lang w:val="es-GT"/>
        </w:rPr>
      </w:pPr>
      <w:r w:rsidRPr="00F20C16">
        <w:rPr>
          <w:lang w:val="es-GT"/>
        </w:rPr>
        <w:t>Es el presente documento.</w:t>
      </w:r>
    </w:p>
    <w:p w:rsidR="004529A4" w:rsidRPr="00F20C16" w:rsidRDefault="004529A4" w:rsidP="00A97F66">
      <w:pPr>
        <w:ind w:left="720"/>
        <w:jc w:val="both"/>
        <w:rPr>
          <w:lang w:val="es-GT" w:eastAsia="es-ES"/>
        </w:rPr>
      </w:pPr>
    </w:p>
    <w:p w:rsidR="00523FA6" w:rsidRPr="00F20C16" w:rsidRDefault="001F419B" w:rsidP="003F3EC7">
      <w:pPr>
        <w:numPr>
          <w:ilvl w:val="0"/>
          <w:numId w:val="11"/>
        </w:numPr>
        <w:jc w:val="both"/>
        <w:rPr>
          <w:b/>
          <w:lang w:val="es-GT" w:eastAsia="es-ES"/>
        </w:rPr>
      </w:pPr>
      <w:r w:rsidRPr="00F20C16">
        <w:rPr>
          <w:b/>
          <w:lang w:val="es-GT" w:eastAsia="es-ES"/>
        </w:rPr>
        <w:t>Modelo de Casos de Uso del Negocio</w:t>
      </w:r>
    </w:p>
    <w:p w:rsidR="00523FA6" w:rsidRPr="00F20C16" w:rsidRDefault="00523FA6" w:rsidP="00A97F66">
      <w:pPr>
        <w:ind w:left="720"/>
        <w:jc w:val="both"/>
        <w:rPr>
          <w:lang w:val="es-GT"/>
        </w:rPr>
      </w:pPr>
      <w:r w:rsidRPr="00F20C16">
        <w:rPr>
          <w:lang w:val="es-GT"/>
        </w:rPr>
        <w:t xml:space="preserve">Es un modelo de las funciones de negocio vistas desde la perspectiva de los actores externos (Agentes de registro, solicitantes finales, otros sistemas etc.). permite situar al sistema en el contexto organizacional haciendo énfasis en los objetivos en este ámbito. Este modelo </w:t>
      </w:r>
      <w:r w:rsidR="00DF1153" w:rsidRPr="00F20C16">
        <w:rPr>
          <w:lang w:val="es-GT"/>
        </w:rPr>
        <w:t>se representa con un D</w:t>
      </w:r>
      <w:r w:rsidRPr="00F20C16">
        <w:rPr>
          <w:lang w:val="es-GT"/>
        </w:rPr>
        <w:t xml:space="preserve">iagrama de Casos de Uso </w:t>
      </w:r>
      <w:r w:rsidR="00DF1153" w:rsidRPr="00F20C16">
        <w:rPr>
          <w:lang w:val="es-GT"/>
        </w:rPr>
        <w:t xml:space="preserve">usando </w:t>
      </w:r>
      <w:r w:rsidRPr="00F20C16">
        <w:rPr>
          <w:lang w:val="es-GT"/>
        </w:rPr>
        <w:t>estereotipos</w:t>
      </w:r>
      <w:r w:rsidR="00DF1153" w:rsidRPr="00F20C16">
        <w:rPr>
          <w:lang w:val="es-GT"/>
        </w:rPr>
        <w:t xml:space="preserve"> específicos para este modelo</w:t>
      </w:r>
      <w:r w:rsidRPr="00F20C16">
        <w:rPr>
          <w:lang w:val="es-GT"/>
        </w:rPr>
        <w:t>.</w:t>
      </w:r>
    </w:p>
    <w:p w:rsidR="00523FA6" w:rsidRPr="00F20C16" w:rsidRDefault="00523FA6" w:rsidP="00A97F66">
      <w:pPr>
        <w:ind w:left="720"/>
        <w:jc w:val="both"/>
        <w:rPr>
          <w:lang w:val="es-GT"/>
        </w:rPr>
      </w:pPr>
    </w:p>
    <w:p w:rsidR="00523FA6" w:rsidRPr="00F20C16" w:rsidRDefault="00523FA6" w:rsidP="003F3EC7">
      <w:pPr>
        <w:numPr>
          <w:ilvl w:val="0"/>
          <w:numId w:val="11"/>
        </w:numPr>
        <w:jc w:val="both"/>
        <w:rPr>
          <w:b/>
          <w:lang w:val="es-GT"/>
        </w:rPr>
      </w:pPr>
      <w:r w:rsidRPr="00F20C16">
        <w:rPr>
          <w:b/>
          <w:lang w:val="es-GT"/>
        </w:rPr>
        <w:t>Modelo de Objetos del Negocio</w:t>
      </w:r>
    </w:p>
    <w:p w:rsidR="00523FA6" w:rsidRPr="00F20C16" w:rsidRDefault="00523FA6" w:rsidP="00A97F66">
      <w:pPr>
        <w:ind w:left="720"/>
        <w:jc w:val="both"/>
        <w:rPr>
          <w:lang w:val="es-GT"/>
        </w:rPr>
      </w:pPr>
      <w:r w:rsidRPr="00F20C16">
        <w:rPr>
          <w:lang w:val="es-GT"/>
        </w:rPr>
        <w:t xml:space="preserve">Es un </w:t>
      </w:r>
      <w:proofErr w:type="gramStart"/>
      <w:r w:rsidRPr="00F20C16">
        <w:rPr>
          <w:lang w:val="es-GT"/>
        </w:rPr>
        <w:t>modelo  que</w:t>
      </w:r>
      <w:proofErr w:type="gramEnd"/>
      <w:r w:rsidRPr="00F20C16">
        <w:rPr>
          <w:lang w:val="es-GT"/>
        </w:rPr>
        <w:t xml:space="preserve"> describe la realización de cada caso de uso del negocio, estableciendo los actores internos, la información que en términos generales manipulan y los </w:t>
      </w:r>
      <w:r w:rsidR="00DF1153" w:rsidRPr="00F20C16">
        <w:rPr>
          <w:lang w:val="es-GT"/>
        </w:rPr>
        <w:t>flujos de trabajo (</w:t>
      </w:r>
      <w:proofErr w:type="spellStart"/>
      <w:r w:rsidRPr="00F20C16">
        <w:rPr>
          <w:lang w:val="es-GT"/>
        </w:rPr>
        <w:t>workflows</w:t>
      </w:r>
      <w:proofErr w:type="spellEnd"/>
      <w:r w:rsidR="00DF1153" w:rsidRPr="00F20C16">
        <w:rPr>
          <w:lang w:val="es-GT"/>
        </w:rPr>
        <w:t>)</w:t>
      </w:r>
      <w:r w:rsidRPr="00F20C16">
        <w:rPr>
          <w:lang w:val="es-GT"/>
        </w:rPr>
        <w:t xml:space="preserve"> asociados al caso de uso del negocio.</w:t>
      </w:r>
      <w:r w:rsidR="00DF1153" w:rsidRPr="00F20C16">
        <w:rPr>
          <w:lang w:val="es-GT"/>
        </w:rPr>
        <w:t xml:space="preserve"> Para la representación de este modelo se utilizan Diagramas de Colaboración (para mostrar actores externos, internos y las entidades (información) que manipulan, un Diagrama de Clases para mostrar gráficamente las entidades del sistema y sus </w:t>
      </w:r>
      <w:proofErr w:type="gramStart"/>
      <w:r w:rsidR="00DF1153" w:rsidRPr="00F20C16">
        <w:rPr>
          <w:lang w:val="es-GT"/>
        </w:rPr>
        <w:t>relaciones,  y</w:t>
      </w:r>
      <w:proofErr w:type="gramEnd"/>
      <w:r w:rsidR="00DF1153" w:rsidRPr="00F20C16">
        <w:rPr>
          <w:lang w:val="es-GT"/>
        </w:rPr>
        <w:t xml:space="preserve"> Diagramas de Actividad para mostrar los flujos de trabajo.</w:t>
      </w:r>
    </w:p>
    <w:p w:rsidR="00DF1153" w:rsidRPr="00F20C16" w:rsidRDefault="00DF1153" w:rsidP="00A97F66">
      <w:pPr>
        <w:ind w:left="720"/>
        <w:jc w:val="both"/>
        <w:rPr>
          <w:lang w:val="es-GT"/>
        </w:rPr>
      </w:pPr>
    </w:p>
    <w:p w:rsidR="00DF1153" w:rsidRPr="00F20C16" w:rsidRDefault="00DF1153" w:rsidP="003F3EC7">
      <w:pPr>
        <w:numPr>
          <w:ilvl w:val="0"/>
          <w:numId w:val="11"/>
        </w:numPr>
        <w:jc w:val="both"/>
        <w:rPr>
          <w:b/>
          <w:lang w:val="es-GT" w:eastAsia="es-ES"/>
        </w:rPr>
      </w:pPr>
      <w:r w:rsidRPr="00F20C16">
        <w:rPr>
          <w:b/>
          <w:lang w:val="es-GT" w:eastAsia="es-ES"/>
        </w:rPr>
        <w:t>Glosario</w:t>
      </w:r>
    </w:p>
    <w:p w:rsidR="001F419B" w:rsidRPr="00F20C16" w:rsidRDefault="00CB1DA7" w:rsidP="00A97F66">
      <w:pPr>
        <w:ind w:left="720"/>
        <w:jc w:val="both"/>
        <w:rPr>
          <w:lang w:val="es-GT" w:eastAsia="es-ES"/>
        </w:rPr>
      </w:pPr>
      <w:r w:rsidRPr="00F20C16">
        <w:rPr>
          <w:lang w:val="es-GT" w:eastAsia="es-ES"/>
        </w:rPr>
        <w:t>E</w:t>
      </w:r>
      <w:r w:rsidR="00D73514" w:rsidRPr="00F20C16">
        <w:rPr>
          <w:lang w:val="es-GT" w:eastAsia="es-ES"/>
        </w:rPr>
        <w:t xml:space="preserve">s un documento que </w:t>
      </w:r>
      <w:r w:rsidRPr="00F20C16">
        <w:rPr>
          <w:lang w:val="es-GT" w:eastAsia="es-ES"/>
        </w:rPr>
        <w:t xml:space="preserve">define los principales </w:t>
      </w:r>
      <w:proofErr w:type="gramStart"/>
      <w:r w:rsidRPr="00F20C16">
        <w:rPr>
          <w:lang w:val="es-GT" w:eastAsia="es-ES"/>
        </w:rPr>
        <w:t xml:space="preserve">términos </w:t>
      </w:r>
      <w:r w:rsidR="001F419B" w:rsidRPr="00F20C16">
        <w:rPr>
          <w:lang w:val="es-GT" w:eastAsia="es-ES"/>
        </w:rPr>
        <w:t xml:space="preserve"> </w:t>
      </w:r>
      <w:r w:rsidRPr="00F20C16">
        <w:rPr>
          <w:lang w:val="es-GT" w:eastAsia="es-ES"/>
        </w:rPr>
        <w:t>usados</w:t>
      </w:r>
      <w:proofErr w:type="gramEnd"/>
      <w:r w:rsidRPr="00F20C16">
        <w:rPr>
          <w:lang w:val="es-GT" w:eastAsia="es-ES"/>
        </w:rPr>
        <w:t xml:space="preserve"> en el proyecto. Permite establecer una terminología consensuada</w:t>
      </w:r>
      <w:proofErr w:type="gramStart"/>
      <w:r w:rsidRPr="00F20C16">
        <w:rPr>
          <w:lang w:val="es-GT" w:eastAsia="es-ES"/>
        </w:rPr>
        <w:t>.</w:t>
      </w:r>
      <w:r w:rsidR="00D24558" w:rsidRPr="00F20C16">
        <w:rPr>
          <w:lang w:val="es-GT" w:eastAsia="es-ES"/>
        </w:rPr>
        <w:t xml:space="preserve"> .</w:t>
      </w:r>
      <w:proofErr w:type="gramEnd"/>
    </w:p>
    <w:p w:rsidR="00CB1DA7" w:rsidRPr="00F20C16" w:rsidRDefault="00CB1DA7" w:rsidP="00A97F66">
      <w:pPr>
        <w:ind w:left="720"/>
        <w:jc w:val="both"/>
        <w:rPr>
          <w:lang w:val="es-GT" w:eastAsia="es-ES"/>
        </w:rPr>
      </w:pPr>
    </w:p>
    <w:p w:rsidR="00D24558" w:rsidRPr="00F20C16" w:rsidRDefault="00D24558" w:rsidP="003F3EC7">
      <w:pPr>
        <w:numPr>
          <w:ilvl w:val="0"/>
          <w:numId w:val="11"/>
        </w:numPr>
        <w:jc w:val="both"/>
        <w:rPr>
          <w:b/>
          <w:lang w:val="es-GT" w:eastAsia="es-ES"/>
        </w:rPr>
      </w:pPr>
      <w:r w:rsidRPr="00F20C16">
        <w:rPr>
          <w:b/>
          <w:lang w:val="es-GT" w:eastAsia="es-ES"/>
        </w:rPr>
        <w:t>Modelo de Casos de Uso</w:t>
      </w:r>
    </w:p>
    <w:p w:rsidR="00D24558" w:rsidRPr="00F20C16" w:rsidRDefault="00D24558" w:rsidP="00A97F66">
      <w:pPr>
        <w:ind w:left="720"/>
        <w:jc w:val="both"/>
        <w:rPr>
          <w:lang w:val="es-GT"/>
        </w:rPr>
      </w:pPr>
      <w:r w:rsidRPr="00F20C16">
        <w:rPr>
          <w:lang w:val="es-GT"/>
        </w:rPr>
        <w:t xml:space="preserve">El modelo de Casos de Uso presenta las funciones del sistema y los actores que hacen uso de ellas. Se representa mediante Diagramas de Casos de Uso. </w:t>
      </w:r>
    </w:p>
    <w:p w:rsidR="00D24558" w:rsidRPr="00F20C16" w:rsidRDefault="00D24558" w:rsidP="00A97F66">
      <w:pPr>
        <w:ind w:left="720"/>
        <w:jc w:val="both"/>
        <w:rPr>
          <w:lang w:val="es-GT"/>
        </w:rPr>
      </w:pPr>
    </w:p>
    <w:p w:rsidR="00702F06" w:rsidRPr="00F20C16" w:rsidRDefault="00702F06" w:rsidP="003F3EC7">
      <w:pPr>
        <w:numPr>
          <w:ilvl w:val="0"/>
          <w:numId w:val="11"/>
        </w:numPr>
        <w:jc w:val="both"/>
        <w:rPr>
          <w:b/>
          <w:lang w:val="es-GT"/>
        </w:rPr>
      </w:pPr>
      <w:r w:rsidRPr="00F20C16">
        <w:rPr>
          <w:b/>
          <w:lang w:val="es-GT"/>
        </w:rPr>
        <w:t>Visión</w:t>
      </w:r>
    </w:p>
    <w:p w:rsidR="00702F06" w:rsidRPr="00F20C16" w:rsidRDefault="00702F06" w:rsidP="00A97F66">
      <w:pPr>
        <w:ind w:left="720"/>
        <w:jc w:val="both"/>
        <w:rPr>
          <w:lang w:val="es-GT"/>
        </w:rPr>
      </w:pPr>
      <w:r w:rsidRPr="00F20C16">
        <w:rPr>
          <w:lang w:val="es-GT"/>
        </w:rPr>
        <w:t xml:space="preserve">Este documento define la </w:t>
      </w:r>
      <w:r w:rsidR="00D15E45" w:rsidRPr="00F20C16">
        <w:rPr>
          <w:lang w:val="es-GT"/>
        </w:rPr>
        <w:t>visió</w:t>
      </w:r>
      <w:r w:rsidRPr="00F20C16">
        <w:rPr>
          <w:lang w:val="es-GT"/>
        </w:rPr>
        <w:t xml:space="preserve">n del producto desde la </w:t>
      </w:r>
      <w:r w:rsidR="00D15E45" w:rsidRPr="00F20C16">
        <w:rPr>
          <w:lang w:val="es-GT"/>
        </w:rPr>
        <w:t>perspectiva</w:t>
      </w:r>
      <w:r w:rsidRPr="00F20C16">
        <w:rPr>
          <w:lang w:val="es-GT"/>
        </w:rPr>
        <w:t xml:space="preserve"> del cliente, especificando las necesidades y características del producto. </w:t>
      </w:r>
      <w:r w:rsidR="00D15E45" w:rsidRPr="00F20C16">
        <w:rPr>
          <w:lang w:val="es-GT"/>
        </w:rPr>
        <w:t>Constituye una base de acuerdo en cuanto a los requisitos del sistema.</w:t>
      </w:r>
    </w:p>
    <w:p w:rsidR="00702F06" w:rsidRPr="00F20C16" w:rsidRDefault="00702F06" w:rsidP="00A97F66">
      <w:pPr>
        <w:ind w:left="720"/>
        <w:jc w:val="both"/>
        <w:rPr>
          <w:lang w:val="es-GT"/>
        </w:rPr>
      </w:pPr>
    </w:p>
    <w:p w:rsidR="00D24558" w:rsidRPr="00F20C16" w:rsidRDefault="00D24558" w:rsidP="003F3EC7">
      <w:pPr>
        <w:numPr>
          <w:ilvl w:val="0"/>
          <w:numId w:val="11"/>
        </w:numPr>
        <w:jc w:val="both"/>
        <w:rPr>
          <w:b/>
          <w:lang w:val="es-GT"/>
        </w:rPr>
      </w:pPr>
      <w:r w:rsidRPr="00F20C16">
        <w:rPr>
          <w:b/>
          <w:lang w:val="es-GT"/>
        </w:rPr>
        <w:t>Especificaciones de Casos de Uso</w:t>
      </w:r>
    </w:p>
    <w:p w:rsidR="00D24558" w:rsidRPr="00F20C16" w:rsidRDefault="00D24558" w:rsidP="00A97F66">
      <w:pPr>
        <w:ind w:left="720"/>
        <w:jc w:val="both"/>
        <w:rPr>
          <w:lang w:val="es-GT"/>
        </w:rPr>
      </w:pPr>
      <w:r w:rsidRPr="00F20C16">
        <w:rPr>
          <w:lang w:val="es-GT"/>
        </w:rPr>
        <w:t xml:space="preserve">Para los casos de uso que lo requieran (cuya funcionalidad no sea evidente o que no baste con una simple descripción narrativa) se realiza una descripción detallada utilizando una plantilla </w:t>
      </w:r>
      <w:r w:rsidR="00D73514" w:rsidRPr="00F20C16">
        <w:rPr>
          <w:lang w:val="es-GT"/>
        </w:rPr>
        <w:t xml:space="preserve">de documento, </w:t>
      </w:r>
      <w:r w:rsidRPr="00F20C16">
        <w:rPr>
          <w:lang w:val="es-GT"/>
        </w:rPr>
        <w:t xml:space="preserve">donde se incluyen: precondiciones, </w:t>
      </w:r>
      <w:proofErr w:type="gramStart"/>
      <w:r w:rsidRPr="00F20C16">
        <w:rPr>
          <w:lang w:val="es-GT"/>
        </w:rPr>
        <w:t>post</w:t>
      </w:r>
      <w:r w:rsidR="00D15E45" w:rsidRPr="00F20C16">
        <w:rPr>
          <w:lang w:val="es-GT"/>
        </w:rPr>
        <w:t>-</w:t>
      </w:r>
      <w:r w:rsidRPr="00F20C16">
        <w:rPr>
          <w:lang w:val="es-GT"/>
        </w:rPr>
        <w:t>condiciones</w:t>
      </w:r>
      <w:proofErr w:type="gramEnd"/>
      <w:r w:rsidRPr="00F20C16">
        <w:rPr>
          <w:lang w:val="es-GT"/>
        </w:rPr>
        <w:t xml:space="preserve">, flujo de eventos, requisitos no-funcionales asociados. </w:t>
      </w:r>
      <w:r w:rsidR="00DD1132" w:rsidRPr="00F20C16">
        <w:rPr>
          <w:lang w:val="es-GT"/>
        </w:rPr>
        <w:t>También, para casos de uso cuto flujo de eventos sea complejo podrá adjuntarse una representación gráfica mediante un Diagrama de Actividad.</w:t>
      </w:r>
    </w:p>
    <w:p w:rsidR="00D24558" w:rsidRPr="00F20C16" w:rsidRDefault="00D24558" w:rsidP="00A97F66">
      <w:pPr>
        <w:ind w:left="720"/>
        <w:jc w:val="both"/>
        <w:rPr>
          <w:lang w:val="es-GT" w:eastAsia="es-ES"/>
        </w:rPr>
      </w:pPr>
    </w:p>
    <w:p w:rsidR="00DD1132" w:rsidRPr="00F20C16" w:rsidRDefault="003F3EC7" w:rsidP="003F3EC7">
      <w:pPr>
        <w:numPr>
          <w:ilvl w:val="0"/>
          <w:numId w:val="11"/>
        </w:numPr>
        <w:jc w:val="both"/>
        <w:rPr>
          <w:b/>
          <w:lang w:val="es-GT" w:eastAsia="es-ES"/>
        </w:rPr>
      </w:pPr>
      <w:r w:rsidRPr="00F20C16">
        <w:rPr>
          <w:b/>
          <w:lang w:val="es-GT" w:eastAsia="es-ES"/>
        </w:rPr>
        <w:br w:type="page"/>
      </w:r>
      <w:r w:rsidR="00DD1132" w:rsidRPr="00F20C16">
        <w:rPr>
          <w:b/>
          <w:lang w:val="es-GT" w:eastAsia="es-ES"/>
        </w:rPr>
        <w:lastRenderedPageBreak/>
        <w:t>Especificaciones Adicionales</w:t>
      </w:r>
    </w:p>
    <w:p w:rsidR="00B36E1B" w:rsidRPr="00F20C16" w:rsidRDefault="00DD1132" w:rsidP="00A97F66">
      <w:pPr>
        <w:ind w:left="720"/>
        <w:jc w:val="both"/>
        <w:rPr>
          <w:lang w:val="es-GT" w:eastAsia="es-ES"/>
        </w:rPr>
      </w:pPr>
      <w:r w:rsidRPr="00F20C16">
        <w:rPr>
          <w:lang w:val="es-GT" w:eastAsia="es-ES"/>
        </w:rPr>
        <w:t>Este documento capturará todos los requisitos que no han sido inclu</w:t>
      </w:r>
      <w:r w:rsidR="00D15E45" w:rsidRPr="00F20C16">
        <w:rPr>
          <w:lang w:val="es-GT" w:eastAsia="es-ES"/>
        </w:rPr>
        <w:t>i</w:t>
      </w:r>
      <w:r w:rsidRPr="00F20C16">
        <w:rPr>
          <w:lang w:val="es-GT" w:eastAsia="es-ES"/>
        </w:rPr>
        <w:t xml:space="preserve">dos como parte de los casos de uso y se refieren requisitos no-funcionales globales. Dichos requisitos incluyen: requisitos legales o normas, aplicación de estándares, </w:t>
      </w:r>
      <w:r w:rsidR="00FE4644" w:rsidRPr="00F20C16">
        <w:rPr>
          <w:lang w:val="es-GT" w:eastAsia="es-ES"/>
        </w:rPr>
        <w:t>requisitos de calidad del producto, tales como: confiabilidad, desempeño, etc., u</w:t>
      </w:r>
      <w:r w:rsidRPr="00F20C16">
        <w:rPr>
          <w:lang w:val="es-GT" w:eastAsia="es-ES"/>
        </w:rPr>
        <w:t xml:space="preserve"> otros requisitos de ambiente, tales como: sistema operativo, requisitos de compatibilidad, etc.</w:t>
      </w:r>
      <w:r w:rsidR="00B36E1B" w:rsidRPr="00F20C16">
        <w:rPr>
          <w:lang w:val="es-GT" w:eastAsia="es-ES"/>
        </w:rPr>
        <w:t xml:space="preserve"> </w:t>
      </w:r>
    </w:p>
    <w:p w:rsidR="00CB1DA7" w:rsidRPr="00F20C16" w:rsidRDefault="00CB1DA7" w:rsidP="00A97F66">
      <w:pPr>
        <w:ind w:left="720"/>
        <w:jc w:val="both"/>
        <w:rPr>
          <w:lang w:val="es-GT" w:eastAsia="es-ES"/>
        </w:rPr>
      </w:pPr>
    </w:p>
    <w:p w:rsidR="00D73514" w:rsidRPr="00F20C16" w:rsidRDefault="00D73514" w:rsidP="003F3EC7">
      <w:pPr>
        <w:numPr>
          <w:ilvl w:val="0"/>
          <w:numId w:val="11"/>
        </w:numPr>
        <w:jc w:val="both"/>
        <w:rPr>
          <w:b/>
          <w:lang w:val="es-GT" w:eastAsia="es-ES"/>
        </w:rPr>
      </w:pPr>
      <w:r w:rsidRPr="00F20C16">
        <w:rPr>
          <w:b/>
          <w:lang w:val="es-GT" w:eastAsia="es-ES"/>
        </w:rPr>
        <w:t>Prototipos de Interfaces de Usuario</w:t>
      </w:r>
    </w:p>
    <w:p w:rsidR="00D73514" w:rsidRPr="00F20C16" w:rsidRDefault="00D73514" w:rsidP="00A97F66">
      <w:pPr>
        <w:ind w:left="720"/>
        <w:jc w:val="both"/>
        <w:rPr>
          <w:lang w:val="es-GT" w:eastAsia="es-ES"/>
        </w:rPr>
      </w:pPr>
      <w:r w:rsidRPr="00F20C16">
        <w:rPr>
          <w:lang w:val="es-GT" w:eastAsia="es-ES"/>
        </w:rPr>
        <w:t xml:space="preserve">Se trata de prototipos que permiten al usuario hacerse una idea más o menos precisa de las interfaces que proveerá el sistema y así, conseguir retroalimentación de su parte respecto a los requisitos del sistema. Estos prototipos se realizarán como: dibujos a mano en papel, dibujos con alguna herramienta gráfica o prototipos ejecutables interactivos, siguiendo ese orden </w:t>
      </w:r>
      <w:proofErr w:type="gramStart"/>
      <w:r w:rsidRPr="00F20C16">
        <w:rPr>
          <w:lang w:val="es-GT" w:eastAsia="es-ES"/>
        </w:rPr>
        <w:t>de acuerdo al</w:t>
      </w:r>
      <w:proofErr w:type="gramEnd"/>
      <w:r w:rsidRPr="00F20C16">
        <w:rPr>
          <w:lang w:val="es-GT" w:eastAsia="es-ES"/>
        </w:rPr>
        <w:t xml:space="preserve"> avance del proyecto. Sólo los de este último tipo serán entregados al final de la fase de Elaboración, los otros serán desechados. </w:t>
      </w:r>
      <w:r w:rsidR="00684ABF" w:rsidRPr="00F20C16">
        <w:rPr>
          <w:lang w:val="es-GT" w:eastAsia="es-ES"/>
        </w:rPr>
        <w:t xml:space="preserve">Asimismo, este artefacto, será desechado en la fase de Construcción en la medida que </w:t>
      </w:r>
      <w:proofErr w:type="gramStart"/>
      <w:r w:rsidR="00684ABF" w:rsidRPr="00F20C16">
        <w:rPr>
          <w:lang w:val="es-GT" w:eastAsia="es-ES"/>
        </w:rPr>
        <w:t>el resultado de las iteraciones vayan</w:t>
      </w:r>
      <w:proofErr w:type="gramEnd"/>
      <w:r w:rsidR="00684ABF" w:rsidRPr="00F20C16">
        <w:rPr>
          <w:lang w:val="es-GT" w:eastAsia="es-ES"/>
        </w:rPr>
        <w:t xml:space="preserve"> desarrollando el producto final. </w:t>
      </w:r>
    </w:p>
    <w:p w:rsidR="001F419B" w:rsidRPr="00F20C16" w:rsidRDefault="001F419B" w:rsidP="00A97F66">
      <w:pPr>
        <w:ind w:left="720"/>
        <w:jc w:val="both"/>
        <w:rPr>
          <w:lang w:val="es-GT" w:eastAsia="es-ES"/>
        </w:rPr>
      </w:pPr>
      <w:r w:rsidRPr="00F20C16">
        <w:rPr>
          <w:lang w:val="es-GT" w:eastAsia="es-ES"/>
        </w:rPr>
        <w:t xml:space="preserve"> </w:t>
      </w:r>
    </w:p>
    <w:p w:rsidR="008C183F" w:rsidRPr="00F20C16" w:rsidRDefault="008C183F" w:rsidP="003F3EC7">
      <w:pPr>
        <w:numPr>
          <w:ilvl w:val="0"/>
          <w:numId w:val="11"/>
        </w:numPr>
        <w:jc w:val="both"/>
        <w:rPr>
          <w:b/>
          <w:lang w:val="es-GT" w:eastAsia="es-ES"/>
        </w:rPr>
      </w:pPr>
      <w:r w:rsidRPr="00F20C16">
        <w:rPr>
          <w:b/>
          <w:lang w:val="es-GT" w:eastAsia="es-ES"/>
        </w:rPr>
        <w:t>Modelo de Análisis y Diseño</w:t>
      </w:r>
    </w:p>
    <w:p w:rsidR="008C183F" w:rsidRPr="00F20C16" w:rsidRDefault="008C183F" w:rsidP="00A97F66">
      <w:pPr>
        <w:ind w:left="720"/>
        <w:jc w:val="both"/>
        <w:rPr>
          <w:lang w:val="es-GT"/>
        </w:rPr>
      </w:pPr>
      <w:r w:rsidRPr="00F20C16">
        <w:rPr>
          <w:lang w:val="es-GT"/>
        </w:rPr>
        <w:t xml:space="preserve">Este modelo establece la realización de los casos de uso en clases y pasando desde una representación en términos de análisis (sin incluir aspectos de implementación) hacia una de diseño (incluyendo una orientación hacia el entorno de implementación), </w:t>
      </w:r>
      <w:proofErr w:type="gramStart"/>
      <w:r w:rsidRPr="00F20C16">
        <w:rPr>
          <w:lang w:val="es-GT"/>
        </w:rPr>
        <w:t>de acuerdo al</w:t>
      </w:r>
      <w:proofErr w:type="gramEnd"/>
      <w:r w:rsidRPr="00F20C16">
        <w:rPr>
          <w:lang w:val="es-GT"/>
        </w:rPr>
        <w:t xml:space="preserve"> avance del proyecto.</w:t>
      </w:r>
    </w:p>
    <w:p w:rsidR="008C183F" w:rsidRPr="00F20C16" w:rsidRDefault="008C183F" w:rsidP="00A97F66">
      <w:pPr>
        <w:ind w:left="720"/>
        <w:jc w:val="both"/>
        <w:rPr>
          <w:lang w:val="es-GT" w:eastAsia="es-ES"/>
        </w:rPr>
      </w:pPr>
    </w:p>
    <w:p w:rsidR="001F419B" w:rsidRPr="00F20C16" w:rsidRDefault="008C183F" w:rsidP="003F3EC7">
      <w:pPr>
        <w:numPr>
          <w:ilvl w:val="0"/>
          <w:numId w:val="11"/>
        </w:numPr>
        <w:jc w:val="both"/>
        <w:rPr>
          <w:b/>
          <w:lang w:val="es-GT" w:eastAsia="es-ES"/>
        </w:rPr>
      </w:pPr>
      <w:r w:rsidRPr="00F20C16">
        <w:rPr>
          <w:b/>
          <w:lang w:val="es-GT" w:eastAsia="es-ES"/>
        </w:rPr>
        <w:t>Modelo de Datos</w:t>
      </w:r>
      <w:r w:rsidR="001F419B" w:rsidRPr="00F20C16">
        <w:rPr>
          <w:b/>
          <w:lang w:val="es-GT" w:eastAsia="es-ES"/>
        </w:rPr>
        <w:t xml:space="preserve"> </w:t>
      </w:r>
    </w:p>
    <w:p w:rsidR="008C183F" w:rsidRPr="00F20C16" w:rsidRDefault="008C183F" w:rsidP="00A97F66">
      <w:pPr>
        <w:ind w:left="720"/>
        <w:jc w:val="both"/>
        <w:rPr>
          <w:lang w:val="es-GT"/>
        </w:rPr>
      </w:pPr>
      <w:r w:rsidRPr="00F20C16">
        <w:rPr>
          <w:lang w:val="es-GT"/>
        </w:rPr>
        <w:t xml:space="preserve">Previendo que la persistencia de la información del sistema será soportada por un a </w:t>
      </w:r>
      <w:r w:rsidR="002A25F0" w:rsidRPr="00F20C16">
        <w:rPr>
          <w:lang w:val="es-GT"/>
        </w:rPr>
        <w:t>base de datos rela</w:t>
      </w:r>
      <w:r w:rsidRPr="00F20C16">
        <w:rPr>
          <w:lang w:val="es-GT"/>
        </w:rPr>
        <w:t>cional, este modelo describe la representació</w:t>
      </w:r>
      <w:r w:rsidR="002A25F0" w:rsidRPr="00F20C16">
        <w:rPr>
          <w:lang w:val="es-GT"/>
        </w:rPr>
        <w:t>n</w:t>
      </w:r>
      <w:r w:rsidRPr="00F20C16">
        <w:rPr>
          <w:lang w:val="es-GT"/>
        </w:rPr>
        <w:t xml:space="preserve"> lógica de los datos persistentes, de acuerdo con el enfoque para modelado relacional de datos. Para expresar este modelo se utiliza un Diagrama de Clases (donde se utiliza un </w:t>
      </w:r>
      <w:proofErr w:type="spellStart"/>
      <w:r w:rsidRPr="00F20C16">
        <w:rPr>
          <w:lang w:val="es-GT"/>
        </w:rPr>
        <w:t>profile</w:t>
      </w:r>
      <w:proofErr w:type="spellEnd"/>
      <w:r w:rsidRPr="00F20C16">
        <w:rPr>
          <w:lang w:val="es-GT"/>
        </w:rPr>
        <w:t xml:space="preserve"> UML para Modelado de Datos, para conseguir la representación de tablas, claves, etc.</w:t>
      </w:r>
      <w:proofErr w:type="gramStart"/>
      <w:r w:rsidRPr="00F20C16">
        <w:rPr>
          <w:lang w:val="es-GT"/>
        </w:rPr>
        <w:t>) .</w:t>
      </w:r>
      <w:proofErr w:type="gramEnd"/>
    </w:p>
    <w:p w:rsidR="002A48E1" w:rsidRPr="00F20C16" w:rsidRDefault="002A48E1" w:rsidP="00A97F66">
      <w:pPr>
        <w:ind w:left="720"/>
        <w:jc w:val="both"/>
        <w:rPr>
          <w:lang w:val="es-GT" w:eastAsia="es-ES"/>
        </w:rPr>
      </w:pPr>
    </w:p>
    <w:p w:rsidR="002A48E1" w:rsidRPr="00F20C16" w:rsidRDefault="002A48E1" w:rsidP="003F3EC7">
      <w:pPr>
        <w:numPr>
          <w:ilvl w:val="0"/>
          <w:numId w:val="11"/>
        </w:numPr>
        <w:jc w:val="both"/>
        <w:rPr>
          <w:b/>
          <w:lang w:val="es-GT" w:eastAsia="es-ES"/>
        </w:rPr>
      </w:pPr>
      <w:r w:rsidRPr="00F20C16">
        <w:rPr>
          <w:b/>
          <w:lang w:val="es-GT" w:eastAsia="es-ES"/>
        </w:rPr>
        <w:t>Modelo de Implementación</w:t>
      </w:r>
    </w:p>
    <w:p w:rsidR="001F419B" w:rsidRPr="00F20C16" w:rsidRDefault="002A48E1" w:rsidP="00A97F66">
      <w:pPr>
        <w:ind w:left="720"/>
        <w:jc w:val="both"/>
        <w:rPr>
          <w:lang w:val="es-GT"/>
        </w:rPr>
      </w:pPr>
      <w:r w:rsidRPr="00F20C16">
        <w:rPr>
          <w:lang w:val="es-GT"/>
        </w:rPr>
        <w:t>Este modelo es una colección de component</w:t>
      </w:r>
      <w:r w:rsidR="00B10D06" w:rsidRPr="00F20C16">
        <w:rPr>
          <w:lang w:val="es-GT"/>
        </w:rPr>
        <w:t>e</w:t>
      </w:r>
      <w:r w:rsidRPr="00F20C16">
        <w:rPr>
          <w:lang w:val="es-GT"/>
        </w:rPr>
        <w:t xml:space="preserve">s y los subsistemas que los contienen. Estos componentes incluyen: ficheros ejecutables, ficheros de código fuente, y todo otro tipo de ficheros necesarios para la implantación y despliegue del sistema. </w:t>
      </w:r>
      <w:r w:rsidR="00900F4B" w:rsidRPr="00F20C16">
        <w:rPr>
          <w:lang w:val="es-GT"/>
        </w:rPr>
        <w:t>(Este modelo es sólo una versión preliminar al final de la fase de Elaboración, posteriormente tiene bastante refinamiento).</w:t>
      </w:r>
    </w:p>
    <w:p w:rsidR="002A48E1" w:rsidRPr="00F20C16" w:rsidRDefault="002A48E1" w:rsidP="00A97F66">
      <w:pPr>
        <w:ind w:left="720"/>
        <w:jc w:val="both"/>
        <w:rPr>
          <w:lang w:val="es-GT"/>
        </w:rPr>
      </w:pPr>
    </w:p>
    <w:p w:rsidR="002A48E1" w:rsidRPr="00F20C16" w:rsidRDefault="002A48E1" w:rsidP="003F3EC7">
      <w:pPr>
        <w:numPr>
          <w:ilvl w:val="0"/>
          <w:numId w:val="11"/>
        </w:numPr>
        <w:jc w:val="both"/>
        <w:rPr>
          <w:b/>
          <w:lang w:val="es-GT" w:eastAsia="es-ES"/>
        </w:rPr>
      </w:pPr>
      <w:r w:rsidRPr="00F20C16">
        <w:rPr>
          <w:b/>
          <w:lang w:val="es-GT" w:eastAsia="es-ES"/>
        </w:rPr>
        <w:t>Modelo de Despliegue</w:t>
      </w:r>
    </w:p>
    <w:p w:rsidR="002A48E1" w:rsidRPr="00F20C16" w:rsidRDefault="002A48E1" w:rsidP="00A97F66">
      <w:pPr>
        <w:ind w:left="720"/>
        <w:jc w:val="both"/>
        <w:rPr>
          <w:lang w:val="es-GT" w:eastAsia="es-ES"/>
        </w:rPr>
      </w:pPr>
      <w:r w:rsidRPr="00F20C16">
        <w:rPr>
          <w:lang w:val="es-GT" w:eastAsia="es-ES"/>
        </w:rPr>
        <w:t>Este modelo muestra el despliegue la configuración de tipos de nodos del sistema, en los cuales se hará el despliegue de los componentes.</w:t>
      </w:r>
    </w:p>
    <w:p w:rsidR="002A48E1" w:rsidRPr="00F20C16" w:rsidRDefault="002A48E1" w:rsidP="00A97F66">
      <w:pPr>
        <w:ind w:left="720"/>
        <w:jc w:val="both"/>
        <w:rPr>
          <w:lang w:val="es-GT"/>
        </w:rPr>
      </w:pPr>
    </w:p>
    <w:p w:rsidR="002A48E1" w:rsidRPr="00F20C16" w:rsidRDefault="00B10D06" w:rsidP="003F3EC7">
      <w:pPr>
        <w:numPr>
          <w:ilvl w:val="0"/>
          <w:numId w:val="11"/>
        </w:numPr>
        <w:jc w:val="both"/>
        <w:rPr>
          <w:b/>
          <w:lang w:val="es-GT" w:eastAsia="es-ES"/>
        </w:rPr>
      </w:pPr>
      <w:r w:rsidRPr="00F20C16">
        <w:rPr>
          <w:b/>
          <w:lang w:val="es-GT" w:eastAsia="es-ES"/>
        </w:rPr>
        <w:t>Casos de Prueba</w:t>
      </w:r>
    </w:p>
    <w:p w:rsidR="002A48E1" w:rsidRPr="00F20C16" w:rsidRDefault="00B10D06" w:rsidP="00A97F66">
      <w:pPr>
        <w:ind w:left="720"/>
        <w:jc w:val="both"/>
        <w:rPr>
          <w:lang w:val="es-GT"/>
        </w:rPr>
      </w:pPr>
      <w:r w:rsidRPr="00F20C16">
        <w:rPr>
          <w:lang w:val="es-GT"/>
        </w:rPr>
        <w:t>Cada prueba es especificada mediante un documento que establece las condiciones de ejecución, las entradas de la prueba, y los resultados esperados. Estos casos de prueba son aplicados como pruebas de regresión en cada iteración. Cada caso de prueba llevará asociado un procedimiento de prueba con las instrucciones para realizar la prueba, y dependiendo del tipo de prueba dicho procedimiento podrá ser automatizable mediante un script de prueba.</w:t>
      </w:r>
    </w:p>
    <w:p w:rsidR="00B10D06" w:rsidRPr="00F20C16" w:rsidRDefault="00B10D06" w:rsidP="00A97F66">
      <w:pPr>
        <w:ind w:left="720"/>
        <w:jc w:val="both"/>
        <w:rPr>
          <w:lang w:val="es-GT"/>
        </w:rPr>
      </w:pPr>
    </w:p>
    <w:p w:rsidR="00243045" w:rsidRPr="00F20C16" w:rsidRDefault="00243045" w:rsidP="003F3EC7">
      <w:pPr>
        <w:numPr>
          <w:ilvl w:val="0"/>
          <w:numId w:val="11"/>
        </w:numPr>
        <w:jc w:val="both"/>
        <w:rPr>
          <w:b/>
          <w:lang w:val="es-GT"/>
        </w:rPr>
      </w:pPr>
      <w:r w:rsidRPr="00F20C16">
        <w:rPr>
          <w:b/>
          <w:lang w:val="es-GT"/>
        </w:rPr>
        <w:t>Solicitud de Cambio</w:t>
      </w:r>
    </w:p>
    <w:p w:rsidR="00A97F66" w:rsidRPr="00F20C16" w:rsidRDefault="00243045" w:rsidP="00A97F66">
      <w:pPr>
        <w:ind w:left="720"/>
        <w:jc w:val="both"/>
        <w:rPr>
          <w:lang w:val="es-GT"/>
        </w:rPr>
      </w:pPr>
      <w:r w:rsidRPr="00F20C16">
        <w:rPr>
          <w:lang w:val="es-GT"/>
        </w:rPr>
        <w:t xml:space="preserve">Los cambios propuestos para los artefactos se formalizan mediante este documento. Mediante este documento se hace un seguimiento de los defectos detectados, solicitud de mejoras </w:t>
      </w:r>
      <w:r w:rsidR="00F65594" w:rsidRPr="00F20C16">
        <w:rPr>
          <w:lang w:val="es-GT"/>
        </w:rPr>
        <w:t xml:space="preserve">o </w:t>
      </w:r>
      <w:r w:rsidRPr="00F20C16">
        <w:rPr>
          <w:lang w:val="es-GT"/>
        </w:rPr>
        <w:t>cambio</w:t>
      </w:r>
      <w:r w:rsidR="00F65594" w:rsidRPr="00F20C16">
        <w:rPr>
          <w:lang w:val="es-GT"/>
        </w:rPr>
        <w:t>s</w:t>
      </w:r>
      <w:r w:rsidRPr="00F20C16">
        <w:rPr>
          <w:lang w:val="es-GT"/>
        </w:rPr>
        <w:t xml:space="preserve"> </w:t>
      </w:r>
      <w:r w:rsidR="00F65594" w:rsidRPr="00F20C16">
        <w:rPr>
          <w:lang w:val="es-GT"/>
        </w:rPr>
        <w:t>en los requisitos del p</w:t>
      </w:r>
      <w:r w:rsidRPr="00F20C16">
        <w:rPr>
          <w:lang w:val="es-GT"/>
        </w:rPr>
        <w:t>roducto. Así se prove</w:t>
      </w:r>
      <w:r w:rsidR="00A97F66" w:rsidRPr="00F20C16">
        <w:rPr>
          <w:lang w:val="es-GT"/>
        </w:rPr>
        <w:t>e</w:t>
      </w:r>
      <w:r w:rsidRPr="00F20C16">
        <w:rPr>
          <w:lang w:val="es-GT"/>
        </w:rPr>
        <w:t xml:space="preserve"> un registro de decisiones de cambios, de su evaluación</w:t>
      </w:r>
      <w:r w:rsidR="00A97F66" w:rsidRPr="00F20C16">
        <w:rPr>
          <w:lang w:val="es-GT"/>
        </w:rPr>
        <w:t xml:space="preserve"> e</w:t>
      </w:r>
      <w:r w:rsidRPr="00F20C16">
        <w:rPr>
          <w:lang w:val="es-GT"/>
        </w:rPr>
        <w:t xml:space="preserve"> </w:t>
      </w:r>
      <w:r w:rsidR="00A97F66" w:rsidRPr="00F20C16">
        <w:rPr>
          <w:lang w:val="es-GT"/>
        </w:rPr>
        <w:t xml:space="preserve">impacto, </w:t>
      </w:r>
      <w:r w:rsidRPr="00F20C16">
        <w:rPr>
          <w:lang w:val="es-GT"/>
        </w:rPr>
        <w:t xml:space="preserve">y se asegura </w:t>
      </w:r>
      <w:r w:rsidR="00A97F66" w:rsidRPr="00F20C16">
        <w:rPr>
          <w:lang w:val="es-GT"/>
        </w:rPr>
        <w:t>que éstos sean conocidos por el equipo de desarrollo.</w:t>
      </w:r>
      <w:r w:rsidR="00F65594" w:rsidRPr="00F20C16">
        <w:rPr>
          <w:lang w:val="es-GT"/>
        </w:rPr>
        <w:t xml:space="preserve"> Los cambios se establecen respecto de la última </w:t>
      </w:r>
      <w:proofErr w:type="spellStart"/>
      <w:r w:rsidR="00F65594" w:rsidRPr="00F20C16">
        <w:rPr>
          <w:lang w:val="es-GT"/>
        </w:rPr>
        <w:t>baseline</w:t>
      </w:r>
      <w:proofErr w:type="spellEnd"/>
      <w:r w:rsidR="00F65594" w:rsidRPr="00F20C16">
        <w:rPr>
          <w:lang w:val="es-GT"/>
        </w:rPr>
        <w:t xml:space="preserve"> (el estado del conjunto de los artefactos en un momento determinado del proyecto) establecida. En nuestro caso al final de cada iteración se establecerá una </w:t>
      </w:r>
      <w:proofErr w:type="spellStart"/>
      <w:r w:rsidR="00F65594" w:rsidRPr="00F20C16">
        <w:rPr>
          <w:lang w:val="es-GT"/>
        </w:rPr>
        <w:t>baseline</w:t>
      </w:r>
      <w:proofErr w:type="spellEnd"/>
      <w:r w:rsidR="00F65594" w:rsidRPr="00F20C16">
        <w:rPr>
          <w:lang w:val="es-GT"/>
        </w:rPr>
        <w:t>.</w:t>
      </w:r>
    </w:p>
    <w:p w:rsidR="00243045" w:rsidRPr="00F20C16" w:rsidRDefault="00F65594" w:rsidP="00A97F66">
      <w:pPr>
        <w:ind w:left="720"/>
        <w:jc w:val="both"/>
        <w:rPr>
          <w:lang w:val="es-GT"/>
        </w:rPr>
      </w:pPr>
      <w:r w:rsidRPr="00F20C16">
        <w:rPr>
          <w:lang w:val="es-GT"/>
        </w:rPr>
        <w:br w:type="page"/>
      </w:r>
      <w:r w:rsidR="00A97F66" w:rsidRPr="00F20C16">
        <w:rPr>
          <w:lang w:val="es-GT"/>
        </w:rPr>
        <w:lastRenderedPageBreak/>
        <w:t xml:space="preserve"> </w:t>
      </w:r>
    </w:p>
    <w:p w:rsidR="00DE0499" w:rsidRPr="00F20C16" w:rsidRDefault="00F55E64" w:rsidP="003F3EC7">
      <w:pPr>
        <w:numPr>
          <w:ilvl w:val="0"/>
          <w:numId w:val="11"/>
        </w:numPr>
        <w:rPr>
          <w:b/>
          <w:lang w:val="es-GT"/>
        </w:rPr>
      </w:pPr>
      <w:r w:rsidRPr="00F20C16">
        <w:rPr>
          <w:b/>
          <w:lang w:val="es-GT"/>
        </w:rPr>
        <w:t>Plan de Iteración</w:t>
      </w:r>
    </w:p>
    <w:p w:rsidR="00F55E64" w:rsidRPr="00F20C16" w:rsidRDefault="00F55E64" w:rsidP="001F419B">
      <w:pPr>
        <w:ind w:left="720"/>
        <w:rPr>
          <w:lang w:val="es-GT"/>
        </w:rPr>
      </w:pPr>
      <w:r w:rsidRPr="00F20C16">
        <w:rPr>
          <w:lang w:val="es-GT"/>
        </w:rPr>
        <w:t xml:space="preserve">Es un conjunto de actividades y tareas ordenadas temporalmente, con recursos asignados, </w:t>
      </w:r>
      <w:proofErr w:type="spellStart"/>
      <w:r w:rsidRPr="00F20C16">
        <w:rPr>
          <w:lang w:val="es-GT"/>
        </w:rPr>
        <w:t>dependencies</w:t>
      </w:r>
      <w:proofErr w:type="spellEnd"/>
      <w:r w:rsidRPr="00F20C16">
        <w:rPr>
          <w:lang w:val="es-GT"/>
        </w:rPr>
        <w:t xml:space="preserve"> entre ellas. Se realiza para cada iteración, y para todas las fases.</w:t>
      </w:r>
    </w:p>
    <w:p w:rsidR="00243045" w:rsidRPr="00F20C16" w:rsidRDefault="00243045" w:rsidP="001F419B">
      <w:pPr>
        <w:ind w:left="720"/>
        <w:rPr>
          <w:lang w:val="es-GT"/>
        </w:rPr>
      </w:pPr>
    </w:p>
    <w:p w:rsidR="004E244C" w:rsidRPr="00F20C16" w:rsidRDefault="004E244C" w:rsidP="003F3EC7">
      <w:pPr>
        <w:numPr>
          <w:ilvl w:val="0"/>
          <w:numId w:val="11"/>
        </w:numPr>
        <w:rPr>
          <w:b/>
          <w:lang w:val="es-GT"/>
        </w:rPr>
      </w:pPr>
      <w:r w:rsidRPr="00F20C16">
        <w:rPr>
          <w:b/>
          <w:lang w:val="es-GT"/>
        </w:rPr>
        <w:t>Evaluación de Iteración</w:t>
      </w:r>
    </w:p>
    <w:p w:rsidR="004E244C" w:rsidRPr="00F20C16" w:rsidRDefault="004E244C" w:rsidP="001F419B">
      <w:pPr>
        <w:ind w:left="720"/>
        <w:rPr>
          <w:lang w:val="es-GT"/>
        </w:rPr>
      </w:pPr>
      <w:r w:rsidRPr="00F20C16">
        <w:rPr>
          <w:lang w:val="es-GT"/>
        </w:rPr>
        <w:t>Este documento incluye le evaluación de los resultados de cada iteración, el grado en el cual se han conseguido los objetivos de la iteración, las lecciones aprendidas y los cambios a ser realizados.</w:t>
      </w:r>
    </w:p>
    <w:p w:rsidR="004E244C" w:rsidRPr="00F20C16" w:rsidRDefault="004E244C" w:rsidP="001F419B">
      <w:pPr>
        <w:ind w:left="720"/>
        <w:rPr>
          <w:lang w:val="es-GT"/>
        </w:rPr>
      </w:pPr>
    </w:p>
    <w:p w:rsidR="004E244C" w:rsidRPr="00F20C16" w:rsidRDefault="006812C8" w:rsidP="003F3EC7">
      <w:pPr>
        <w:numPr>
          <w:ilvl w:val="0"/>
          <w:numId w:val="11"/>
        </w:numPr>
        <w:rPr>
          <w:b/>
          <w:lang w:val="es-GT"/>
        </w:rPr>
      </w:pPr>
      <w:r w:rsidRPr="00F20C16">
        <w:rPr>
          <w:b/>
          <w:lang w:val="es-GT"/>
        </w:rPr>
        <w:t>Lista de Riesgos</w:t>
      </w:r>
    </w:p>
    <w:p w:rsidR="006812C8" w:rsidRPr="00F20C16" w:rsidRDefault="006812C8" w:rsidP="001F419B">
      <w:pPr>
        <w:ind w:left="720"/>
        <w:rPr>
          <w:lang w:val="es-GT"/>
        </w:rPr>
      </w:pPr>
      <w:r w:rsidRPr="00F20C16">
        <w:rPr>
          <w:lang w:val="es-GT"/>
        </w:rPr>
        <w:t>Este documento incluye una lista de los riesgos conocidos y vigentes en el proyecto, ordenados en orden decreciente de importancia y con acciones específicas de contingencia o para su mitigación.</w:t>
      </w:r>
    </w:p>
    <w:p w:rsidR="004E244C" w:rsidRPr="00F20C16" w:rsidRDefault="004E244C" w:rsidP="001F419B">
      <w:pPr>
        <w:ind w:left="720"/>
        <w:rPr>
          <w:lang w:val="es-GT"/>
        </w:rPr>
      </w:pPr>
    </w:p>
    <w:p w:rsidR="004529A4" w:rsidRPr="00F20C16" w:rsidRDefault="004529A4" w:rsidP="003F3EC7">
      <w:pPr>
        <w:numPr>
          <w:ilvl w:val="0"/>
          <w:numId w:val="11"/>
        </w:numPr>
        <w:jc w:val="both"/>
        <w:rPr>
          <w:b/>
          <w:lang w:val="es-GT"/>
        </w:rPr>
      </w:pPr>
      <w:r w:rsidRPr="00F20C16">
        <w:rPr>
          <w:b/>
          <w:lang w:val="es-GT"/>
        </w:rPr>
        <w:t>Manual de Instalación</w:t>
      </w:r>
    </w:p>
    <w:p w:rsidR="004529A4" w:rsidRPr="00F20C16" w:rsidRDefault="004529A4" w:rsidP="004529A4">
      <w:pPr>
        <w:ind w:left="720"/>
        <w:jc w:val="both"/>
        <w:rPr>
          <w:lang w:val="es-GT"/>
        </w:rPr>
      </w:pPr>
      <w:r w:rsidRPr="00F20C16">
        <w:rPr>
          <w:lang w:val="es-GT"/>
        </w:rPr>
        <w:t>Este documento incluye las instrucciones para realizar la instalación del producto.</w:t>
      </w:r>
    </w:p>
    <w:p w:rsidR="004529A4" w:rsidRPr="00F20C16" w:rsidRDefault="004529A4" w:rsidP="004529A4">
      <w:pPr>
        <w:ind w:left="720"/>
        <w:jc w:val="both"/>
        <w:rPr>
          <w:lang w:val="es-GT"/>
        </w:rPr>
      </w:pPr>
    </w:p>
    <w:p w:rsidR="004529A4" w:rsidRPr="00F20C16" w:rsidRDefault="004529A4" w:rsidP="003F3EC7">
      <w:pPr>
        <w:numPr>
          <w:ilvl w:val="0"/>
          <w:numId w:val="11"/>
        </w:numPr>
        <w:jc w:val="both"/>
        <w:rPr>
          <w:b/>
          <w:lang w:val="es-GT"/>
        </w:rPr>
      </w:pPr>
      <w:r w:rsidRPr="00F20C16">
        <w:rPr>
          <w:b/>
          <w:lang w:val="es-GT"/>
        </w:rPr>
        <w:t>Ma</w:t>
      </w:r>
      <w:r w:rsidR="00F65594" w:rsidRPr="00F20C16">
        <w:rPr>
          <w:b/>
          <w:lang w:val="es-GT"/>
        </w:rPr>
        <w:t>terial de Apoyo al Usuario Final</w:t>
      </w:r>
    </w:p>
    <w:p w:rsidR="00F65594" w:rsidRPr="00F20C16" w:rsidRDefault="00F65594" w:rsidP="00F65594">
      <w:pPr>
        <w:ind w:left="720"/>
        <w:rPr>
          <w:lang w:val="es-GT" w:eastAsia="es-ES"/>
        </w:rPr>
      </w:pPr>
      <w:r w:rsidRPr="00F20C16">
        <w:rPr>
          <w:lang w:val="es-GT" w:eastAsia="es-ES"/>
        </w:rPr>
        <w:t xml:space="preserve">Corresponde a un conjunto de documentos y facilidades de uso del sistema, incluyendo: Guías del Usuario, Guías de Operación, Guías de Mantenimiento y Sistema de Ayuda en Línea </w:t>
      </w:r>
    </w:p>
    <w:p w:rsidR="004529A4" w:rsidRPr="00F20C16" w:rsidRDefault="004529A4" w:rsidP="004529A4">
      <w:pPr>
        <w:ind w:left="720"/>
        <w:jc w:val="both"/>
        <w:rPr>
          <w:lang w:val="es-GT"/>
        </w:rPr>
      </w:pPr>
    </w:p>
    <w:p w:rsidR="004529A4" w:rsidRPr="00F20C16" w:rsidRDefault="004529A4" w:rsidP="003F3EC7">
      <w:pPr>
        <w:numPr>
          <w:ilvl w:val="0"/>
          <w:numId w:val="11"/>
        </w:numPr>
        <w:jc w:val="both"/>
        <w:rPr>
          <w:b/>
          <w:lang w:val="es-GT"/>
        </w:rPr>
      </w:pPr>
      <w:r w:rsidRPr="00F20C16">
        <w:rPr>
          <w:b/>
          <w:lang w:val="es-GT"/>
        </w:rPr>
        <w:t>Producto</w:t>
      </w:r>
    </w:p>
    <w:p w:rsidR="004529A4" w:rsidRPr="00F20C16" w:rsidRDefault="004529A4" w:rsidP="004529A4">
      <w:pPr>
        <w:ind w:left="720"/>
        <w:jc w:val="both"/>
        <w:rPr>
          <w:lang w:val="es-GT"/>
        </w:rPr>
      </w:pPr>
      <w:r w:rsidRPr="00F20C16">
        <w:rPr>
          <w:lang w:val="es-GT"/>
        </w:rPr>
        <w:t>Los ficheros del producto empaquetados y almacenadas en un CD con los mecanismos apropiados para facilitar su instalación.</w:t>
      </w:r>
      <w:r w:rsidR="003F3EC7" w:rsidRPr="00F20C16">
        <w:rPr>
          <w:lang w:val="es-GT"/>
        </w:rPr>
        <w:t xml:space="preserve"> El producto, a partir de la primera iteración de la fase de Construcción e</w:t>
      </w:r>
      <w:r w:rsidR="00F65594" w:rsidRPr="00F20C16">
        <w:rPr>
          <w:lang w:val="es-GT"/>
        </w:rPr>
        <w:t>s</w:t>
      </w:r>
      <w:r w:rsidR="003F3EC7" w:rsidRPr="00F20C16">
        <w:rPr>
          <w:lang w:val="es-GT"/>
        </w:rPr>
        <w:t xml:space="preserve"> desarrollado incremental</w:t>
      </w:r>
      <w:r w:rsidR="00684ABF" w:rsidRPr="00F20C16">
        <w:rPr>
          <w:lang w:val="es-GT"/>
        </w:rPr>
        <w:t xml:space="preserve"> e iterativamente</w:t>
      </w:r>
      <w:r w:rsidR="00F65594" w:rsidRPr="00F20C16">
        <w:rPr>
          <w:lang w:val="es-GT"/>
        </w:rPr>
        <w:t xml:space="preserve">, obteniéndose una nueva </w:t>
      </w:r>
      <w:proofErr w:type="spellStart"/>
      <w:r w:rsidR="00F65594" w:rsidRPr="00F20C16">
        <w:rPr>
          <w:lang w:val="es-GT"/>
        </w:rPr>
        <w:t>release</w:t>
      </w:r>
      <w:proofErr w:type="spellEnd"/>
      <w:r w:rsidR="00F65594" w:rsidRPr="00F20C16">
        <w:rPr>
          <w:lang w:val="es-GT"/>
        </w:rPr>
        <w:t xml:space="preserve"> al final de cada iteración</w:t>
      </w:r>
      <w:r w:rsidR="003F3EC7" w:rsidRPr="00F20C16">
        <w:rPr>
          <w:lang w:val="es-GT"/>
        </w:rPr>
        <w:t>.</w:t>
      </w:r>
    </w:p>
    <w:p w:rsidR="004529A4" w:rsidRPr="00F20C16" w:rsidRDefault="004529A4" w:rsidP="001F419B">
      <w:pPr>
        <w:ind w:left="720"/>
        <w:rPr>
          <w:lang w:val="es-GT"/>
        </w:rPr>
      </w:pPr>
    </w:p>
    <w:p w:rsidR="004E244C" w:rsidRPr="00F20C16" w:rsidRDefault="00F65594" w:rsidP="001F419B">
      <w:pPr>
        <w:ind w:left="720"/>
        <w:rPr>
          <w:lang w:val="es-GT"/>
        </w:rPr>
      </w:pPr>
      <w:r w:rsidRPr="00F20C16">
        <w:rPr>
          <w:lang w:val="es-GT"/>
        </w:rPr>
        <w:t>Los artefa</w:t>
      </w:r>
      <w:r w:rsidR="00784321" w:rsidRPr="00F20C16">
        <w:rPr>
          <w:lang w:val="es-GT"/>
        </w:rPr>
        <w:t>ctos 19, 20 y 21 se generarán a partir de la fase de Construcción, con lo cual se han incluido aquí sólo para dar una visión global de todos los artefactos que se generarán en el proceso de desarrollo.</w:t>
      </w:r>
    </w:p>
    <w:p w:rsidR="00784321" w:rsidRPr="00F20C16" w:rsidRDefault="00784321" w:rsidP="001F419B">
      <w:pPr>
        <w:ind w:left="720"/>
        <w:rPr>
          <w:lang w:val="es-GT"/>
        </w:rPr>
      </w:pPr>
    </w:p>
    <w:p w:rsidR="00EA5EE8" w:rsidRPr="00F20C16" w:rsidRDefault="00EA5EE8" w:rsidP="00011B70">
      <w:pPr>
        <w:pStyle w:val="Ttulo2"/>
        <w:jc w:val="both"/>
        <w:rPr>
          <w:lang w:val="es-GT"/>
        </w:rPr>
      </w:pPr>
      <w:bookmarkStart w:id="18" w:name="_Toc524312836"/>
      <w:bookmarkStart w:id="19" w:name="_Toc15102521"/>
      <w:r w:rsidRPr="00F20C16">
        <w:rPr>
          <w:lang w:val="es-GT"/>
        </w:rPr>
        <w:t>Evolu</w:t>
      </w:r>
      <w:r w:rsidR="001C35A6" w:rsidRPr="00F20C16">
        <w:rPr>
          <w:lang w:val="es-GT"/>
        </w:rPr>
        <w:t>ción del Plan de Desarrollo del Software</w:t>
      </w:r>
      <w:bookmarkEnd w:id="18"/>
      <w:bookmarkEnd w:id="19"/>
    </w:p>
    <w:p w:rsidR="00EA5EE8" w:rsidRPr="00F20C16" w:rsidRDefault="001C35A6" w:rsidP="00011B70">
      <w:pPr>
        <w:pStyle w:val="Textoindependiente"/>
        <w:jc w:val="both"/>
        <w:rPr>
          <w:lang w:val="es-GT"/>
        </w:rPr>
      </w:pPr>
      <w:r w:rsidRPr="00F20C16">
        <w:rPr>
          <w:lang w:val="es-GT"/>
        </w:rPr>
        <w:t>El Plan de Desarrollo del Software se revisará semanalmen</w:t>
      </w:r>
      <w:r w:rsidR="00C40C72" w:rsidRPr="00F20C16">
        <w:rPr>
          <w:lang w:val="es-GT"/>
        </w:rPr>
        <w:t>te y se refinará antes del comie</w:t>
      </w:r>
      <w:r w:rsidRPr="00F20C16">
        <w:rPr>
          <w:lang w:val="es-GT"/>
        </w:rPr>
        <w:t>nzo de cada iteración</w:t>
      </w:r>
      <w:r w:rsidR="00EA5EE8" w:rsidRPr="00F20C16">
        <w:rPr>
          <w:lang w:val="es-GT"/>
        </w:rPr>
        <w:t>.</w:t>
      </w:r>
    </w:p>
    <w:p w:rsidR="005850F2" w:rsidRPr="00F20C16" w:rsidRDefault="005850F2" w:rsidP="00011B70">
      <w:pPr>
        <w:pStyle w:val="Textoindependiente"/>
        <w:jc w:val="both"/>
        <w:rPr>
          <w:lang w:val="es-GT"/>
        </w:rPr>
      </w:pPr>
    </w:p>
    <w:p w:rsidR="00EA5EE8" w:rsidRPr="00F20C16" w:rsidRDefault="001C35A6" w:rsidP="00011B70">
      <w:pPr>
        <w:pStyle w:val="Ttulo1"/>
        <w:jc w:val="both"/>
        <w:rPr>
          <w:lang w:val="es-GT"/>
        </w:rPr>
      </w:pPr>
      <w:bookmarkStart w:id="20" w:name="_Toc524312837"/>
      <w:bookmarkStart w:id="21" w:name="_Toc15102522"/>
      <w:r w:rsidRPr="00F20C16">
        <w:rPr>
          <w:lang w:val="es-GT"/>
        </w:rPr>
        <w:t>Organización del Proyecto</w:t>
      </w:r>
      <w:bookmarkEnd w:id="20"/>
      <w:bookmarkEnd w:id="21"/>
    </w:p>
    <w:p w:rsidR="00EA5EE8" w:rsidRPr="00F20C16" w:rsidRDefault="00F952AD" w:rsidP="00011B70">
      <w:pPr>
        <w:pStyle w:val="Ttulo2"/>
        <w:jc w:val="both"/>
        <w:rPr>
          <w:lang w:val="es-GT"/>
        </w:rPr>
      </w:pPr>
      <w:bookmarkStart w:id="22" w:name="_Toc524312838"/>
      <w:bookmarkStart w:id="23" w:name="_Toc15102523"/>
      <w:r w:rsidRPr="00F20C16">
        <w:rPr>
          <w:lang w:val="es-GT"/>
        </w:rPr>
        <w:t>Participantes en e</w:t>
      </w:r>
      <w:r w:rsidR="005E3F93" w:rsidRPr="00F20C16">
        <w:rPr>
          <w:lang w:val="es-GT"/>
        </w:rPr>
        <w:t>l Proyecto</w:t>
      </w:r>
      <w:bookmarkEnd w:id="22"/>
      <w:bookmarkEnd w:id="23"/>
    </w:p>
    <w:p w:rsidR="001C35A6" w:rsidRPr="00F20C16" w:rsidRDefault="005E3F93" w:rsidP="001C35A6">
      <w:pPr>
        <w:pStyle w:val="Textoindependiente"/>
        <w:rPr>
          <w:lang w:val="es-GT"/>
        </w:rPr>
      </w:pPr>
      <w:r w:rsidRPr="00F20C16">
        <w:rPr>
          <w:lang w:val="es-GT"/>
        </w:rPr>
        <w:t>De momento no se incluye el personal que designará Red.es como Responsable del Proyecto, Comité de Control y Seguimiento, otros participantes que se estimen convenientes para proporcionar los requisitos y validar el sistema.</w:t>
      </w:r>
    </w:p>
    <w:p w:rsidR="005E3F93" w:rsidRPr="00F20C16" w:rsidRDefault="005E3F93" w:rsidP="001C35A6">
      <w:pPr>
        <w:pStyle w:val="Textoindependiente"/>
        <w:rPr>
          <w:lang w:val="es-GT"/>
        </w:rPr>
      </w:pPr>
      <w:r w:rsidRPr="00F20C16">
        <w:rPr>
          <w:lang w:val="es-GT"/>
        </w:rPr>
        <w:t xml:space="preserve">El resto del personal del proyecto (por la parte </w:t>
      </w:r>
      <w:proofErr w:type="spellStart"/>
      <w:proofErr w:type="gramStart"/>
      <w:r w:rsidRPr="00F20C16">
        <w:rPr>
          <w:lang w:val="es-GT"/>
        </w:rPr>
        <w:t>del</w:t>
      </w:r>
      <w:proofErr w:type="spellEnd"/>
      <w:r w:rsidRPr="00F20C16">
        <w:rPr>
          <w:lang w:val="es-GT"/>
        </w:rPr>
        <w:t xml:space="preserve"> la empresa</w:t>
      </w:r>
      <w:proofErr w:type="gramEnd"/>
      <w:r w:rsidRPr="00F20C16">
        <w:rPr>
          <w:lang w:val="es-GT"/>
        </w:rPr>
        <w:t xml:space="preserve"> adjudicataria), sólo considerando las fases de Inicio y Elaboración, estará formado por los siguientes puestos de trabajo y personal asociado</w:t>
      </w:r>
    </w:p>
    <w:p w:rsidR="001C35A6" w:rsidRPr="00F20C16" w:rsidRDefault="001C35A6" w:rsidP="001C35A6">
      <w:pPr>
        <w:pStyle w:val="Textoindependiente"/>
        <w:rPr>
          <w:lang w:val="es-GT"/>
        </w:rPr>
      </w:pPr>
      <w:r w:rsidRPr="00F20C16">
        <w:rPr>
          <w:b/>
          <w:lang w:val="es-GT"/>
        </w:rPr>
        <w:t>Jefe de Proyecto</w:t>
      </w:r>
      <w:r w:rsidRPr="00F20C16">
        <w:rPr>
          <w:lang w:val="es-GT"/>
        </w:rPr>
        <w:t xml:space="preserve">. </w:t>
      </w:r>
      <w:r w:rsidR="00B42A4A" w:rsidRPr="00F20C16">
        <w:rPr>
          <w:lang w:val="es-GT"/>
        </w:rPr>
        <w:t xml:space="preserve">Ingeniero en Informática, egresado de </w:t>
      </w:r>
      <w:r w:rsidRPr="00F20C16">
        <w:rPr>
          <w:lang w:val="es-GT"/>
        </w:rPr>
        <w:t xml:space="preserve">la Universidades Politécnica de Valencia. </w:t>
      </w:r>
      <w:r w:rsidR="00B42A4A" w:rsidRPr="00F20C16">
        <w:rPr>
          <w:lang w:val="es-GT"/>
        </w:rPr>
        <w:t>C</w:t>
      </w:r>
      <w:r w:rsidRPr="00F20C16">
        <w:rPr>
          <w:lang w:val="es-GT"/>
        </w:rPr>
        <w:t>on una amplia experiencia en metodologías de desarrollo, herramientas CASE y notaciones, en particular la notación UML y el proceso de desarrollo RUP.</w:t>
      </w:r>
    </w:p>
    <w:p w:rsidR="001C35A6" w:rsidRPr="00F20C16" w:rsidRDefault="00C810BA" w:rsidP="001C35A6">
      <w:pPr>
        <w:pStyle w:val="Textoindependiente"/>
        <w:rPr>
          <w:lang w:val="es-GT"/>
        </w:rPr>
      </w:pPr>
      <w:r w:rsidRPr="00F20C16">
        <w:rPr>
          <w:b/>
          <w:lang w:val="es-GT"/>
        </w:rPr>
        <w:t xml:space="preserve">2 </w:t>
      </w:r>
      <w:proofErr w:type="gramStart"/>
      <w:r w:rsidRPr="00F20C16">
        <w:rPr>
          <w:b/>
          <w:lang w:val="es-GT"/>
        </w:rPr>
        <w:t>Analistas</w:t>
      </w:r>
      <w:proofErr w:type="gramEnd"/>
      <w:r w:rsidRPr="00F20C16">
        <w:rPr>
          <w:b/>
          <w:lang w:val="es-GT"/>
        </w:rPr>
        <w:t xml:space="preserve"> de Sistemas</w:t>
      </w:r>
      <w:r w:rsidRPr="00F20C16">
        <w:rPr>
          <w:lang w:val="es-GT"/>
        </w:rPr>
        <w:t>. El perfil establecido es: Ingeniero en Informática con conocimientos de UML, uno de ellos al menos con experiencia en sistemas afines a la línea del proyecto.</w:t>
      </w:r>
    </w:p>
    <w:p w:rsidR="00C810BA" w:rsidRPr="00F20C16" w:rsidRDefault="00C810BA" w:rsidP="001C35A6">
      <w:pPr>
        <w:pStyle w:val="Textoindependiente"/>
        <w:rPr>
          <w:lang w:val="es-GT"/>
        </w:rPr>
      </w:pPr>
      <w:r w:rsidRPr="00F20C16">
        <w:rPr>
          <w:b/>
          <w:lang w:val="es-GT"/>
        </w:rPr>
        <w:t xml:space="preserve">1 </w:t>
      </w:r>
      <w:proofErr w:type="gramStart"/>
      <w:r w:rsidRPr="00F20C16">
        <w:rPr>
          <w:b/>
          <w:lang w:val="es-GT"/>
        </w:rPr>
        <w:t>Programador</w:t>
      </w:r>
      <w:proofErr w:type="gramEnd"/>
      <w:r w:rsidRPr="00F20C16">
        <w:rPr>
          <w:lang w:val="es-GT"/>
        </w:rPr>
        <w:t>. Con experiencia en el entorno de desarrollo del proyecto, con el fin de que los prototipos puedan ser lo más cercanos posibles al producto final.</w:t>
      </w:r>
    </w:p>
    <w:p w:rsidR="00C810BA" w:rsidRPr="00F20C16" w:rsidRDefault="00C810BA" w:rsidP="001C35A6">
      <w:pPr>
        <w:pStyle w:val="Textoindependiente"/>
        <w:rPr>
          <w:lang w:val="es-GT"/>
        </w:rPr>
      </w:pPr>
      <w:r w:rsidRPr="00F20C16">
        <w:rPr>
          <w:b/>
          <w:lang w:val="es-GT"/>
        </w:rPr>
        <w:lastRenderedPageBreak/>
        <w:t xml:space="preserve">2 </w:t>
      </w:r>
      <w:proofErr w:type="gramStart"/>
      <w:r w:rsidRPr="00F20C16">
        <w:rPr>
          <w:b/>
          <w:lang w:val="es-GT"/>
        </w:rPr>
        <w:t>Ingenieros</w:t>
      </w:r>
      <w:proofErr w:type="gramEnd"/>
      <w:r w:rsidRPr="00F20C16">
        <w:rPr>
          <w:b/>
          <w:lang w:val="es-GT"/>
        </w:rPr>
        <w:t xml:space="preserve"> de Software</w:t>
      </w:r>
      <w:r w:rsidRPr="00F20C16">
        <w:rPr>
          <w:lang w:val="es-GT"/>
        </w:rPr>
        <w:t>. El perfil establecido es: Ingeniero en Informática recién titulado que participará como becario en el convenio universidad-empresa, realizando labores de gestión de requisitos, gestión de configuración, documentación y diseño de datos.</w:t>
      </w:r>
    </w:p>
    <w:p w:rsidR="00C810BA" w:rsidRPr="00F20C16" w:rsidRDefault="00C810BA" w:rsidP="001C35A6">
      <w:pPr>
        <w:pStyle w:val="Textoindependiente"/>
        <w:rPr>
          <w:lang w:val="es-GT"/>
        </w:rPr>
      </w:pPr>
      <w:r w:rsidRPr="00F20C16">
        <w:rPr>
          <w:b/>
          <w:lang w:val="es-GT"/>
        </w:rPr>
        <w:t>Asesor Legal</w:t>
      </w:r>
      <w:r w:rsidRPr="00F20C16">
        <w:rPr>
          <w:lang w:val="es-GT"/>
        </w:rPr>
        <w:t>. Un especialista en los aspectos legales relacionados con el sistema y su puesta en operación.</w:t>
      </w:r>
    </w:p>
    <w:p w:rsidR="00C810BA" w:rsidRPr="00F20C16" w:rsidRDefault="00C810BA" w:rsidP="001C35A6">
      <w:pPr>
        <w:pStyle w:val="Textoindependiente"/>
        <w:rPr>
          <w:lang w:val="es-GT"/>
        </w:rPr>
      </w:pPr>
      <w:r w:rsidRPr="00F20C16">
        <w:rPr>
          <w:b/>
          <w:lang w:val="es-GT"/>
        </w:rPr>
        <w:t>Asesor Técnico</w:t>
      </w:r>
      <w:r w:rsidRPr="00F20C16">
        <w:rPr>
          <w:lang w:val="es-GT"/>
        </w:rPr>
        <w:t>. Un especialista en aspectos técnicos tales como: compatibilidad con protocolo IPv6, caracteres multilingües, protección de datos, seguridad en transmisiones de datos, seguridad de transacciones, etc.</w:t>
      </w:r>
    </w:p>
    <w:p w:rsidR="00552300" w:rsidRPr="00F20C16" w:rsidRDefault="00552300" w:rsidP="00552300">
      <w:pPr>
        <w:pStyle w:val="Textoindependiente"/>
        <w:rPr>
          <w:lang w:val="es-GT"/>
        </w:rPr>
      </w:pPr>
      <w:r w:rsidRPr="00F20C16">
        <w:rPr>
          <w:lang w:val="es-GT"/>
        </w:rPr>
        <w:t xml:space="preserve">Los </w:t>
      </w:r>
      <w:proofErr w:type="spellStart"/>
      <w:r w:rsidRPr="00F20C16">
        <w:rPr>
          <w:lang w:val="es-GT"/>
        </w:rPr>
        <w:t>Curriculum</w:t>
      </w:r>
      <w:r w:rsidR="001143F8" w:rsidRPr="00F20C16">
        <w:rPr>
          <w:lang w:val="es-GT"/>
        </w:rPr>
        <w:t>s</w:t>
      </w:r>
      <w:proofErr w:type="spellEnd"/>
      <w:r w:rsidRPr="00F20C16">
        <w:rPr>
          <w:lang w:val="es-GT"/>
        </w:rPr>
        <w:t xml:space="preserve"> Vitae del personal del proyecto que ya ha comprometido su participación se adjuntan por separado. </w:t>
      </w:r>
    </w:p>
    <w:p w:rsidR="00EA5EE8" w:rsidRPr="00F20C16" w:rsidRDefault="00CF5E61" w:rsidP="00011B70">
      <w:pPr>
        <w:pStyle w:val="Ttulo2"/>
        <w:jc w:val="both"/>
        <w:rPr>
          <w:lang w:val="es-GT"/>
        </w:rPr>
      </w:pPr>
      <w:bookmarkStart w:id="24" w:name="_Toc524312839"/>
      <w:bookmarkStart w:id="25" w:name="_Toc15102524"/>
      <w:r w:rsidRPr="00F20C16">
        <w:rPr>
          <w:lang w:val="es-GT"/>
        </w:rPr>
        <w:t>Interfaces Externas</w:t>
      </w:r>
      <w:bookmarkEnd w:id="24"/>
      <w:bookmarkEnd w:id="25"/>
    </w:p>
    <w:p w:rsidR="00CF5E61" w:rsidRPr="00F20C16" w:rsidRDefault="0084359B" w:rsidP="0084359B">
      <w:pPr>
        <w:pStyle w:val="Textoindependiente"/>
        <w:rPr>
          <w:lang w:val="es-GT"/>
        </w:rPr>
      </w:pPr>
      <w:r w:rsidRPr="00F20C16">
        <w:rPr>
          <w:lang w:val="es-GT"/>
        </w:rPr>
        <w:t>Red.es definirá el los participantes del proyecto que proporcionarán los requisitos del sistema</w:t>
      </w:r>
      <w:r w:rsidR="00CF5E61" w:rsidRPr="00F20C16">
        <w:rPr>
          <w:lang w:val="es-GT"/>
        </w:rPr>
        <w:t xml:space="preserve">, y entre ellos quiénes serán los encargados de evaluar los artefactos </w:t>
      </w:r>
      <w:proofErr w:type="gramStart"/>
      <w:r w:rsidR="00CF5E61" w:rsidRPr="00F20C16">
        <w:rPr>
          <w:lang w:val="es-GT"/>
        </w:rPr>
        <w:t>de acuerdo a</w:t>
      </w:r>
      <w:proofErr w:type="gramEnd"/>
      <w:r w:rsidR="00CF5E61" w:rsidRPr="00F20C16">
        <w:rPr>
          <w:lang w:val="es-GT"/>
        </w:rPr>
        <w:t xml:space="preserve"> cada </w:t>
      </w:r>
      <w:proofErr w:type="spellStart"/>
      <w:r w:rsidR="00CF5E61" w:rsidRPr="00F20C16">
        <w:rPr>
          <w:lang w:val="es-GT"/>
        </w:rPr>
        <w:t>susbsistema</w:t>
      </w:r>
      <w:proofErr w:type="spellEnd"/>
      <w:r w:rsidR="00CF5E61" w:rsidRPr="00F20C16">
        <w:rPr>
          <w:lang w:val="es-GT"/>
        </w:rPr>
        <w:t xml:space="preserve"> y según el plan establecido.</w:t>
      </w:r>
    </w:p>
    <w:p w:rsidR="00CF5E61" w:rsidRPr="00F20C16" w:rsidRDefault="00CF5E61" w:rsidP="0084359B">
      <w:pPr>
        <w:pStyle w:val="Textoindependiente"/>
        <w:rPr>
          <w:lang w:val="es-GT"/>
        </w:rPr>
      </w:pPr>
      <w:r w:rsidRPr="00F20C16">
        <w:rPr>
          <w:lang w:val="es-GT"/>
        </w:rPr>
        <w:t>El equipo de desarrollo interactuará activamente con los participantes de Red.es para especificación y validación de los artefactos generados.</w:t>
      </w:r>
    </w:p>
    <w:p w:rsidR="00EA5EE8" w:rsidRPr="00F20C16" w:rsidRDefault="00EA5EE8" w:rsidP="00011B70">
      <w:pPr>
        <w:pStyle w:val="Ttulo2"/>
        <w:jc w:val="both"/>
        <w:rPr>
          <w:lang w:val="es-GT"/>
        </w:rPr>
      </w:pPr>
      <w:bookmarkStart w:id="26" w:name="_Toc524312840"/>
      <w:bookmarkStart w:id="27" w:name="_Toc15102525"/>
      <w:r w:rsidRPr="00F20C16">
        <w:rPr>
          <w:lang w:val="es-GT"/>
        </w:rPr>
        <w:t xml:space="preserve">Roles </w:t>
      </w:r>
      <w:r w:rsidR="007E0BFB" w:rsidRPr="00F20C16">
        <w:rPr>
          <w:lang w:val="es-GT"/>
        </w:rPr>
        <w:t>y Responsabilidades</w:t>
      </w:r>
      <w:bookmarkEnd w:id="26"/>
      <w:bookmarkEnd w:id="27"/>
    </w:p>
    <w:p w:rsidR="001143F8" w:rsidRPr="00F20C16" w:rsidRDefault="001143F8" w:rsidP="001143F8">
      <w:pPr>
        <w:ind w:left="720"/>
        <w:rPr>
          <w:lang w:val="es-GT"/>
        </w:rPr>
      </w:pPr>
      <w:r w:rsidRPr="00F20C16">
        <w:rPr>
          <w:lang w:val="es-GT"/>
        </w:rPr>
        <w:t xml:space="preserve">A </w:t>
      </w:r>
      <w:proofErr w:type="gramStart"/>
      <w:r w:rsidRPr="00F20C16">
        <w:rPr>
          <w:lang w:val="es-GT"/>
        </w:rPr>
        <w:t>continuación</w:t>
      </w:r>
      <w:proofErr w:type="gramEnd"/>
      <w:r w:rsidRPr="00F20C16">
        <w:rPr>
          <w:lang w:val="es-GT"/>
        </w:rPr>
        <w:t xml:space="preserve"> se describen las </w:t>
      </w:r>
      <w:r w:rsidR="005A3872" w:rsidRPr="00F20C16">
        <w:rPr>
          <w:lang w:val="es-GT"/>
        </w:rPr>
        <w:t xml:space="preserve">principales </w:t>
      </w:r>
      <w:r w:rsidRPr="00F20C16">
        <w:rPr>
          <w:lang w:val="es-GT"/>
        </w:rPr>
        <w:t>responsabilidades de cada uno de los puestos en el equipo de desarrollo</w:t>
      </w:r>
      <w:r w:rsidR="00B04ED9" w:rsidRPr="00F20C16">
        <w:rPr>
          <w:lang w:val="es-GT"/>
        </w:rPr>
        <w:t xml:space="preserve"> durante las fases de Inicio y Elaboración</w:t>
      </w:r>
      <w:r w:rsidRPr="00F20C16">
        <w:rPr>
          <w:lang w:val="es-GT"/>
        </w:rPr>
        <w:t>, de acuerdo con los roles que desempeñan en RUP.</w:t>
      </w:r>
    </w:p>
    <w:p w:rsidR="001143F8" w:rsidRPr="00F20C16" w:rsidRDefault="001143F8" w:rsidP="001143F8">
      <w:pPr>
        <w:ind w:left="720"/>
        <w:rPr>
          <w:lang w:val="es-GT"/>
        </w:rPr>
      </w:pPr>
    </w:p>
    <w:tbl>
      <w:tblPr>
        <w:tblW w:w="42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043"/>
        <w:gridCol w:w="6015"/>
      </w:tblGrid>
      <w:tr w:rsidR="00EA5EE8" w:rsidRPr="00F20C16">
        <w:trPr>
          <w:tblCellSpacing w:w="15" w:type="dxa"/>
          <w:jc w:val="center"/>
        </w:trPr>
        <w:tc>
          <w:tcPr>
            <w:tcW w:w="1240" w:type="pct"/>
            <w:tcBorders>
              <w:top w:val="outset" w:sz="6" w:space="0" w:color="auto"/>
              <w:left w:val="outset" w:sz="6" w:space="0" w:color="auto"/>
              <w:bottom w:val="outset" w:sz="6" w:space="0" w:color="auto"/>
              <w:right w:val="outset" w:sz="6" w:space="0" w:color="auto"/>
            </w:tcBorders>
            <w:shd w:val="clear" w:color="auto" w:fill="F3F3F3"/>
            <w:vAlign w:val="center"/>
          </w:tcPr>
          <w:p w:rsidR="00EA5EE8" w:rsidRPr="00F20C16" w:rsidRDefault="001143F8" w:rsidP="001143F8">
            <w:pPr>
              <w:jc w:val="center"/>
              <w:rPr>
                <w:sz w:val="24"/>
                <w:szCs w:val="24"/>
                <w:lang w:val="es-GT"/>
              </w:rPr>
            </w:pPr>
            <w:r w:rsidRPr="00F20C16">
              <w:rPr>
                <w:b/>
                <w:bCs/>
                <w:lang w:val="es-GT"/>
              </w:rPr>
              <w:t>Puesto</w:t>
            </w:r>
          </w:p>
        </w:tc>
        <w:tc>
          <w:tcPr>
            <w:tcW w:w="3704" w:type="pct"/>
            <w:tcBorders>
              <w:top w:val="outset" w:sz="6" w:space="0" w:color="auto"/>
              <w:left w:val="outset" w:sz="6" w:space="0" w:color="auto"/>
              <w:bottom w:val="outset" w:sz="6" w:space="0" w:color="auto"/>
              <w:right w:val="outset" w:sz="6" w:space="0" w:color="auto"/>
            </w:tcBorders>
            <w:shd w:val="clear" w:color="auto" w:fill="F3F3F3"/>
            <w:vAlign w:val="center"/>
          </w:tcPr>
          <w:p w:rsidR="00EA5EE8" w:rsidRPr="00F20C16" w:rsidRDefault="001143F8" w:rsidP="001143F8">
            <w:pPr>
              <w:jc w:val="center"/>
              <w:rPr>
                <w:sz w:val="24"/>
                <w:szCs w:val="24"/>
                <w:lang w:val="es-GT"/>
              </w:rPr>
            </w:pPr>
            <w:r w:rsidRPr="00F20C16">
              <w:rPr>
                <w:b/>
                <w:bCs/>
                <w:lang w:val="es-GT"/>
              </w:rPr>
              <w:t>Responsabilidad</w:t>
            </w:r>
          </w:p>
        </w:tc>
      </w:tr>
      <w:tr w:rsidR="00EA5EE8" w:rsidRPr="00F20C16">
        <w:trPr>
          <w:tblCellSpacing w:w="15" w:type="dxa"/>
          <w:jc w:val="center"/>
        </w:trPr>
        <w:tc>
          <w:tcPr>
            <w:tcW w:w="1240" w:type="pct"/>
            <w:tcBorders>
              <w:top w:val="outset" w:sz="6" w:space="0" w:color="auto"/>
              <w:left w:val="outset" w:sz="6" w:space="0" w:color="auto"/>
              <w:bottom w:val="outset" w:sz="6" w:space="0" w:color="auto"/>
              <w:right w:val="outset" w:sz="6" w:space="0" w:color="auto"/>
            </w:tcBorders>
            <w:vAlign w:val="center"/>
          </w:tcPr>
          <w:p w:rsidR="00EA5EE8" w:rsidRPr="00F20C16" w:rsidRDefault="001143F8" w:rsidP="00011B70">
            <w:pPr>
              <w:jc w:val="both"/>
              <w:rPr>
                <w:szCs w:val="24"/>
                <w:lang w:val="es-GT"/>
              </w:rPr>
            </w:pPr>
            <w:r w:rsidRPr="00F20C16">
              <w:rPr>
                <w:lang w:val="es-GT"/>
              </w:rPr>
              <w:t>Jefe de Proyecto</w:t>
            </w:r>
          </w:p>
        </w:tc>
        <w:tc>
          <w:tcPr>
            <w:tcW w:w="3704" w:type="pct"/>
            <w:tcBorders>
              <w:top w:val="outset" w:sz="6" w:space="0" w:color="auto"/>
              <w:left w:val="outset" w:sz="6" w:space="0" w:color="auto"/>
              <w:bottom w:val="outset" w:sz="6" w:space="0" w:color="auto"/>
              <w:right w:val="outset" w:sz="6" w:space="0" w:color="auto"/>
            </w:tcBorders>
            <w:vAlign w:val="center"/>
          </w:tcPr>
          <w:p w:rsidR="00EA5EE8" w:rsidRPr="00F20C16" w:rsidRDefault="001143F8" w:rsidP="001143F8">
            <w:pPr>
              <w:rPr>
                <w:lang w:val="es-GT"/>
              </w:rPr>
            </w:pPr>
            <w:r w:rsidRPr="00F20C16">
              <w:rPr>
                <w:lang w:val="es-GT"/>
              </w:rPr>
              <w:t xml:space="preserve">El jefe de proyecto asigna los recursos, gestiona las prioridades, </w:t>
            </w:r>
            <w:r w:rsidR="005A3872" w:rsidRPr="00F20C16">
              <w:rPr>
                <w:lang w:val="es-GT"/>
              </w:rPr>
              <w:t>coordina</w:t>
            </w:r>
            <w:r w:rsidRPr="00F20C16">
              <w:rPr>
                <w:lang w:val="es-GT"/>
              </w:rPr>
              <w:t xml:space="preserve"> </w:t>
            </w:r>
            <w:proofErr w:type="spellStart"/>
            <w:r w:rsidRPr="00F20C16">
              <w:rPr>
                <w:lang w:val="es-GT"/>
              </w:rPr>
              <w:t>as</w:t>
            </w:r>
            <w:proofErr w:type="spellEnd"/>
            <w:r w:rsidRPr="00F20C16">
              <w:rPr>
                <w:lang w:val="es-GT"/>
              </w:rPr>
              <w:t xml:space="preserve"> interacciones con los clientes</w:t>
            </w:r>
            <w:r w:rsidR="005A3872" w:rsidRPr="00F20C16">
              <w:rPr>
                <w:lang w:val="es-GT"/>
              </w:rPr>
              <w:t xml:space="preserve"> </w:t>
            </w:r>
            <w:r w:rsidRPr="00F20C16">
              <w:rPr>
                <w:lang w:val="es-GT"/>
              </w:rPr>
              <w:t xml:space="preserve">y usuarios, </w:t>
            </w:r>
            <w:r w:rsidR="005A3872" w:rsidRPr="00F20C16">
              <w:rPr>
                <w:lang w:val="es-GT"/>
              </w:rPr>
              <w:t>y mantiene al equipo del proyecto enfocado en los objetivos. El jefe de proyecto también establece un conjunto de prácticas que aseguran la integridad y calidad de los artefactos del proyecto</w:t>
            </w:r>
            <w:r w:rsidRPr="00F20C16">
              <w:rPr>
                <w:lang w:val="es-GT"/>
              </w:rPr>
              <w:t>.</w:t>
            </w:r>
            <w:r w:rsidR="005A3872" w:rsidRPr="00F20C16">
              <w:rPr>
                <w:lang w:val="es-GT"/>
              </w:rPr>
              <w:t xml:space="preserve"> Además, el jefe de proyecto se encargará de supervisar el establecimiento de la arquitectura del sistema. </w:t>
            </w:r>
            <w:r w:rsidR="0009098B" w:rsidRPr="00F20C16">
              <w:rPr>
                <w:lang w:val="es-GT"/>
              </w:rPr>
              <w:t>Gestión de riesgos. Planificación y control del proyecto.</w:t>
            </w:r>
          </w:p>
        </w:tc>
      </w:tr>
      <w:tr w:rsidR="00EA5EE8" w:rsidRPr="00F20C16">
        <w:trPr>
          <w:tblCellSpacing w:w="15" w:type="dxa"/>
          <w:jc w:val="center"/>
        </w:trPr>
        <w:tc>
          <w:tcPr>
            <w:tcW w:w="1240" w:type="pct"/>
            <w:tcBorders>
              <w:top w:val="outset" w:sz="6" w:space="0" w:color="auto"/>
              <w:left w:val="outset" w:sz="6" w:space="0" w:color="auto"/>
              <w:bottom w:val="outset" w:sz="6" w:space="0" w:color="auto"/>
              <w:right w:val="outset" w:sz="6" w:space="0" w:color="auto"/>
            </w:tcBorders>
            <w:vAlign w:val="center"/>
          </w:tcPr>
          <w:p w:rsidR="00EA5EE8" w:rsidRPr="00F20C16" w:rsidRDefault="001143F8" w:rsidP="00011B70">
            <w:pPr>
              <w:jc w:val="both"/>
              <w:rPr>
                <w:szCs w:val="24"/>
                <w:lang w:val="es-GT"/>
              </w:rPr>
            </w:pPr>
            <w:r w:rsidRPr="00F20C16">
              <w:rPr>
                <w:lang w:val="es-GT"/>
              </w:rPr>
              <w:t>Analista de Sistemas</w:t>
            </w:r>
          </w:p>
        </w:tc>
        <w:tc>
          <w:tcPr>
            <w:tcW w:w="3704" w:type="pct"/>
            <w:tcBorders>
              <w:top w:val="outset" w:sz="6" w:space="0" w:color="auto"/>
              <w:left w:val="outset" w:sz="6" w:space="0" w:color="auto"/>
              <w:bottom w:val="outset" w:sz="6" w:space="0" w:color="auto"/>
              <w:right w:val="outset" w:sz="6" w:space="0" w:color="auto"/>
            </w:tcBorders>
            <w:vAlign w:val="center"/>
          </w:tcPr>
          <w:p w:rsidR="00EA5EE8" w:rsidRPr="00F20C16" w:rsidRDefault="005A3872" w:rsidP="001143F8">
            <w:pPr>
              <w:rPr>
                <w:lang w:val="es-GT"/>
              </w:rPr>
            </w:pPr>
            <w:r w:rsidRPr="00F20C16">
              <w:rPr>
                <w:lang w:val="es-GT"/>
              </w:rPr>
              <w:t xml:space="preserve">Captura, especificación y validación de requisitos, interactuando con el cliente y los usuarios </w:t>
            </w:r>
            <w:proofErr w:type="spellStart"/>
            <w:r w:rsidRPr="00F20C16">
              <w:rPr>
                <w:lang w:val="es-GT"/>
              </w:rPr>
              <w:t>mediane</w:t>
            </w:r>
            <w:proofErr w:type="spellEnd"/>
            <w:r w:rsidRPr="00F20C16">
              <w:rPr>
                <w:lang w:val="es-GT"/>
              </w:rPr>
              <w:t xml:space="preserve"> entrevistas. </w:t>
            </w:r>
            <w:r w:rsidR="00B04ED9" w:rsidRPr="00F20C16">
              <w:rPr>
                <w:lang w:val="es-GT"/>
              </w:rPr>
              <w:t xml:space="preserve">Elaboración del Modelo de Análisis y Diseño. </w:t>
            </w:r>
            <w:r w:rsidRPr="00F20C16">
              <w:rPr>
                <w:lang w:val="es-GT"/>
              </w:rPr>
              <w:t xml:space="preserve">Colaboración en la elaboración de las pruebas funcionales y el modelo de datos. </w:t>
            </w:r>
          </w:p>
        </w:tc>
      </w:tr>
      <w:tr w:rsidR="00EA5EE8" w:rsidRPr="00F20C16">
        <w:trPr>
          <w:tblCellSpacing w:w="15" w:type="dxa"/>
          <w:jc w:val="center"/>
        </w:trPr>
        <w:tc>
          <w:tcPr>
            <w:tcW w:w="1240" w:type="pct"/>
            <w:tcBorders>
              <w:top w:val="outset" w:sz="6" w:space="0" w:color="auto"/>
              <w:left w:val="outset" w:sz="6" w:space="0" w:color="auto"/>
              <w:bottom w:val="outset" w:sz="6" w:space="0" w:color="auto"/>
              <w:right w:val="outset" w:sz="6" w:space="0" w:color="auto"/>
            </w:tcBorders>
            <w:vAlign w:val="center"/>
          </w:tcPr>
          <w:p w:rsidR="00EA5EE8" w:rsidRPr="00F20C16" w:rsidRDefault="001143F8" w:rsidP="00011B70">
            <w:pPr>
              <w:jc w:val="both"/>
              <w:rPr>
                <w:szCs w:val="24"/>
                <w:lang w:val="es-GT"/>
              </w:rPr>
            </w:pPr>
            <w:r w:rsidRPr="00F20C16">
              <w:rPr>
                <w:lang w:val="es-GT"/>
              </w:rPr>
              <w:t>Programador</w:t>
            </w:r>
          </w:p>
        </w:tc>
        <w:tc>
          <w:tcPr>
            <w:tcW w:w="3704" w:type="pct"/>
            <w:tcBorders>
              <w:top w:val="outset" w:sz="6" w:space="0" w:color="auto"/>
              <w:left w:val="outset" w:sz="6" w:space="0" w:color="auto"/>
              <w:bottom w:val="outset" w:sz="6" w:space="0" w:color="auto"/>
              <w:right w:val="outset" w:sz="6" w:space="0" w:color="auto"/>
            </w:tcBorders>
            <w:vAlign w:val="center"/>
          </w:tcPr>
          <w:p w:rsidR="00EA5EE8" w:rsidRPr="00F20C16" w:rsidRDefault="00B04ED9" w:rsidP="001143F8">
            <w:pPr>
              <w:rPr>
                <w:lang w:val="es-GT"/>
              </w:rPr>
            </w:pPr>
            <w:proofErr w:type="spellStart"/>
            <w:r w:rsidRPr="00F20C16">
              <w:rPr>
                <w:lang w:val="es-GT"/>
              </w:rPr>
              <w:t>Construción</w:t>
            </w:r>
            <w:proofErr w:type="spellEnd"/>
            <w:r w:rsidRPr="00F20C16">
              <w:rPr>
                <w:lang w:val="es-GT"/>
              </w:rPr>
              <w:t xml:space="preserve"> de prototipos. Colaboración en la elaboración de las pruebas funcionales, modelo de datos y en las validaciones con el usuario</w:t>
            </w:r>
          </w:p>
        </w:tc>
      </w:tr>
      <w:tr w:rsidR="00EA5EE8" w:rsidRPr="00F20C16">
        <w:trPr>
          <w:trHeight w:val="966"/>
          <w:tblCellSpacing w:w="15" w:type="dxa"/>
          <w:jc w:val="center"/>
        </w:trPr>
        <w:tc>
          <w:tcPr>
            <w:tcW w:w="1240" w:type="pct"/>
            <w:tcBorders>
              <w:top w:val="outset" w:sz="6" w:space="0" w:color="auto"/>
              <w:left w:val="outset" w:sz="6" w:space="0" w:color="auto"/>
              <w:bottom w:val="outset" w:sz="6" w:space="0" w:color="auto"/>
              <w:right w:val="outset" w:sz="6" w:space="0" w:color="auto"/>
            </w:tcBorders>
            <w:vAlign w:val="center"/>
          </w:tcPr>
          <w:p w:rsidR="00EA5EE8" w:rsidRPr="00F20C16" w:rsidRDefault="001143F8" w:rsidP="0009098B">
            <w:pPr>
              <w:jc w:val="both"/>
              <w:rPr>
                <w:lang w:val="es-GT"/>
              </w:rPr>
            </w:pPr>
            <w:r w:rsidRPr="00F20C16">
              <w:rPr>
                <w:lang w:val="es-GT"/>
              </w:rPr>
              <w:t>Ingeniero de Software</w:t>
            </w:r>
          </w:p>
        </w:tc>
        <w:tc>
          <w:tcPr>
            <w:tcW w:w="3704" w:type="pct"/>
            <w:tcBorders>
              <w:top w:val="outset" w:sz="6" w:space="0" w:color="auto"/>
              <w:left w:val="outset" w:sz="6" w:space="0" w:color="auto"/>
              <w:bottom w:val="outset" w:sz="6" w:space="0" w:color="auto"/>
              <w:right w:val="outset" w:sz="6" w:space="0" w:color="auto"/>
            </w:tcBorders>
            <w:vAlign w:val="center"/>
          </w:tcPr>
          <w:p w:rsidR="00EA5EE8" w:rsidRPr="00F20C16" w:rsidRDefault="00B04ED9" w:rsidP="0009098B">
            <w:pPr>
              <w:jc w:val="both"/>
              <w:rPr>
                <w:lang w:val="es-GT"/>
              </w:rPr>
            </w:pPr>
            <w:r w:rsidRPr="00F20C16">
              <w:rPr>
                <w:lang w:val="es-GT"/>
              </w:rPr>
              <w:t xml:space="preserve">Gestión de requisitos, gestión de configuración y cambios, elaboración del modelo de datos, preparación de las pruebas funcionales, elaboración de la documentación. </w:t>
            </w:r>
            <w:r w:rsidR="0009098B" w:rsidRPr="00F20C16">
              <w:rPr>
                <w:lang w:val="es-GT"/>
              </w:rPr>
              <w:t>Elaborar modelos de implementación y despliegue.</w:t>
            </w:r>
          </w:p>
        </w:tc>
      </w:tr>
    </w:tbl>
    <w:p w:rsidR="00EA5EE8" w:rsidRPr="00F20C16" w:rsidRDefault="00333AAF" w:rsidP="00011B70">
      <w:pPr>
        <w:pStyle w:val="Ttulo1"/>
        <w:jc w:val="both"/>
        <w:rPr>
          <w:lang w:val="es-GT"/>
        </w:rPr>
      </w:pPr>
      <w:bookmarkStart w:id="28" w:name="_Toc524312841"/>
      <w:bookmarkStart w:id="29" w:name="_Toc15102526"/>
      <w:r w:rsidRPr="00F20C16">
        <w:rPr>
          <w:lang w:val="es-GT"/>
        </w:rPr>
        <w:t>Gestión del Proceso</w:t>
      </w:r>
      <w:bookmarkEnd w:id="28"/>
      <w:bookmarkEnd w:id="29"/>
    </w:p>
    <w:p w:rsidR="00EA5EE8" w:rsidRPr="00F20C16" w:rsidRDefault="00333AAF" w:rsidP="00011B70">
      <w:pPr>
        <w:pStyle w:val="Ttulo2"/>
        <w:jc w:val="both"/>
        <w:rPr>
          <w:lang w:val="es-GT"/>
        </w:rPr>
      </w:pPr>
      <w:bookmarkStart w:id="30" w:name="_Toc524312842"/>
      <w:bookmarkStart w:id="31" w:name="_Toc15102527"/>
      <w:r w:rsidRPr="00F20C16">
        <w:rPr>
          <w:lang w:val="es-GT"/>
        </w:rPr>
        <w:t>Estimaciones del Proyecto</w:t>
      </w:r>
      <w:bookmarkEnd w:id="30"/>
      <w:bookmarkEnd w:id="31"/>
    </w:p>
    <w:p w:rsidR="00B86D75" w:rsidRPr="00F20C16" w:rsidRDefault="00B86D75" w:rsidP="00B86D75">
      <w:pPr>
        <w:ind w:left="720"/>
        <w:rPr>
          <w:lang w:val="es-GT"/>
        </w:rPr>
      </w:pPr>
      <w:r w:rsidRPr="00F20C16">
        <w:rPr>
          <w:lang w:val="es-GT"/>
        </w:rPr>
        <w:t xml:space="preserve">El presupuesto del proyecto y los recursos involucrados se </w:t>
      </w:r>
      <w:proofErr w:type="spellStart"/>
      <w:r w:rsidRPr="00F20C16">
        <w:rPr>
          <w:lang w:val="es-GT"/>
        </w:rPr>
        <w:t>adjutant</w:t>
      </w:r>
      <w:proofErr w:type="spellEnd"/>
      <w:r w:rsidRPr="00F20C16">
        <w:rPr>
          <w:lang w:val="es-GT"/>
        </w:rPr>
        <w:t xml:space="preserve"> en un documento separado.</w:t>
      </w:r>
    </w:p>
    <w:p w:rsidR="00EA5EE8" w:rsidRPr="00F20C16" w:rsidRDefault="00333AAF" w:rsidP="00011B70">
      <w:pPr>
        <w:pStyle w:val="Ttulo2"/>
        <w:jc w:val="both"/>
        <w:rPr>
          <w:lang w:val="es-GT"/>
        </w:rPr>
      </w:pPr>
      <w:bookmarkStart w:id="32" w:name="_Toc524312843"/>
      <w:bookmarkStart w:id="33" w:name="_Toc15102528"/>
      <w:r w:rsidRPr="00F20C16">
        <w:rPr>
          <w:lang w:val="es-GT"/>
        </w:rPr>
        <w:t>Plan del Proyecto</w:t>
      </w:r>
      <w:bookmarkEnd w:id="32"/>
      <w:bookmarkEnd w:id="33"/>
    </w:p>
    <w:p w:rsidR="00EA5EE8" w:rsidRPr="00F20C16" w:rsidRDefault="00B86D75" w:rsidP="00011B70">
      <w:pPr>
        <w:pStyle w:val="infoblue0"/>
        <w:jc w:val="both"/>
        <w:rPr>
          <w:i w:val="0"/>
          <w:iCs w:val="0"/>
          <w:color w:val="auto"/>
          <w:lang w:val="es-GT"/>
        </w:rPr>
      </w:pPr>
      <w:r w:rsidRPr="00F20C16">
        <w:rPr>
          <w:i w:val="0"/>
          <w:iCs w:val="0"/>
          <w:color w:val="auto"/>
          <w:lang w:val="es-GT"/>
        </w:rPr>
        <w:t xml:space="preserve">En esta sección se presenta </w:t>
      </w:r>
      <w:r w:rsidR="00FF1CD6" w:rsidRPr="00F20C16">
        <w:rPr>
          <w:i w:val="0"/>
          <w:iCs w:val="0"/>
          <w:color w:val="auto"/>
          <w:lang w:val="es-GT"/>
        </w:rPr>
        <w:t xml:space="preserve">la organización en fases e iteraciones y </w:t>
      </w:r>
      <w:r w:rsidRPr="00F20C16">
        <w:rPr>
          <w:i w:val="0"/>
          <w:iCs w:val="0"/>
          <w:color w:val="auto"/>
          <w:lang w:val="es-GT"/>
        </w:rPr>
        <w:t>el calendario del proyecto.</w:t>
      </w:r>
    </w:p>
    <w:p w:rsidR="00EA5EE8" w:rsidRPr="00F20C16" w:rsidRDefault="00333AAF" w:rsidP="00011B70">
      <w:pPr>
        <w:pStyle w:val="Ttulo3"/>
        <w:jc w:val="both"/>
        <w:rPr>
          <w:lang w:val="es-GT"/>
        </w:rPr>
      </w:pPr>
      <w:bookmarkStart w:id="34" w:name="_Toc524312844"/>
      <w:bookmarkStart w:id="35" w:name="_Toc15102529"/>
      <w:r w:rsidRPr="00F20C16">
        <w:rPr>
          <w:lang w:val="es-GT"/>
        </w:rPr>
        <w:lastRenderedPageBreak/>
        <w:t>Plan de las Fases</w:t>
      </w:r>
      <w:bookmarkEnd w:id="34"/>
      <w:bookmarkEnd w:id="35"/>
    </w:p>
    <w:p w:rsidR="009423A3" w:rsidRPr="00F20C16" w:rsidRDefault="009423A3" w:rsidP="009423A3">
      <w:pPr>
        <w:widowControl/>
        <w:spacing w:before="100" w:beforeAutospacing="1" w:after="100" w:afterAutospacing="1" w:line="240" w:lineRule="auto"/>
        <w:ind w:left="720"/>
        <w:rPr>
          <w:lang w:val="es-GT"/>
        </w:rPr>
      </w:pPr>
      <w:r w:rsidRPr="00F20C16">
        <w:rPr>
          <w:lang w:val="es-GT"/>
        </w:rPr>
        <w:t>El desarrollo se llevará a cabo en base a fases con una o más iteraciones en cada una de ellas. La siguiente tabla muestra una la distribución de tiempos y el número de iteraciones de cada fase (para las fases de Construcción y Transición es sólo una aproximación muy preliminar)</w:t>
      </w:r>
    </w:p>
    <w:tbl>
      <w:tblPr>
        <w:tblW w:w="4789"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2077"/>
        <w:gridCol w:w="1199"/>
        <w:gridCol w:w="1513"/>
      </w:tblGrid>
      <w:tr w:rsidR="0074790D" w:rsidRPr="00F20C16">
        <w:trPr>
          <w:tblCellSpacing w:w="7" w:type="dxa"/>
          <w:jc w:val="center"/>
        </w:trPr>
        <w:tc>
          <w:tcPr>
            <w:tcW w:w="2147" w:type="pct"/>
            <w:tcBorders>
              <w:top w:val="outset" w:sz="6" w:space="0" w:color="auto"/>
              <w:left w:val="outset" w:sz="6" w:space="0" w:color="auto"/>
              <w:bottom w:val="outset" w:sz="6" w:space="0" w:color="auto"/>
              <w:right w:val="outset" w:sz="6" w:space="0" w:color="auto"/>
            </w:tcBorders>
            <w:shd w:val="clear" w:color="auto" w:fill="F3F3F3"/>
            <w:vAlign w:val="center"/>
          </w:tcPr>
          <w:p w:rsidR="00B86D75" w:rsidRPr="00F20C16" w:rsidRDefault="00B86D75" w:rsidP="00B86D75">
            <w:pPr>
              <w:widowControl/>
              <w:spacing w:line="240" w:lineRule="auto"/>
              <w:jc w:val="center"/>
              <w:rPr>
                <w:lang w:val="es-GT" w:eastAsia="es-ES"/>
              </w:rPr>
            </w:pPr>
            <w:r w:rsidRPr="00F20C16">
              <w:rPr>
                <w:b/>
                <w:bCs/>
                <w:lang w:val="es-GT" w:eastAsia="es-ES"/>
              </w:rPr>
              <w:t>Fase</w:t>
            </w:r>
          </w:p>
        </w:tc>
        <w:tc>
          <w:tcPr>
            <w:tcW w:w="1237" w:type="pct"/>
            <w:tcBorders>
              <w:top w:val="outset" w:sz="6" w:space="0" w:color="auto"/>
              <w:left w:val="outset" w:sz="6" w:space="0" w:color="auto"/>
              <w:bottom w:val="outset" w:sz="6" w:space="0" w:color="auto"/>
              <w:right w:val="outset" w:sz="6" w:space="0" w:color="auto"/>
            </w:tcBorders>
            <w:shd w:val="clear" w:color="auto" w:fill="F3F3F3"/>
            <w:vAlign w:val="center"/>
          </w:tcPr>
          <w:p w:rsidR="00B86D75" w:rsidRPr="00F20C16" w:rsidRDefault="00B86D75" w:rsidP="00B86D75">
            <w:pPr>
              <w:widowControl/>
              <w:spacing w:line="240" w:lineRule="auto"/>
              <w:jc w:val="center"/>
              <w:rPr>
                <w:b/>
                <w:bCs/>
                <w:lang w:val="es-GT" w:eastAsia="es-ES"/>
              </w:rPr>
            </w:pPr>
            <w:r w:rsidRPr="00F20C16">
              <w:rPr>
                <w:b/>
                <w:bCs/>
                <w:lang w:val="es-GT" w:eastAsia="es-ES"/>
              </w:rPr>
              <w:t xml:space="preserve">Nro. </w:t>
            </w:r>
          </w:p>
          <w:p w:rsidR="00B86D75" w:rsidRPr="00F20C16" w:rsidRDefault="00B86D75" w:rsidP="00B86D75">
            <w:pPr>
              <w:widowControl/>
              <w:spacing w:line="240" w:lineRule="auto"/>
              <w:jc w:val="center"/>
              <w:rPr>
                <w:lang w:val="es-GT" w:eastAsia="es-ES"/>
              </w:rPr>
            </w:pPr>
            <w:r w:rsidRPr="00F20C16">
              <w:rPr>
                <w:b/>
                <w:bCs/>
                <w:lang w:val="es-GT" w:eastAsia="es-ES"/>
              </w:rPr>
              <w:t>Iteraciones</w:t>
            </w:r>
          </w:p>
        </w:tc>
        <w:tc>
          <w:tcPr>
            <w:tcW w:w="1558" w:type="pct"/>
            <w:tcBorders>
              <w:top w:val="outset" w:sz="6" w:space="0" w:color="auto"/>
              <w:left w:val="outset" w:sz="6" w:space="0" w:color="auto"/>
              <w:bottom w:val="outset" w:sz="6" w:space="0" w:color="auto"/>
              <w:right w:val="outset" w:sz="6" w:space="0" w:color="auto"/>
            </w:tcBorders>
            <w:shd w:val="clear" w:color="auto" w:fill="F3F3F3"/>
            <w:vAlign w:val="center"/>
          </w:tcPr>
          <w:p w:rsidR="00B86D75" w:rsidRPr="00F20C16" w:rsidRDefault="00B86D75" w:rsidP="00B86D75">
            <w:pPr>
              <w:widowControl/>
              <w:spacing w:line="240" w:lineRule="auto"/>
              <w:jc w:val="center"/>
              <w:rPr>
                <w:lang w:val="es-GT" w:eastAsia="es-ES"/>
              </w:rPr>
            </w:pPr>
            <w:r w:rsidRPr="00F20C16">
              <w:rPr>
                <w:b/>
                <w:bCs/>
                <w:lang w:val="es-GT" w:eastAsia="es-ES"/>
              </w:rPr>
              <w:t>Duración</w:t>
            </w:r>
          </w:p>
        </w:tc>
      </w:tr>
      <w:tr w:rsidR="0074790D" w:rsidRPr="00F20C16">
        <w:trPr>
          <w:tblCellSpacing w:w="7" w:type="dxa"/>
          <w:jc w:val="center"/>
        </w:trPr>
        <w:tc>
          <w:tcPr>
            <w:tcW w:w="2147" w:type="pct"/>
            <w:tcBorders>
              <w:top w:val="outset" w:sz="6" w:space="0" w:color="auto"/>
              <w:left w:val="outset" w:sz="6" w:space="0" w:color="auto"/>
              <w:bottom w:val="outset" w:sz="6" w:space="0" w:color="auto"/>
              <w:right w:val="outset" w:sz="6" w:space="0" w:color="auto"/>
            </w:tcBorders>
            <w:shd w:val="clear" w:color="auto" w:fill="auto"/>
          </w:tcPr>
          <w:p w:rsidR="00B86D75" w:rsidRPr="00F20C16" w:rsidRDefault="00B86D75" w:rsidP="009423A3">
            <w:pPr>
              <w:widowControl/>
              <w:spacing w:line="240" w:lineRule="auto"/>
              <w:rPr>
                <w:lang w:val="es-GT" w:eastAsia="es-ES"/>
              </w:rPr>
            </w:pPr>
            <w:r w:rsidRPr="00F20C16">
              <w:rPr>
                <w:lang w:val="es-GT" w:eastAsia="es-ES"/>
              </w:rPr>
              <w:t>Fase de Inicio</w:t>
            </w:r>
          </w:p>
        </w:tc>
        <w:tc>
          <w:tcPr>
            <w:tcW w:w="1237" w:type="pct"/>
            <w:tcBorders>
              <w:top w:val="outset" w:sz="6" w:space="0" w:color="auto"/>
              <w:left w:val="outset" w:sz="6" w:space="0" w:color="auto"/>
              <w:bottom w:val="outset" w:sz="6" w:space="0" w:color="auto"/>
              <w:right w:val="outset" w:sz="6" w:space="0" w:color="auto"/>
            </w:tcBorders>
            <w:shd w:val="clear" w:color="auto" w:fill="auto"/>
          </w:tcPr>
          <w:p w:rsidR="00B86D75" w:rsidRPr="00F20C16" w:rsidRDefault="00B86D75" w:rsidP="00B86D75">
            <w:pPr>
              <w:widowControl/>
              <w:spacing w:line="240" w:lineRule="auto"/>
              <w:jc w:val="center"/>
              <w:rPr>
                <w:lang w:val="es-GT" w:eastAsia="es-ES"/>
              </w:rPr>
            </w:pPr>
            <w:r w:rsidRPr="00F20C16">
              <w:rPr>
                <w:lang w:val="es-GT" w:eastAsia="es-ES"/>
              </w:rPr>
              <w:t>1</w:t>
            </w:r>
          </w:p>
        </w:tc>
        <w:tc>
          <w:tcPr>
            <w:tcW w:w="1558" w:type="pct"/>
            <w:tcBorders>
              <w:top w:val="outset" w:sz="6" w:space="0" w:color="auto"/>
              <w:left w:val="outset" w:sz="6" w:space="0" w:color="auto"/>
              <w:bottom w:val="outset" w:sz="6" w:space="0" w:color="auto"/>
              <w:right w:val="outset" w:sz="6" w:space="0" w:color="auto"/>
            </w:tcBorders>
            <w:shd w:val="clear" w:color="auto" w:fill="auto"/>
          </w:tcPr>
          <w:p w:rsidR="00B86D75" w:rsidRPr="00F20C16" w:rsidRDefault="00B86D75" w:rsidP="009423A3">
            <w:pPr>
              <w:widowControl/>
              <w:spacing w:line="240" w:lineRule="auto"/>
              <w:rPr>
                <w:lang w:val="es-GT" w:eastAsia="es-ES"/>
              </w:rPr>
            </w:pPr>
            <w:r w:rsidRPr="00F20C16">
              <w:rPr>
                <w:lang w:val="es-GT" w:eastAsia="es-ES"/>
              </w:rPr>
              <w:t xml:space="preserve">3 semanas </w:t>
            </w:r>
          </w:p>
        </w:tc>
      </w:tr>
      <w:tr w:rsidR="0074790D" w:rsidRPr="00F20C16">
        <w:trPr>
          <w:tblCellSpacing w:w="7" w:type="dxa"/>
          <w:jc w:val="center"/>
        </w:trPr>
        <w:tc>
          <w:tcPr>
            <w:tcW w:w="2147" w:type="pct"/>
            <w:tcBorders>
              <w:top w:val="outset" w:sz="6" w:space="0" w:color="auto"/>
              <w:left w:val="outset" w:sz="6" w:space="0" w:color="auto"/>
              <w:bottom w:val="outset" w:sz="6" w:space="0" w:color="auto"/>
              <w:right w:val="outset" w:sz="6" w:space="0" w:color="auto"/>
            </w:tcBorders>
            <w:shd w:val="clear" w:color="auto" w:fill="auto"/>
          </w:tcPr>
          <w:p w:rsidR="00B86D75" w:rsidRPr="00F20C16" w:rsidRDefault="00B86D75" w:rsidP="009423A3">
            <w:pPr>
              <w:widowControl/>
              <w:spacing w:line="240" w:lineRule="auto"/>
              <w:rPr>
                <w:lang w:val="es-GT" w:eastAsia="es-ES"/>
              </w:rPr>
            </w:pPr>
            <w:r w:rsidRPr="00F20C16">
              <w:rPr>
                <w:lang w:val="es-GT" w:eastAsia="es-ES"/>
              </w:rPr>
              <w:t>Fase de Elaboración</w:t>
            </w:r>
          </w:p>
        </w:tc>
        <w:tc>
          <w:tcPr>
            <w:tcW w:w="1237" w:type="pct"/>
            <w:tcBorders>
              <w:top w:val="outset" w:sz="6" w:space="0" w:color="auto"/>
              <w:left w:val="outset" w:sz="6" w:space="0" w:color="auto"/>
              <w:bottom w:val="outset" w:sz="6" w:space="0" w:color="auto"/>
              <w:right w:val="outset" w:sz="6" w:space="0" w:color="auto"/>
            </w:tcBorders>
            <w:shd w:val="clear" w:color="auto" w:fill="auto"/>
          </w:tcPr>
          <w:p w:rsidR="00B86D75" w:rsidRPr="00F20C16" w:rsidRDefault="00B86D75" w:rsidP="00B86D75">
            <w:pPr>
              <w:widowControl/>
              <w:spacing w:line="240" w:lineRule="auto"/>
              <w:jc w:val="center"/>
              <w:rPr>
                <w:lang w:val="es-GT" w:eastAsia="es-ES"/>
              </w:rPr>
            </w:pPr>
            <w:r w:rsidRPr="00F20C16">
              <w:rPr>
                <w:lang w:val="es-GT" w:eastAsia="es-ES"/>
              </w:rPr>
              <w:t>2</w:t>
            </w:r>
          </w:p>
        </w:tc>
        <w:tc>
          <w:tcPr>
            <w:tcW w:w="1558" w:type="pct"/>
            <w:tcBorders>
              <w:top w:val="outset" w:sz="6" w:space="0" w:color="auto"/>
              <w:left w:val="outset" w:sz="6" w:space="0" w:color="auto"/>
              <w:bottom w:val="outset" w:sz="6" w:space="0" w:color="auto"/>
              <w:right w:val="outset" w:sz="6" w:space="0" w:color="auto"/>
            </w:tcBorders>
            <w:shd w:val="clear" w:color="auto" w:fill="auto"/>
          </w:tcPr>
          <w:p w:rsidR="00B86D75" w:rsidRPr="00F20C16" w:rsidRDefault="00B86D75" w:rsidP="009423A3">
            <w:pPr>
              <w:widowControl/>
              <w:spacing w:line="240" w:lineRule="auto"/>
              <w:rPr>
                <w:lang w:val="es-GT" w:eastAsia="es-ES"/>
              </w:rPr>
            </w:pPr>
            <w:r w:rsidRPr="00F20C16">
              <w:rPr>
                <w:lang w:val="es-GT" w:eastAsia="es-ES"/>
              </w:rPr>
              <w:t>8 semanas</w:t>
            </w:r>
          </w:p>
        </w:tc>
      </w:tr>
      <w:tr w:rsidR="0074790D" w:rsidRPr="00F20C16">
        <w:trPr>
          <w:tblCellSpacing w:w="7" w:type="dxa"/>
          <w:jc w:val="center"/>
        </w:trPr>
        <w:tc>
          <w:tcPr>
            <w:tcW w:w="2147" w:type="pct"/>
            <w:tcBorders>
              <w:top w:val="outset" w:sz="6" w:space="0" w:color="auto"/>
              <w:left w:val="outset" w:sz="6" w:space="0" w:color="auto"/>
              <w:bottom w:val="outset" w:sz="6" w:space="0" w:color="auto"/>
              <w:right w:val="outset" w:sz="6" w:space="0" w:color="auto"/>
            </w:tcBorders>
            <w:shd w:val="clear" w:color="auto" w:fill="auto"/>
          </w:tcPr>
          <w:p w:rsidR="00B86D75" w:rsidRPr="00F20C16" w:rsidRDefault="00B86D75" w:rsidP="009423A3">
            <w:pPr>
              <w:widowControl/>
              <w:spacing w:line="240" w:lineRule="auto"/>
              <w:rPr>
                <w:lang w:val="es-GT" w:eastAsia="es-ES"/>
              </w:rPr>
            </w:pPr>
            <w:r w:rsidRPr="00F20C16">
              <w:rPr>
                <w:lang w:val="es-GT" w:eastAsia="es-ES"/>
              </w:rPr>
              <w:t>Fase de Construcción</w:t>
            </w:r>
          </w:p>
        </w:tc>
        <w:tc>
          <w:tcPr>
            <w:tcW w:w="1237" w:type="pct"/>
            <w:tcBorders>
              <w:top w:val="outset" w:sz="6" w:space="0" w:color="auto"/>
              <w:left w:val="outset" w:sz="6" w:space="0" w:color="auto"/>
              <w:bottom w:val="outset" w:sz="6" w:space="0" w:color="auto"/>
              <w:right w:val="outset" w:sz="6" w:space="0" w:color="auto"/>
            </w:tcBorders>
            <w:shd w:val="clear" w:color="auto" w:fill="auto"/>
          </w:tcPr>
          <w:p w:rsidR="00B86D75" w:rsidRPr="00F20C16" w:rsidRDefault="00B86D75" w:rsidP="00B86D75">
            <w:pPr>
              <w:widowControl/>
              <w:spacing w:line="240" w:lineRule="auto"/>
              <w:jc w:val="center"/>
              <w:rPr>
                <w:lang w:val="es-GT" w:eastAsia="es-ES"/>
              </w:rPr>
            </w:pPr>
            <w:r w:rsidRPr="00F20C16">
              <w:rPr>
                <w:lang w:val="es-GT" w:eastAsia="es-ES"/>
              </w:rPr>
              <w:t>4</w:t>
            </w:r>
          </w:p>
        </w:tc>
        <w:tc>
          <w:tcPr>
            <w:tcW w:w="1558" w:type="pct"/>
            <w:tcBorders>
              <w:top w:val="outset" w:sz="6" w:space="0" w:color="auto"/>
              <w:left w:val="outset" w:sz="6" w:space="0" w:color="auto"/>
              <w:bottom w:val="outset" w:sz="6" w:space="0" w:color="auto"/>
              <w:right w:val="outset" w:sz="6" w:space="0" w:color="auto"/>
            </w:tcBorders>
            <w:shd w:val="clear" w:color="auto" w:fill="auto"/>
          </w:tcPr>
          <w:p w:rsidR="00B86D75" w:rsidRPr="00F20C16" w:rsidRDefault="00B86D75" w:rsidP="009423A3">
            <w:pPr>
              <w:widowControl/>
              <w:spacing w:line="240" w:lineRule="auto"/>
              <w:rPr>
                <w:lang w:val="es-GT" w:eastAsia="es-ES"/>
              </w:rPr>
            </w:pPr>
            <w:r w:rsidRPr="00F20C16">
              <w:rPr>
                <w:lang w:val="es-GT" w:eastAsia="es-ES"/>
              </w:rPr>
              <w:t>18 semanas</w:t>
            </w:r>
          </w:p>
        </w:tc>
      </w:tr>
      <w:tr w:rsidR="0074790D" w:rsidRPr="00F20C16">
        <w:trPr>
          <w:tblCellSpacing w:w="7" w:type="dxa"/>
          <w:jc w:val="center"/>
        </w:trPr>
        <w:tc>
          <w:tcPr>
            <w:tcW w:w="2147" w:type="pct"/>
            <w:tcBorders>
              <w:top w:val="outset" w:sz="6" w:space="0" w:color="auto"/>
              <w:left w:val="outset" w:sz="6" w:space="0" w:color="auto"/>
              <w:bottom w:val="outset" w:sz="6" w:space="0" w:color="auto"/>
              <w:right w:val="outset" w:sz="6" w:space="0" w:color="auto"/>
            </w:tcBorders>
            <w:shd w:val="clear" w:color="auto" w:fill="auto"/>
          </w:tcPr>
          <w:p w:rsidR="00B86D75" w:rsidRPr="00F20C16" w:rsidRDefault="00B86D75" w:rsidP="009423A3">
            <w:pPr>
              <w:widowControl/>
              <w:spacing w:line="240" w:lineRule="auto"/>
              <w:rPr>
                <w:lang w:val="es-GT" w:eastAsia="es-ES"/>
              </w:rPr>
            </w:pPr>
            <w:r w:rsidRPr="00F20C16">
              <w:rPr>
                <w:lang w:val="es-GT" w:eastAsia="es-ES"/>
              </w:rPr>
              <w:t>Fase de Transición</w:t>
            </w:r>
          </w:p>
        </w:tc>
        <w:tc>
          <w:tcPr>
            <w:tcW w:w="1237" w:type="pct"/>
            <w:tcBorders>
              <w:top w:val="outset" w:sz="6" w:space="0" w:color="auto"/>
              <w:left w:val="outset" w:sz="6" w:space="0" w:color="auto"/>
              <w:bottom w:val="outset" w:sz="6" w:space="0" w:color="auto"/>
              <w:right w:val="outset" w:sz="6" w:space="0" w:color="auto"/>
            </w:tcBorders>
            <w:shd w:val="clear" w:color="auto" w:fill="auto"/>
          </w:tcPr>
          <w:p w:rsidR="00B86D75" w:rsidRPr="00F20C16" w:rsidRDefault="00B86D75" w:rsidP="00B86D75">
            <w:pPr>
              <w:widowControl/>
              <w:spacing w:line="240" w:lineRule="auto"/>
              <w:jc w:val="center"/>
              <w:rPr>
                <w:lang w:val="es-GT" w:eastAsia="es-ES"/>
              </w:rPr>
            </w:pPr>
            <w:r w:rsidRPr="00F20C16">
              <w:rPr>
                <w:lang w:val="es-GT" w:eastAsia="es-ES"/>
              </w:rPr>
              <w:t>2</w:t>
            </w:r>
          </w:p>
        </w:tc>
        <w:tc>
          <w:tcPr>
            <w:tcW w:w="1558" w:type="pct"/>
            <w:tcBorders>
              <w:top w:val="outset" w:sz="6" w:space="0" w:color="auto"/>
              <w:left w:val="outset" w:sz="6" w:space="0" w:color="auto"/>
              <w:bottom w:val="outset" w:sz="6" w:space="0" w:color="auto"/>
              <w:right w:val="outset" w:sz="6" w:space="0" w:color="auto"/>
            </w:tcBorders>
            <w:shd w:val="clear" w:color="auto" w:fill="auto"/>
          </w:tcPr>
          <w:p w:rsidR="00B86D75" w:rsidRPr="00F20C16" w:rsidRDefault="00B86D75" w:rsidP="009423A3">
            <w:pPr>
              <w:widowControl/>
              <w:spacing w:line="240" w:lineRule="auto"/>
              <w:rPr>
                <w:lang w:val="es-GT" w:eastAsia="es-ES"/>
              </w:rPr>
            </w:pPr>
            <w:r w:rsidRPr="00F20C16">
              <w:rPr>
                <w:lang w:val="es-GT" w:eastAsia="es-ES"/>
              </w:rPr>
              <w:t>6 semanas</w:t>
            </w:r>
          </w:p>
        </w:tc>
      </w:tr>
    </w:tbl>
    <w:p w:rsidR="00C40C72" w:rsidRPr="00F20C16" w:rsidRDefault="00C40C72" w:rsidP="00C40C72">
      <w:pPr>
        <w:pStyle w:val="NormalWeb"/>
        <w:ind w:left="720"/>
        <w:rPr>
          <w:sz w:val="20"/>
          <w:szCs w:val="20"/>
          <w:lang w:val="es-GT"/>
        </w:rPr>
      </w:pPr>
      <w:r w:rsidRPr="00F20C16">
        <w:rPr>
          <w:sz w:val="20"/>
          <w:szCs w:val="20"/>
          <w:lang w:val="es-GT"/>
        </w:rPr>
        <w:t>Los hitos que marcan el final de cada fase se describen en la siguiente tabla.</w:t>
      </w:r>
    </w:p>
    <w:tbl>
      <w:tblPr>
        <w:tblW w:w="7714"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1763"/>
        <w:gridCol w:w="5951"/>
      </w:tblGrid>
      <w:tr w:rsidR="0074790D" w:rsidRPr="00F20C16">
        <w:trPr>
          <w:tblCellSpacing w:w="7" w:type="dxa"/>
          <w:jc w:val="center"/>
        </w:trPr>
        <w:tc>
          <w:tcPr>
            <w:tcW w:w="1129" w:type="pct"/>
            <w:tcBorders>
              <w:top w:val="outset" w:sz="6" w:space="0" w:color="auto"/>
              <w:left w:val="outset" w:sz="6" w:space="0" w:color="auto"/>
              <w:bottom w:val="outset" w:sz="6" w:space="0" w:color="auto"/>
              <w:right w:val="outset" w:sz="6" w:space="0" w:color="auto"/>
            </w:tcBorders>
            <w:shd w:val="clear" w:color="auto" w:fill="F3F3F3"/>
          </w:tcPr>
          <w:p w:rsidR="00C40C72" w:rsidRPr="00F20C16" w:rsidRDefault="00C40C72" w:rsidP="0074790D">
            <w:pPr>
              <w:widowControl/>
              <w:spacing w:line="240" w:lineRule="auto"/>
              <w:jc w:val="center"/>
              <w:rPr>
                <w:b/>
                <w:bCs/>
                <w:lang w:val="es-GT" w:eastAsia="es-ES"/>
              </w:rPr>
            </w:pPr>
            <w:r w:rsidRPr="00F20C16">
              <w:rPr>
                <w:b/>
                <w:bCs/>
                <w:lang w:val="es-GT" w:eastAsia="es-ES"/>
              </w:rPr>
              <w:t>Descripción</w:t>
            </w:r>
          </w:p>
        </w:tc>
        <w:tc>
          <w:tcPr>
            <w:tcW w:w="3844" w:type="pct"/>
            <w:tcBorders>
              <w:top w:val="outset" w:sz="6" w:space="0" w:color="auto"/>
              <w:left w:val="outset" w:sz="6" w:space="0" w:color="auto"/>
              <w:bottom w:val="outset" w:sz="6" w:space="0" w:color="auto"/>
              <w:right w:val="outset" w:sz="6" w:space="0" w:color="auto"/>
            </w:tcBorders>
            <w:shd w:val="clear" w:color="auto" w:fill="F3F3F3"/>
          </w:tcPr>
          <w:p w:rsidR="00C40C72" w:rsidRPr="00F20C16" w:rsidRDefault="00C40C72" w:rsidP="0074790D">
            <w:pPr>
              <w:widowControl/>
              <w:spacing w:line="240" w:lineRule="auto"/>
              <w:jc w:val="center"/>
              <w:rPr>
                <w:b/>
                <w:bCs/>
                <w:lang w:val="es-GT" w:eastAsia="es-ES"/>
              </w:rPr>
            </w:pPr>
            <w:r w:rsidRPr="00F20C16">
              <w:rPr>
                <w:b/>
                <w:bCs/>
                <w:lang w:val="es-GT" w:eastAsia="es-ES"/>
              </w:rPr>
              <w:t>Hito</w:t>
            </w:r>
          </w:p>
        </w:tc>
      </w:tr>
      <w:tr w:rsidR="00C40C72" w:rsidRPr="00F20C16">
        <w:trPr>
          <w:tblCellSpacing w:w="7" w:type="dxa"/>
          <w:jc w:val="center"/>
        </w:trPr>
        <w:tc>
          <w:tcPr>
            <w:tcW w:w="1129" w:type="pct"/>
            <w:tcBorders>
              <w:top w:val="outset" w:sz="6" w:space="0" w:color="auto"/>
              <w:left w:val="outset" w:sz="6" w:space="0" w:color="auto"/>
              <w:bottom w:val="outset" w:sz="6" w:space="0" w:color="auto"/>
              <w:right w:val="outset" w:sz="6" w:space="0" w:color="auto"/>
            </w:tcBorders>
            <w:shd w:val="clear" w:color="auto" w:fill="auto"/>
          </w:tcPr>
          <w:p w:rsidR="00C40C72" w:rsidRPr="00F20C16" w:rsidRDefault="00C40C72" w:rsidP="005033F9">
            <w:pPr>
              <w:rPr>
                <w:sz w:val="24"/>
                <w:szCs w:val="24"/>
                <w:lang w:val="es-GT"/>
              </w:rPr>
            </w:pPr>
            <w:r w:rsidRPr="00F20C16">
              <w:rPr>
                <w:lang w:val="es-GT"/>
              </w:rPr>
              <w:t>Fase de Inicio</w:t>
            </w:r>
          </w:p>
        </w:tc>
        <w:tc>
          <w:tcPr>
            <w:tcW w:w="3844" w:type="pct"/>
            <w:tcBorders>
              <w:top w:val="outset" w:sz="6" w:space="0" w:color="auto"/>
              <w:left w:val="outset" w:sz="6" w:space="0" w:color="auto"/>
              <w:bottom w:val="outset" w:sz="6" w:space="0" w:color="auto"/>
              <w:right w:val="outset" w:sz="6" w:space="0" w:color="auto"/>
            </w:tcBorders>
            <w:shd w:val="clear" w:color="auto" w:fill="auto"/>
          </w:tcPr>
          <w:p w:rsidR="00C40C72" w:rsidRPr="00F20C16" w:rsidRDefault="00C40C72" w:rsidP="005033F9">
            <w:pPr>
              <w:rPr>
                <w:sz w:val="24"/>
                <w:szCs w:val="24"/>
                <w:lang w:val="es-GT"/>
              </w:rPr>
            </w:pPr>
            <w:r w:rsidRPr="00F20C16">
              <w:rPr>
                <w:lang w:val="es-GT"/>
              </w:rPr>
              <w:t xml:space="preserve">En esta fase desarrollará los requisitos del producto desde la </w:t>
            </w:r>
            <w:r w:rsidR="00F86AFA" w:rsidRPr="00F20C16">
              <w:rPr>
                <w:lang w:val="es-GT"/>
              </w:rPr>
              <w:t>perspectiva</w:t>
            </w:r>
            <w:r w:rsidRPr="00F20C16">
              <w:rPr>
                <w:lang w:val="es-GT"/>
              </w:rPr>
              <w:t xml:space="preserve"> del usuario, los cuales serán establecidos en el artefacto Visión. Los principales casos de uso serán identificados y se hará un refinamiento del Plan de Desarrollo del Proyecto. La aceptación del cliente/usuario del artefacto Visión y el Plan de Desarrollo marcan el final de esta fase.</w:t>
            </w:r>
          </w:p>
        </w:tc>
      </w:tr>
      <w:tr w:rsidR="00C40C72" w:rsidRPr="00F20C16">
        <w:trPr>
          <w:tblCellSpacing w:w="7" w:type="dxa"/>
          <w:jc w:val="center"/>
        </w:trPr>
        <w:tc>
          <w:tcPr>
            <w:tcW w:w="1129" w:type="pct"/>
            <w:tcBorders>
              <w:top w:val="outset" w:sz="6" w:space="0" w:color="auto"/>
              <w:left w:val="outset" w:sz="6" w:space="0" w:color="auto"/>
              <w:bottom w:val="outset" w:sz="6" w:space="0" w:color="auto"/>
              <w:right w:val="outset" w:sz="6" w:space="0" w:color="auto"/>
            </w:tcBorders>
            <w:shd w:val="clear" w:color="auto" w:fill="auto"/>
          </w:tcPr>
          <w:p w:rsidR="00C40C72" w:rsidRPr="00F20C16" w:rsidRDefault="00F86AFA" w:rsidP="005033F9">
            <w:pPr>
              <w:rPr>
                <w:sz w:val="24"/>
                <w:szCs w:val="24"/>
                <w:lang w:val="es-GT"/>
              </w:rPr>
            </w:pPr>
            <w:r w:rsidRPr="00F20C16">
              <w:rPr>
                <w:lang w:val="es-GT"/>
              </w:rPr>
              <w:t>Fase de Elaboración</w:t>
            </w:r>
          </w:p>
        </w:tc>
        <w:tc>
          <w:tcPr>
            <w:tcW w:w="3844" w:type="pct"/>
            <w:tcBorders>
              <w:top w:val="outset" w:sz="6" w:space="0" w:color="auto"/>
              <w:left w:val="outset" w:sz="6" w:space="0" w:color="auto"/>
              <w:bottom w:val="outset" w:sz="6" w:space="0" w:color="auto"/>
              <w:right w:val="outset" w:sz="6" w:space="0" w:color="auto"/>
            </w:tcBorders>
            <w:shd w:val="clear" w:color="auto" w:fill="auto"/>
          </w:tcPr>
          <w:p w:rsidR="00C40C72" w:rsidRPr="00F20C16" w:rsidRDefault="00C40C72" w:rsidP="005033F9">
            <w:pPr>
              <w:rPr>
                <w:sz w:val="24"/>
                <w:szCs w:val="24"/>
                <w:lang w:val="es-GT"/>
              </w:rPr>
            </w:pPr>
            <w:r w:rsidRPr="00F20C16">
              <w:rPr>
                <w:lang w:val="es-GT"/>
              </w:rPr>
              <w:t xml:space="preserve">En esta fase se analizan los requisitos y se desarrolla un prototipo de arquitectura (incluyendo las partes más relevantes y/o críticas del sistema). Al final de esta fase, todos los casos de </w:t>
            </w:r>
            <w:proofErr w:type="gramStart"/>
            <w:r w:rsidRPr="00F20C16">
              <w:rPr>
                <w:lang w:val="es-GT"/>
              </w:rPr>
              <w:t>uso  corr</w:t>
            </w:r>
            <w:r w:rsidR="00F86AFA" w:rsidRPr="00F20C16">
              <w:rPr>
                <w:lang w:val="es-GT"/>
              </w:rPr>
              <w:t>e</w:t>
            </w:r>
            <w:r w:rsidRPr="00F20C16">
              <w:rPr>
                <w:lang w:val="es-GT"/>
              </w:rPr>
              <w:t>spondientes</w:t>
            </w:r>
            <w:proofErr w:type="gramEnd"/>
            <w:r w:rsidRPr="00F20C16">
              <w:rPr>
                <w:lang w:val="es-GT"/>
              </w:rPr>
              <w:t xml:space="preserve"> a requisitos que serán implementados en la primera </w:t>
            </w:r>
            <w:proofErr w:type="spellStart"/>
            <w:r w:rsidRPr="00F20C16">
              <w:rPr>
                <w:lang w:val="es-GT"/>
              </w:rPr>
              <w:t>release</w:t>
            </w:r>
            <w:proofErr w:type="spellEnd"/>
            <w:r w:rsidRPr="00F20C16">
              <w:rPr>
                <w:lang w:val="es-GT"/>
              </w:rPr>
              <w:t xml:space="preserve"> de la fase de Construcción deben estar analizados y diseñados (en el Modelo de Análisis/Diseño). </w:t>
            </w:r>
            <w:r w:rsidR="00316DFF" w:rsidRPr="00F20C16">
              <w:rPr>
                <w:lang w:val="es-GT"/>
              </w:rPr>
              <w:t xml:space="preserve">La </w:t>
            </w:r>
            <w:r w:rsidR="00F86AFA" w:rsidRPr="00F20C16">
              <w:rPr>
                <w:lang w:val="es-GT"/>
              </w:rPr>
              <w:t>revisió</w:t>
            </w:r>
            <w:r w:rsidR="00316DFF" w:rsidRPr="00F20C16">
              <w:rPr>
                <w:lang w:val="es-GT"/>
              </w:rPr>
              <w:t>n y aceptación del prototipo de la arquitectura del sistema marca el final de esta fase</w:t>
            </w:r>
            <w:r w:rsidRPr="00F20C16">
              <w:rPr>
                <w:lang w:val="es-GT"/>
              </w:rPr>
              <w:t>.</w:t>
            </w:r>
            <w:r w:rsidR="00316DFF" w:rsidRPr="00F20C16">
              <w:rPr>
                <w:lang w:val="es-GT"/>
              </w:rPr>
              <w:t xml:space="preserve"> En nuestro caso particular, por no incluirse las fases siguientes, la </w:t>
            </w:r>
            <w:r w:rsidR="00F86AFA" w:rsidRPr="00F20C16">
              <w:rPr>
                <w:lang w:val="es-GT"/>
              </w:rPr>
              <w:t>revisió</w:t>
            </w:r>
            <w:r w:rsidR="00316DFF" w:rsidRPr="00F20C16">
              <w:rPr>
                <w:lang w:val="es-GT"/>
              </w:rPr>
              <w:t>n y entrega de todos los artefactos hasta este punto de desarrollo también se incluye como hito.</w:t>
            </w:r>
            <w:r w:rsidR="00EA08C8" w:rsidRPr="00F20C16">
              <w:rPr>
                <w:lang w:val="es-GT"/>
              </w:rPr>
              <w:t xml:space="preserve"> La</w:t>
            </w:r>
            <w:r w:rsidR="00FC39B9" w:rsidRPr="00F20C16">
              <w:rPr>
                <w:lang w:val="es-GT"/>
              </w:rPr>
              <w:t xml:space="preserve"> </w:t>
            </w:r>
            <w:r w:rsidR="00EA08C8" w:rsidRPr="00F20C16">
              <w:rPr>
                <w:lang w:val="es-GT"/>
              </w:rPr>
              <w:t>primera iteración tendrá como objetivo la identificación y especificación de los principales casos de uso, así como su realización preliminar en el Modelo de Anális</w:t>
            </w:r>
            <w:r w:rsidR="00B42A4A" w:rsidRPr="00F20C16">
              <w:rPr>
                <w:lang w:val="es-GT"/>
              </w:rPr>
              <w:t>is</w:t>
            </w:r>
            <w:r w:rsidR="00EA08C8" w:rsidRPr="00F20C16">
              <w:rPr>
                <w:lang w:val="es-GT"/>
              </w:rPr>
              <w:t>/Diseño</w:t>
            </w:r>
            <w:r w:rsidR="0074790D" w:rsidRPr="00F20C16">
              <w:rPr>
                <w:lang w:val="es-GT"/>
              </w:rPr>
              <w:t>, también permitirá hacer una revisión general del estado de los artefactos hasta este punto y ajustar si es necesario la planificación para asegurar el cumplimiento de los objetivos.</w:t>
            </w:r>
            <w:r w:rsidR="00FC39B9" w:rsidRPr="00F20C16">
              <w:rPr>
                <w:lang w:val="es-GT"/>
              </w:rPr>
              <w:t xml:space="preserve"> Ambas iteraciones tendrán una duración de cuatro semanas.</w:t>
            </w:r>
          </w:p>
        </w:tc>
      </w:tr>
    </w:tbl>
    <w:p w:rsidR="00316DFF" w:rsidRPr="00F20C16" w:rsidRDefault="00316DFF">
      <w:pPr>
        <w:rPr>
          <w:lang w:val="es-GT"/>
        </w:rPr>
      </w:pPr>
      <w:r w:rsidRPr="00F20C16">
        <w:rPr>
          <w:lang w:val="es-GT"/>
        </w:rPr>
        <w:br w:type="page"/>
      </w:r>
    </w:p>
    <w:tbl>
      <w:tblPr>
        <w:tblW w:w="7494"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1763"/>
        <w:gridCol w:w="5731"/>
      </w:tblGrid>
      <w:tr w:rsidR="00F86AFA" w:rsidRPr="00F20C16">
        <w:trPr>
          <w:tblCellSpacing w:w="7" w:type="dxa"/>
          <w:jc w:val="center"/>
        </w:trPr>
        <w:tc>
          <w:tcPr>
            <w:tcW w:w="1162" w:type="pct"/>
            <w:tcBorders>
              <w:top w:val="outset" w:sz="6" w:space="0" w:color="auto"/>
              <w:left w:val="outset" w:sz="6" w:space="0" w:color="auto"/>
              <w:bottom w:val="outset" w:sz="6" w:space="0" w:color="auto"/>
              <w:right w:val="outset" w:sz="6" w:space="0" w:color="auto"/>
            </w:tcBorders>
            <w:shd w:val="clear" w:color="auto" w:fill="auto"/>
          </w:tcPr>
          <w:p w:rsidR="00C40C72" w:rsidRPr="00F20C16" w:rsidRDefault="00316DFF" w:rsidP="005033F9">
            <w:pPr>
              <w:rPr>
                <w:sz w:val="24"/>
                <w:szCs w:val="24"/>
                <w:lang w:val="es-GT"/>
              </w:rPr>
            </w:pPr>
            <w:r w:rsidRPr="00F20C16">
              <w:rPr>
                <w:lang w:val="es-GT"/>
              </w:rPr>
              <w:t>Fase de Construcción</w:t>
            </w:r>
          </w:p>
        </w:tc>
        <w:tc>
          <w:tcPr>
            <w:tcW w:w="3810" w:type="pct"/>
            <w:tcBorders>
              <w:top w:val="outset" w:sz="6" w:space="0" w:color="auto"/>
              <w:left w:val="outset" w:sz="6" w:space="0" w:color="auto"/>
              <w:bottom w:val="outset" w:sz="6" w:space="0" w:color="auto"/>
              <w:right w:val="outset" w:sz="6" w:space="0" w:color="auto"/>
            </w:tcBorders>
            <w:shd w:val="clear" w:color="auto" w:fill="auto"/>
          </w:tcPr>
          <w:p w:rsidR="00C40C72" w:rsidRPr="00F20C16" w:rsidRDefault="00316DFF" w:rsidP="005033F9">
            <w:pPr>
              <w:rPr>
                <w:sz w:val="24"/>
                <w:szCs w:val="24"/>
                <w:lang w:val="es-GT"/>
              </w:rPr>
            </w:pPr>
            <w:r w:rsidRPr="00F20C16">
              <w:rPr>
                <w:lang w:val="es-GT"/>
              </w:rPr>
              <w:t>Durante la fase de con</w:t>
            </w:r>
            <w:r w:rsidR="00F86AFA" w:rsidRPr="00F20C16">
              <w:rPr>
                <w:lang w:val="es-GT"/>
              </w:rPr>
              <w:t>s</w:t>
            </w:r>
            <w:r w:rsidRPr="00F20C16">
              <w:rPr>
                <w:lang w:val="es-GT"/>
              </w:rPr>
              <w:t>trucción se terminan de analizar y diseñar todos los casos de uso, refinando el Modelo de Análisis/Diseño</w:t>
            </w:r>
            <w:r w:rsidR="00C40C72" w:rsidRPr="00F20C16">
              <w:rPr>
                <w:lang w:val="es-GT"/>
              </w:rPr>
              <w:t xml:space="preserve">. </w:t>
            </w:r>
            <w:r w:rsidRPr="00F20C16">
              <w:rPr>
                <w:lang w:val="es-GT"/>
              </w:rPr>
              <w:t xml:space="preserve">El producto se construye en base a 4 iteraciones, cada una produciendo una </w:t>
            </w:r>
            <w:proofErr w:type="spellStart"/>
            <w:r w:rsidRPr="00F20C16">
              <w:rPr>
                <w:lang w:val="es-GT"/>
              </w:rPr>
              <w:t>release</w:t>
            </w:r>
            <w:proofErr w:type="spellEnd"/>
            <w:r w:rsidRPr="00F20C16">
              <w:rPr>
                <w:lang w:val="es-GT"/>
              </w:rPr>
              <w:t xml:space="preserve"> a la cual se le aplican las pruebas y se valida con el cliente/usuario. Se comi</w:t>
            </w:r>
            <w:r w:rsidR="00F86AFA" w:rsidRPr="00F20C16">
              <w:rPr>
                <w:lang w:val="es-GT"/>
              </w:rPr>
              <w:t>e</w:t>
            </w:r>
            <w:r w:rsidRPr="00F20C16">
              <w:rPr>
                <w:lang w:val="es-GT"/>
              </w:rPr>
              <w:t>nza la elaboración de material de apoyo al usuario. El hito que marca el fin de esta fase es la versi</w:t>
            </w:r>
            <w:r w:rsidR="00F86AFA" w:rsidRPr="00F20C16">
              <w:rPr>
                <w:lang w:val="es-GT"/>
              </w:rPr>
              <w:t>ó</w:t>
            </w:r>
            <w:r w:rsidRPr="00F20C16">
              <w:rPr>
                <w:lang w:val="es-GT"/>
              </w:rPr>
              <w:t xml:space="preserve">n de la </w:t>
            </w:r>
            <w:proofErr w:type="spellStart"/>
            <w:r w:rsidRPr="00F20C16">
              <w:rPr>
                <w:lang w:val="es-GT"/>
              </w:rPr>
              <w:t>release</w:t>
            </w:r>
            <w:proofErr w:type="spellEnd"/>
            <w:r w:rsidRPr="00F20C16">
              <w:rPr>
                <w:lang w:val="es-GT"/>
              </w:rPr>
              <w:t xml:space="preserve"> 4.0</w:t>
            </w:r>
            <w:r w:rsidR="00F86AFA" w:rsidRPr="00F20C16">
              <w:rPr>
                <w:lang w:val="es-GT"/>
              </w:rPr>
              <w:t>, con toda la capacidad operacional del producto</w:t>
            </w:r>
            <w:r w:rsidRPr="00F20C16">
              <w:rPr>
                <w:lang w:val="es-GT"/>
              </w:rPr>
              <w:t>, lista para ser entregada a los usuarios para pruebas beta</w:t>
            </w:r>
            <w:r w:rsidR="00C40C72" w:rsidRPr="00F20C16">
              <w:rPr>
                <w:lang w:val="es-GT"/>
              </w:rPr>
              <w:t>.</w:t>
            </w:r>
          </w:p>
        </w:tc>
      </w:tr>
      <w:tr w:rsidR="00F86AFA" w:rsidRPr="00F20C16">
        <w:trPr>
          <w:tblCellSpacing w:w="7" w:type="dxa"/>
          <w:jc w:val="center"/>
        </w:trPr>
        <w:tc>
          <w:tcPr>
            <w:tcW w:w="1162" w:type="pct"/>
            <w:tcBorders>
              <w:top w:val="outset" w:sz="6" w:space="0" w:color="auto"/>
              <w:left w:val="outset" w:sz="6" w:space="0" w:color="auto"/>
              <w:bottom w:val="outset" w:sz="6" w:space="0" w:color="auto"/>
              <w:right w:val="outset" w:sz="6" w:space="0" w:color="auto"/>
            </w:tcBorders>
            <w:shd w:val="clear" w:color="auto" w:fill="auto"/>
          </w:tcPr>
          <w:p w:rsidR="00C40C72" w:rsidRPr="00F20C16" w:rsidRDefault="00F86AFA" w:rsidP="005033F9">
            <w:pPr>
              <w:rPr>
                <w:sz w:val="24"/>
                <w:szCs w:val="24"/>
                <w:lang w:val="es-GT"/>
              </w:rPr>
            </w:pPr>
            <w:r w:rsidRPr="00F20C16">
              <w:rPr>
                <w:lang w:val="es-GT"/>
              </w:rPr>
              <w:t>Fase de Transición</w:t>
            </w:r>
          </w:p>
        </w:tc>
        <w:tc>
          <w:tcPr>
            <w:tcW w:w="3810" w:type="pct"/>
            <w:tcBorders>
              <w:top w:val="outset" w:sz="6" w:space="0" w:color="auto"/>
              <w:left w:val="outset" w:sz="6" w:space="0" w:color="auto"/>
              <w:bottom w:val="outset" w:sz="6" w:space="0" w:color="auto"/>
              <w:right w:val="outset" w:sz="6" w:space="0" w:color="auto"/>
            </w:tcBorders>
            <w:shd w:val="clear" w:color="auto" w:fill="auto"/>
          </w:tcPr>
          <w:p w:rsidR="00C40C72" w:rsidRPr="00F20C16" w:rsidRDefault="00F86AFA" w:rsidP="005033F9">
            <w:pPr>
              <w:rPr>
                <w:sz w:val="24"/>
                <w:szCs w:val="24"/>
                <w:lang w:val="es-GT"/>
              </w:rPr>
            </w:pPr>
            <w:r w:rsidRPr="00F20C16">
              <w:rPr>
                <w:lang w:val="es-GT"/>
              </w:rPr>
              <w:t xml:space="preserve">En esta fase se prepararán dos </w:t>
            </w:r>
            <w:proofErr w:type="spellStart"/>
            <w:r w:rsidRPr="00F20C16">
              <w:rPr>
                <w:lang w:val="es-GT"/>
              </w:rPr>
              <w:t>releases</w:t>
            </w:r>
            <w:proofErr w:type="spellEnd"/>
            <w:r w:rsidRPr="00F20C16">
              <w:rPr>
                <w:lang w:val="es-GT"/>
              </w:rPr>
              <w:t xml:space="preserve"> para distribución, asegurando una implantación y cambio del sistema previo de manera adecuada, incluyendo el entrenamiento de los usuarios. El hito que marca el fin de esta fase incluye, la entrega de toda la documentación del proyecto con los manuales de instalación y todo el material de apoyo al usuario, la finalización del entrenamiento de los usuarios y el empaquetamiento del producto.</w:t>
            </w:r>
          </w:p>
        </w:tc>
      </w:tr>
    </w:tbl>
    <w:p w:rsidR="00C40C72" w:rsidRPr="00F20C16" w:rsidRDefault="00C40C72" w:rsidP="009423A3">
      <w:pPr>
        <w:rPr>
          <w:lang w:val="es-GT"/>
        </w:rPr>
      </w:pPr>
    </w:p>
    <w:p w:rsidR="00EA5EE8" w:rsidRPr="00F20C16" w:rsidRDefault="0074790D" w:rsidP="00011B70">
      <w:pPr>
        <w:pStyle w:val="Ttulo3"/>
        <w:jc w:val="both"/>
        <w:rPr>
          <w:lang w:val="es-GT"/>
        </w:rPr>
      </w:pPr>
      <w:bookmarkStart w:id="36" w:name="_Toc524312847"/>
      <w:bookmarkStart w:id="37" w:name="_Toc15102530"/>
      <w:r w:rsidRPr="00F20C16">
        <w:rPr>
          <w:lang w:val="es-GT"/>
        </w:rPr>
        <w:t xml:space="preserve">Calendario </w:t>
      </w:r>
      <w:r w:rsidR="00333AAF" w:rsidRPr="00F20C16">
        <w:rPr>
          <w:lang w:val="es-GT"/>
        </w:rPr>
        <w:t>del Proyecto</w:t>
      </w:r>
      <w:bookmarkEnd w:id="36"/>
      <w:bookmarkEnd w:id="37"/>
    </w:p>
    <w:p w:rsidR="0074790D" w:rsidRPr="00F20C16" w:rsidRDefault="0074790D" w:rsidP="0074790D">
      <w:pPr>
        <w:ind w:left="720"/>
        <w:rPr>
          <w:lang w:val="es-GT"/>
        </w:rPr>
      </w:pPr>
      <w:r w:rsidRPr="00F20C16">
        <w:rPr>
          <w:lang w:val="es-GT"/>
        </w:rPr>
        <w:t xml:space="preserve">A </w:t>
      </w:r>
      <w:proofErr w:type="gramStart"/>
      <w:r w:rsidRPr="00F20C16">
        <w:rPr>
          <w:lang w:val="es-GT"/>
        </w:rPr>
        <w:t>continuación</w:t>
      </w:r>
      <w:proofErr w:type="gramEnd"/>
      <w:r w:rsidRPr="00F20C16">
        <w:rPr>
          <w:lang w:val="es-GT"/>
        </w:rPr>
        <w:t xml:space="preserve"> se presenta un calendario de </w:t>
      </w:r>
      <w:r w:rsidR="0059702D" w:rsidRPr="00F20C16">
        <w:rPr>
          <w:lang w:val="es-GT"/>
        </w:rPr>
        <w:t>las p</w:t>
      </w:r>
      <w:r w:rsidRPr="00F20C16">
        <w:rPr>
          <w:lang w:val="es-GT"/>
        </w:rPr>
        <w:t>rincipales tareas del proyecto</w:t>
      </w:r>
      <w:r w:rsidR="0059702D" w:rsidRPr="00F20C16">
        <w:rPr>
          <w:lang w:val="es-GT"/>
        </w:rPr>
        <w:t xml:space="preserve"> incluyendo solo las fases de Inicio y Elaboración</w:t>
      </w:r>
      <w:r w:rsidRPr="00F20C16">
        <w:rPr>
          <w:lang w:val="es-GT"/>
        </w:rPr>
        <w:t>.</w:t>
      </w:r>
      <w:r w:rsidR="00FF1CD6" w:rsidRPr="00F20C16">
        <w:rPr>
          <w:lang w:val="es-GT"/>
        </w:rPr>
        <w:t xml:space="preserve"> Como se ha comentado, el proceso iterativo e incremental de RUP está caracterizado por la realización en paralelo de todas las disciplinas de desarrollo a lo largo del proyecto, con lo cual la mayoría de los artefactos son generados muy tempranamente en el </w:t>
      </w:r>
      <w:proofErr w:type="gramStart"/>
      <w:r w:rsidR="00FF1CD6" w:rsidRPr="00F20C16">
        <w:rPr>
          <w:lang w:val="es-GT"/>
        </w:rPr>
        <w:t>proyecto</w:t>
      </w:r>
      <w:proofErr w:type="gramEnd"/>
      <w:r w:rsidR="00FF1CD6" w:rsidRPr="00F20C16">
        <w:rPr>
          <w:lang w:val="es-GT"/>
        </w:rPr>
        <w:t xml:space="preserve"> pero van desarrollándose en mayor o menor grado de acuerdo a la fase e iteración del proyecto. La siguiente figura ilustra este enfoque, en ella lo ensombrecido marca el énfasis de cada disciplina (</w:t>
      </w:r>
      <w:proofErr w:type="spellStart"/>
      <w:r w:rsidR="00FF1CD6" w:rsidRPr="00F20C16">
        <w:rPr>
          <w:lang w:val="es-GT"/>
        </w:rPr>
        <w:t>workflow</w:t>
      </w:r>
      <w:proofErr w:type="spellEnd"/>
      <w:r w:rsidR="00FF1CD6" w:rsidRPr="00F20C16">
        <w:rPr>
          <w:lang w:val="es-GT"/>
        </w:rPr>
        <w:t>) en un momento determinado del desarrollo.</w:t>
      </w:r>
    </w:p>
    <w:p w:rsidR="00FF1CD6" w:rsidRPr="00F20C16" w:rsidRDefault="008B2D90" w:rsidP="0074790D">
      <w:pPr>
        <w:ind w:left="720"/>
        <w:rPr>
          <w:lang w:val="es-GT"/>
        </w:rPr>
      </w:pPr>
      <w:r w:rsidRPr="00F20C16">
        <w:rPr>
          <w:lang w:val="es-GT"/>
        </w:rPr>
        <w:pict>
          <v:shape id="_x0000_i1034" type="#_x0000_t75" style="width:336.75pt;height:222pt;mso-position-horizontal-relative:char;mso-position-vertical-relative:line" fillcolor="#fc0128">
            <v:imagedata r:id="rId9" o:title=""/>
            <v:shadow color="#919191"/>
          </v:shape>
        </w:pict>
      </w:r>
    </w:p>
    <w:p w:rsidR="00FF1CD6" w:rsidRPr="00F20C16" w:rsidRDefault="00FF1CD6" w:rsidP="0074790D">
      <w:pPr>
        <w:ind w:left="720"/>
        <w:rPr>
          <w:lang w:val="es-GT"/>
        </w:rPr>
      </w:pPr>
    </w:p>
    <w:p w:rsidR="00FF1CD6" w:rsidRPr="00F20C16" w:rsidRDefault="00201911" w:rsidP="0074790D">
      <w:pPr>
        <w:ind w:left="720"/>
        <w:rPr>
          <w:lang w:val="es-GT"/>
        </w:rPr>
      </w:pPr>
      <w:r w:rsidRPr="00F20C16">
        <w:rPr>
          <w:lang w:val="es-GT"/>
        </w:rPr>
        <w:br w:type="page"/>
      </w:r>
      <w:r w:rsidR="00FF1CD6" w:rsidRPr="00F20C16">
        <w:rPr>
          <w:lang w:val="es-GT"/>
        </w:rPr>
        <w:lastRenderedPageBreak/>
        <w:t>Para este proyecto se ha establecido en siguiente calendario</w:t>
      </w:r>
      <w:r w:rsidRPr="00F20C16">
        <w:rPr>
          <w:lang w:val="es-GT"/>
        </w:rPr>
        <w:t xml:space="preserve">. La fecha de aprobación indica cuando el artefacto en cuestión </w:t>
      </w:r>
      <w:r w:rsidR="0077562B" w:rsidRPr="00F20C16">
        <w:rPr>
          <w:lang w:val="es-GT"/>
        </w:rPr>
        <w:t xml:space="preserve">tiene un estado de completitud suficiente para someterse a revisión y aprobación, pero esto no quita la posibilidad de su posterior refinamiento y cambios. </w:t>
      </w:r>
    </w:p>
    <w:p w:rsidR="0074790D" w:rsidRPr="00F20C16" w:rsidRDefault="0074790D" w:rsidP="0074790D">
      <w:pPr>
        <w:rPr>
          <w:lang w:val="es-GT"/>
        </w:rPr>
      </w:pPr>
    </w:p>
    <w:tbl>
      <w:tblPr>
        <w:tblW w:w="0" w:type="auto"/>
        <w:jc w:val="center"/>
        <w:tblBorders>
          <w:insideH w:val="single" w:sz="6" w:space="0" w:color="000000"/>
          <w:insideV w:val="single" w:sz="6" w:space="0" w:color="000000"/>
        </w:tblBorders>
        <w:tblLook w:val="0000" w:firstRow="0" w:lastRow="0" w:firstColumn="0" w:lastColumn="0" w:noHBand="0" w:noVBand="0"/>
      </w:tblPr>
      <w:tblGrid>
        <w:gridCol w:w="8340"/>
      </w:tblGrid>
      <w:tr w:rsidR="0077562B" w:rsidRPr="00F20C16" w:rsidTr="005332DE">
        <w:trPr>
          <w:jc w:val="center"/>
        </w:trPr>
        <w:tc>
          <w:tcPr>
            <w:tcW w:w="0" w:type="auto"/>
            <w:shd w:val="clear" w:color="auto" w:fill="auto"/>
          </w:tcPr>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5273"/>
              <w:gridCol w:w="1417"/>
              <w:gridCol w:w="1418"/>
            </w:tblGrid>
            <w:tr w:rsidR="00F31060"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rsidR="0033319C" w:rsidRPr="00F20C16" w:rsidRDefault="0077562B" w:rsidP="0074790D">
                  <w:pPr>
                    <w:widowControl/>
                    <w:spacing w:line="240" w:lineRule="auto"/>
                    <w:jc w:val="center"/>
                    <w:rPr>
                      <w:b/>
                      <w:bCs/>
                      <w:lang w:val="es-GT" w:eastAsia="es-ES"/>
                    </w:rPr>
                  </w:pPr>
                  <w:bookmarkStart w:id="38" w:name="_Toc524312848"/>
                  <w:r w:rsidRPr="00F20C16">
                    <w:rPr>
                      <w:b/>
                      <w:bCs/>
                      <w:lang w:val="es-GT" w:eastAsia="es-ES"/>
                    </w:rPr>
                    <w:t>Disciplinas/Artefactos generados o modificados</w:t>
                  </w:r>
                  <w:r w:rsidR="0033319C" w:rsidRPr="00F20C16">
                    <w:rPr>
                      <w:b/>
                      <w:bCs/>
                      <w:lang w:val="es-GT" w:eastAsia="es-ES"/>
                    </w:rPr>
                    <w:t xml:space="preserve"> </w:t>
                  </w:r>
                </w:p>
                <w:p w:rsidR="00201911" w:rsidRPr="00F20C16" w:rsidRDefault="0033319C" w:rsidP="0074790D">
                  <w:pPr>
                    <w:widowControl/>
                    <w:spacing w:line="240" w:lineRule="auto"/>
                    <w:jc w:val="center"/>
                    <w:rPr>
                      <w:lang w:val="es-GT" w:eastAsia="es-ES"/>
                    </w:rPr>
                  </w:pPr>
                  <w:proofErr w:type="gramStart"/>
                  <w:r w:rsidRPr="00F20C16">
                    <w:rPr>
                      <w:b/>
                      <w:bCs/>
                      <w:lang w:val="es-GT" w:eastAsia="es-ES"/>
                    </w:rPr>
                    <w:t>durante  la</w:t>
                  </w:r>
                  <w:proofErr w:type="gramEnd"/>
                  <w:r w:rsidRPr="00F20C16">
                    <w:rPr>
                      <w:b/>
                      <w:bCs/>
                      <w:lang w:val="es-GT" w:eastAsia="es-ES"/>
                    </w:rPr>
                    <w:t xml:space="preserve"> Fase de Inicio</w:t>
                  </w:r>
                </w:p>
              </w:tc>
              <w:tc>
                <w:tcPr>
                  <w:tcW w:w="1387"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rsidR="00201911" w:rsidRPr="00F20C16" w:rsidRDefault="00201911" w:rsidP="0074790D">
                  <w:pPr>
                    <w:widowControl/>
                    <w:spacing w:line="240" w:lineRule="auto"/>
                    <w:jc w:val="center"/>
                    <w:rPr>
                      <w:lang w:val="es-GT" w:eastAsia="es-ES"/>
                    </w:rPr>
                  </w:pPr>
                  <w:r w:rsidRPr="00F20C16">
                    <w:rPr>
                      <w:b/>
                      <w:bCs/>
                      <w:lang w:val="es-GT" w:eastAsia="es-ES"/>
                    </w:rPr>
                    <w:t>Comienzo</w:t>
                  </w:r>
                </w:p>
              </w:tc>
              <w:tc>
                <w:tcPr>
                  <w:tcW w:w="1373"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rsidR="00201911" w:rsidRPr="00F20C16" w:rsidRDefault="00201911" w:rsidP="00FC39B9">
                  <w:pPr>
                    <w:widowControl/>
                    <w:spacing w:line="240" w:lineRule="auto"/>
                    <w:jc w:val="center"/>
                    <w:rPr>
                      <w:lang w:val="es-GT" w:eastAsia="es-ES"/>
                    </w:rPr>
                  </w:pPr>
                  <w:r w:rsidRPr="00F20C16">
                    <w:rPr>
                      <w:b/>
                      <w:bCs/>
                      <w:lang w:val="es-GT" w:eastAsia="es-ES"/>
                    </w:rPr>
                    <w:t>Aprobación</w:t>
                  </w:r>
                </w:p>
              </w:tc>
            </w:tr>
            <w:tr w:rsidR="00F31060"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201911" w:rsidRPr="00F20C16" w:rsidRDefault="00201911" w:rsidP="0074790D">
                  <w:pPr>
                    <w:widowControl/>
                    <w:spacing w:line="240" w:lineRule="auto"/>
                    <w:ind w:left="420"/>
                    <w:rPr>
                      <w:b/>
                      <w:lang w:val="es-GT" w:eastAsia="es-ES"/>
                    </w:rPr>
                  </w:pPr>
                  <w:r w:rsidRPr="00F20C16">
                    <w:rPr>
                      <w:b/>
                      <w:lang w:val="es-GT" w:eastAsia="es-ES"/>
                    </w:rPr>
                    <w:t>Modelado del Negocio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201911" w:rsidRPr="00F20C16" w:rsidRDefault="00201911" w:rsidP="0074790D">
                  <w:pPr>
                    <w:widowControl/>
                    <w:spacing w:line="240" w:lineRule="auto"/>
                    <w:jc w:val="right"/>
                    <w:rPr>
                      <w:lang w:val="es-GT"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201911" w:rsidRPr="00F20C16" w:rsidRDefault="00201911" w:rsidP="0074790D">
                  <w:pPr>
                    <w:widowControl/>
                    <w:spacing w:line="240" w:lineRule="auto"/>
                    <w:jc w:val="right"/>
                    <w:rPr>
                      <w:lang w:val="es-GT" w:eastAsia="es-ES"/>
                    </w:rPr>
                  </w:pPr>
                </w:p>
              </w:tc>
            </w:tr>
            <w:tr w:rsidR="0077562B"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77562B" w:rsidRPr="00F20C16" w:rsidRDefault="0077562B" w:rsidP="0077562B">
                  <w:pPr>
                    <w:widowControl/>
                    <w:spacing w:line="240" w:lineRule="auto"/>
                    <w:ind w:left="720"/>
                    <w:rPr>
                      <w:lang w:val="es-GT" w:eastAsia="es-ES"/>
                    </w:rPr>
                  </w:pPr>
                  <w:r w:rsidRPr="00F20C16">
                    <w:rPr>
                      <w:lang w:val="es-GT" w:eastAsia="es-ES"/>
                    </w:rPr>
                    <w:t>Modelo de Casos de Uso del Negocio y Modelo de Objetos del Negocio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77562B" w:rsidRPr="00F20C16" w:rsidRDefault="0077562B" w:rsidP="00300F57">
                  <w:pPr>
                    <w:widowControl/>
                    <w:spacing w:line="240" w:lineRule="auto"/>
                    <w:jc w:val="right"/>
                    <w:rPr>
                      <w:lang w:val="es-GT" w:eastAsia="es-ES"/>
                    </w:rPr>
                  </w:pPr>
                  <w:proofErr w:type="gramStart"/>
                  <w:r w:rsidRPr="00F20C16">
                    <w:rPr>
                      <w:lang w:val="es-GT" w:eastAsia="es-ES"/>
                    </w:rPr>
                    <w:t>Semana  1</w:t>
                  </w:r>
                  <w:proofErr w:type="gramEnd"/>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77562B" w:rsidRPr="00F20C16" w:rsidRDefault="0077562B" w:rsidP="00300F57">
                  <w:pPr>
                    <w:widowControl/>
                    <w:spacing w:line="240" w:lineRule="auto"/>
                    <w:jc w:val="right"/>
                    <w:rPr>
                      <w:lang w:val="es-GT" w:eastAsia="es-ES"/>
                    </w:rPr>
                  </w:pPr>
                  <w:r w:rsidRPr="00F20C16">
                    <w:rPr>
                      <w:lang w:val="es-GT" w:eastAsia="es-ES"/>
                    </w:rPr>
                    <w:t>Semana 2</w:t>
                  </w:r>
                </w:p>
              </w:tc>
            </w:tr>
            <w:tr w:rsidR="00F31060"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77562B" w:rsidRPr="00F20C16" w:rsidRDefault="0077562B" w:rsidP="0074790D">
                  <w:pPr>
                    <w:widowControl/>
                    <w:spacing w:line="240" w:lineRule="auto"/>
                    <w:ind w:left="420"/>
                    <w:rPr>
                      <w:b/>
                      <w:lang w:val="es-GT" w:eastAsia="es-ES"/>
                    </w:rPr>
                  </w:pPr>
                  <w:r w:rsidRPr="00F20C16">
                    <w:rPr>
                      <w:b/>
                      <w:lang w:val="es-GT" w:eastAsia="es-ES"/>
                    </w:rPr>
                    <w:t>Requisitos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77562B" w:rsidRPr="00F20C16" w:rsidRDefault="0077562B" w:rsidP="0074790D">
                  <w:pPr>
                    <w:widowControl/>
                    <w:spacing w:line="240" w:lineRule="auto"/>
                    <w:jc w:val="right"/>
                    <w:rPr>
                      <w:lang w:val="es-GT"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77562B" w:rsidRPr="00F20C16" w:rsidRDefault="0077562B" w:rsidP="0074790D">
                  <w:pPr>
                    <w:widowControl/>
                    <w:spacing w:line="240" w:lineRule="auto"/>
                    <w:jc w:val="right"/>
                    <w:rPr>
                      <w:lang w:val="es-GT" w:eastAsia="es-ES"/>
                    </w:rPr>
                  </w:pPr>
                </w:p>
              </w:tc>
            </w:tr>
            <w:tr w:rsidR="0077562B"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77562B" w:rsidRPr="00F20C16" w:rsidRDefault="0077562B" w:rsidP="0077562B">
                  <w:pPr>
                    <w:widowControl/>
                    <w:spacing w:line="240" w:lineRule="auto"/>
                    <w:ind w:left="720"/>
                    <w:rPr>
                      <w:lang w:val="es-GT" w:eastAsia="es-ES"/>
                    </w:rPr>
                  </w:pPr>
                  <w:r w:rsidRPr="00F20C16">
                    <w:rPr>
                      <w:lang w:val="es-GT" w:eastAsia="es-ES"/>
                    </w:rPr>
                    <w:t>Glosario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77562B" w:rsidRPr="00F20C16" w:rsidRDefault="0077562B" w:rsidP="0074790D">
                  <w:pPr>
                    <w:widowControl/>
                    <w:spacing w:line="240" w:lineRule="auto"/>
                    <w:jc w:val="right"/>
                    <w:rPr>
                      <w:lang w:val="es-GT" w:eastAsia="es-ES"/>
                    </w:rPr>
                  </w:pPr>
                  <w:r w:rsidRPr="00F20C16">
                    <w:rPr>
                      <w:lang w:val="es-GT" w:eastAsia="es-ES"/>
                    </w:rPr>
                    <w:t>Semana 1</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77562B" w:rsidRPr="00F20C16" w:rsidRDefault="0077562B" w:rsidP="0074790D">
                  <w:pPr>
                    <w:widowControl/>
                    <w:spacing w:line="240" w:lineRule="auto"/>
                    <w:jc w:val="right"/>
                    <w:rPr>
                      <w:lang w:val="es-GT" w:eastAsia="es-ES"/>
                    </w:rPr>
                  </w:pPr>
                  <w:r w:rsidRPr="00F20C16">
                    <w:rPr>
                      <w:lang w:val="es-GT" w:eastAsia="es-ES"/>
                    </w:rPr>
                    <w:t>Semana 2</w:t>
                  </w:r>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300F57">
                  <w:pPr>
                    <w:widowControl/>
                    <w:spacing w:line="240" w:lineRule="auto"/>
                    <w:ind w:left="720"/>
                    <w:rPr>
                      <w:lang w:val="es-GT" w:eastAsia="es-ES"/>
                    </w:rPr>
                  </w:pPr>
                  <w:r w:rsidRPr="00F20C16">
                    <w:rPr>
                      <w:lang w:val="es-GT" w:eastAsia="es-ES"/>
                    </w:rPr>
                    <w:t>Visión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300F57">
                  <w:pPr>
                    <w:widowControl/>
                    <w:spacing w:line="240" w:lineRule="auto"/>
                    <w:jc w:val="right"/>
                    <w:rPr>
                      <w:lang w:val="es-GT" w:eastAsia="es-ES"/>
                    </w:rPr>
                  </w:pPr>
                  <w:r w:rsidRPr="00F20C16">
                    <w:rPr>
                      <w:lang w:val="es-GT" w:eastAsia="es-ES"/>
                    </w:rPr>
                    <w:t>Semana 2</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300F57">
                  <w:pPr>
                    <w:widowControl/>
                    <w:spacing w:line="240" w:lineRule="auto"/>
                    <w:jc w:val="right"/>
                    <w:rPr>
                      <w:lang w:val="es-GT" w:eastAsia="es-ES"/>
                    </w:rPr>
                  </w:pPr>
                  <w:r w:rsidRPr="00F20C16">
                    <w:rPr>
                      <w:lang w:val="es-GT" w:eastAsia="es-ES"/>
                    </w:rPr>
                    <w:t>Semana 3</w:t>
                  </w:r>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300F57">
                  <w:pPr>
                    <w:widowControl/>
                    <w:spacing w:line="240" w:lineRule="auto"/>
                    <w:ind w:left="720"/>
                    <w:rPr>
                      <w:lang w:val="es-GT" w:eastAsia="es-ES"/>
                    </w:rPr>
                  </w:pPr>
                  <w:r w:rsidRPr="00F20C16">
                    <w:rPr>
                      <w:lang w:val="es-GT" w:eastAsia="es-ES"/>
                    </w:rPr>
                    <w:t>Modelo de Casos de Uso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300F57">
                  <w:pPr>
                    <w:widowControl/>
                    <w:spacing w:line="240" w:lineRule="auto"/>
                    <w:jc w:val="right"/>
                    <w:rPr>
                      <w:lang w:val="es-GT" w:eastAsia="es-ES"/>
                    </w:rPr>
                  </w:pPr>
                  <w:r w:rsidRPr="00F20C16">
                    <w:rPr>
                      <w:lang w:val="es-GT" w:eastAsia="es-ES"/>
                    </w:rPr>
                    <w:t>Semana 3</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300F57">
                  <w:pPr>
                    <w:widowControl/>
                    <w:spacing w:line="240" w:lineRule="auto"/>
                    <w:jc w:val="right"/>
                    <w:rPr>
                      <w:lang w:val="es-GT" w:eastAsia="es-ES"/>
                    </w:rPr>
                  </w:pPr>
                  <w:proofErr w:type="gramStart"/>
                  <w:r w:rsidRPr="00F20C16">
                    <w:rPr>
                      <w:lang w:val="es-GT" w:eastAsia="es-ES"/>
                    </w:rPr>
                    <w:t>siguiente  fase</w:t>
                  </w:r>
                  <w:proofErr w:type="gramEnd"/>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300F57">
                  <w:pPr>
                    <w:widowControl/>
                    <w:spacing w:line="240" w:lineRule="auto"/>
                    <w:ind w:left="720"/>
                    <w:rPr>
                      <w:lang w:val="es-GT" w:eastAsia="es-ES"/>
                    </w:rPr>
                  </w:pPr>
                  <w:r w:rsidRPr="00F20C16">
                    <w:rPr>
                      <w:lang w:val="es-GT" w:eastAsia="es-ES"/>
                    </w:rPr>
                    <w:t>Especificación de Casos de Uso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300F57">
                  <w:pPr>
                    <w:widowControl/>
                    <w:spacing w:line="240" w:lineRule="auto"/>
                    <w:jc w:val="right"/>
                    <w:rPr>
                      <w:lang w:val="es-GT" w:eastAsia="es-ES"/>
                    </w:rPr>
                  </w:pPr>
                  <w:r w:rsidRPr="00F20C16">
                    <w:rPr>
                      <w:lang w:val="es-GT" w:eastAsia="es-ES"/>
                    </w:rPr>
                    <w:t>Semana 3</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300F57">
                  <w:pPr>
                    <w:widowControl/>
                    <w:spacing w:line="240" w:lineRule="auto"/>
                    <w:jc w:val="right"/>
                    <w:rPr>
                      <w:lang w:val="es-GT" w:eastAsia="es-ES"/>
                    </w:rPr>
                  </w:pPr>
                  <w:proofErr w:type="gramStart"/>
                  <w:r w:rsidRPr="00F20C16">
                    <w:rPr>
                      <w:lang w:val="es-GT" w:eastAsia="es-ES"/>
                    </w:rPr>
                    <w:t>siguiente  fase</w:t>
                  </w:r>
                  <w:proofErr w:type="gramEnd"/>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300F57">
                  <w:pPr>
                    <w:widowControl/>
                    <w:spacing w:line="240" w:lineRule="auto"/>
                    <w:ind w:left="720"/>
                    <w:rPr>
                      <w:lang w:val="es-GT" w:eastAsia="es-ES"/>
                    </w:rPr>
                  </w:pPr>
                  <w:r w:rsidRPr="00F20C16">
                    <w:rPr>
                      <w:lang w:val="es-GT" w:eastAsia="es-ES"/>
                    </w:rPr>
                    <w:t>Especificaciones Adicionales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300F57">
                  <w:pPr>
                    <w:widowControl/>
                    <w:spacing w:line="240" w:lineRule="auto"/>
                    <w:jc w:val="right"/>
                    <w:rPr>
                      <w:lang w:val="es-GT" w:eastAsia="es-ES"/>
                    </w:rPr>
                  </w:pPr>
                  <w:r w:rsidRPr="00F20C16">
                    <w:rPr>
                      <w:lang w:val="es-GT" w:eastAsia="es-ES"/>
                    </w:rPr>
                    <w:t>Semana 2</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300F57">
                  <w:pPr>
                    <w:widowControl/>
                    <w:spacing w:line="240" w:lineRule="auto"/>
                    <w:jc w:val="right"/>
                    <w:rPr>
                      <w:lang w:val="es-GT" w:eastAsia="es-ES"/>
                    </w:rPr>
                  </w:pPr>
                  <w:proofErr w:type="gramStart"/>
                  <w:r w:rsidRPr="00F20C16">
                    <w:rPr>
                      <w:lang w:val="es-GT" w:eastAsia="es-ES"/>
                    </w:rPr>
                    <w:t>siguiente  fase</w:t>
                  </w:r>
                  <w:proofErr w:type="gramEnd"/>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E92E14" w:rsidP="0074790D">
                  <w:pPr>
                    <w:widowControl/>
                    <w:spacing w:line="240" w:lineRule="auto"/>
                    <w:ind w:left="420"/>
                    <w:rPr>
                      <w:b/>
                      <w:lang w:val="es-GT" w:eastAsia="es-ES"/>
                    </w:rPr>
                  </w:pPr>
                  <w:r w:rsidRPr="00F20C16">
                    <w:rPr>
                      <w:b/>
                      <w:lang w:val="es-GT" w:eastAsia="es-ES"/>
                    </w:rPr>
                    <w:t>Aná</w:t>
                  </w:r>
                  <w:r w:rsidR="0033319C" w:rsidRPr="00F20C16">
                    <w:rPr>
                      <w:b/>
                      <w:lang w:val="es-GT" w:eastAsia="es-ES"/>
                    </w:rPr>
                    <w:t>lisis/Diseño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7562B">
                  <w:pPr>
                    <w:widowControl/>
                    <w:spacing w:line="240" w:lineRule="auto"/>
                    <w:ind w:left="720"/>
                    <w:rPr>
                      <w:lang w:val="es-GT" w:eastAsia="es-ES"/>
                    </w:rPr>
                  </w:pPr>
                  <w:r w:rsidRPr="00F20C16">
                    <w:rPr>
                      <w:lang w:val="es-GT" w:eastAsia="es-ES"/>
                    </w:rPr>
                    <w:t>Modelo de Análisis/Diseño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r w:rsidRPr="00F20C16">
                    <w:rPr>
                      <w:lang w:val="es-GT" w:eastAsia="es-ES"/>
                    </w:rPr>
                    <w:t>Semana 2</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proofErr w:type="gramStart"/>
                  <w:r w:rsidRPr="00F20C16">
                    <w:rPr>
                      <w:lang w:val="es-GT" w:eastAsia="es-ES"/>
                    </w:rPr>
                    <w:t>siguiente  fase</w:t>
                  </w:r>
                  <w:proofErr w:type="gramEnd"/>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7562B">
                  <w:pPr>
                    <w:widowControl/>
                    <w:spacing w:line="240" w:lineRule="auto"/>
                    <w:ind w:left="720"/>
                    <w:rPr>
                      <w:lang w:val="es-GT" w:eastAsia="es-ES"/>
                    </w:rPr>
                  </w:pPr>
                  <w:r w:rsidRPr="00F20C16">
                    <w:rPr>
                      <w:lang w:val="es-GT" w:eastAsia="es-ES"/>
                    </w:rPr>
                    <w:t>Modelo de Datos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r w:rsidRPr="00F20C16">
                    <w:rPr>
                      <w:lang w:val="es-GT" w:eastAsia="es-ES"/>
                    </w:rPr>
                    <w:t>Semana 2</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proofErr w:type="gramStart"/>
                  <w:r w:rsidRPr="00F20C16">
                    <w:rPr>
                      <w:lang w:val="es-GT" w:eastAsia="es-ES"/>
                    </w:rPr>
                    <w:t>siguiente  fase</w:t>
                  </w:r>
                  <w:proofErr w:type="gramEnd"/>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ind w:left="420"/>
                    <w:rPr>
                      <w:b/>
                      <w:lang w:val="es-GT" w:eastAsia="es-ES"/>
                    </w:rPr>
                  </w:pPr>
                  <w:r w:rsidRPr="00F20C16">
                    <w:rPr>
                      <w:b/>
                      <w:lang w:val="es-GT" w:eastAsia="es-ES"/>
                    </w:rPr>
                    <w:t>Implementación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F31060">
                  <w:pPr>
                    <w:widowControl/>
                    <w:spacing w:line="240" w:lineRule="auto"/>
                    <w:ind w:left="720"/>
                    <w:rPr>
                      <w:lang w:val="es-GT" w:eastAsia="es-ES"/>
                    </w:rPr>
                  </w:pPr>
                  <w:r w:rsidRPr="00F20C16">
                    <w:rPr>
                      <w:lang w:val="es-GT" w:eastAsia="es-ES"/>
                    </w:rPr>
                    <w:t>Prototipos de Interfaces de Usuario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r w:rsidRPr="00F20C16">
                    <w:rPr>
                      <w:lang w:val="es-GT" w:eastAsia="es-ES"/>
                    </w:rPr>
                    <w:t>Semana 2</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proofErr w:type="gramStart"/>
                  <w:r w:rsidRPr="00F20C16">
                    <w:rPr>
                      <w:lang w:val="es-GT" w:eastAsia="es-ES"/>
                    </w:rPr>
                    <w:t>siguiente  fase</w:t>
                  </w:r>
                  <w:proofErr w:type="gramEnd"/>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F31060">
                  <w:pPr>
                    <w:widowControl/>
                    <w:spacing w:line="240" w:lineRule="auto"/>
                    <w:ind w:left="720"/>
                    <w:rPr>
                      <w:lang w:val="es-GT" w:eastAsia="es-ES"/>
                    </w:rPr>
                  </w:pPr>
                  <w:r w:rsidRPr="00F20C16">
                    <w:rPr>
                      <w:lang w:val="es-GT" w:eastAsia="es-ES"/>
                    </w:rPr>
                    <w:t>Modelo de Implementación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r w:rsidRPr="00F20C16">
                    <w:rPr>
                      <w:lang w:val="es-GT" w:eastAsia="es-ES"/>
                    </w:rPr>
                    <w:t>Semana 2</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proofErr w:type="gramStart"/>
                  <w:r w:rsidRPr="00F20C16">
                    <w:rPr>
                      <w:lang w:val="es-GT" w:eastAsia="es-ES"/>
                    </w:rPr>
                    <w:t>siguiente  fase</w:t>
                  </w:r>
                  <w:proofErr w:type="gramEnd"/>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ind w:left="420"/>
                    <w:rPr>
                      <w:b/>
                      <w:lang w:val="es-GT" w:eastAsia="es-ES"/>
                    </w:rPr>
                  </w:pPr>
                  <w:r w:rsidRPr="00F20C16">
                    <w:rPr>
                      <w:b/>
                      <w:lang w:val="es-GT" w:eastAsia="es-ES"/>
                    </w:rPr>
                    <w:t>Pruebas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F31060">
                  <w:pPr>
                    <w:widowControl/>
                    <w:spacing w:line="240" w:lineRule="auto"/>
                    <w:ind w:left="720"/>
                    <w:rPr>
                      <w:lang w:val="es-GT" w:eastAsia="es-ES"/>
                    </w:rPr>
                  </w:pPr>
                  <w:r w:rsidRPr="00F20C16">
                    <w:rPr>
                      <w:lang w:val="es-GT" w:eastAsia="es-ES"/>
                    </w:rPr>
                    <w:t>Casos de Pruebas Funcionales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r w:rsidRPr="00F20C16">
                    <w:rPr>
                      <w:lang w:val="es-GT" w:eastAsia="es-ES"/>
                    </w:rPr>
                    <w:t>Semana 2</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proofErr w:type="gramStart"/>
                  <w:r w:rsidRPr="00F20C16">
                    <w:rPr>
                      <w:lang w:val="es-GT" w:eastAsia="es-ES"/>
                    </w:rPr>
                    <w:t>siguiente  fase</w:t>
                  </w:r>
                  <w:proofErr w:type="gramEnd"/>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ind w:left="420"/>
                    <w:rPr>
                      <w:b/>
                      <w:lang w:val="es-GT" w:eastAsia="es-ES"/>
                    </w:rPr>
                  </w:pPr>
                  <w:r w:rsidRPr="00F20C16">
                    <w:rPr>
                      <w:b/>
                      <w:lang w:val="es-GT" w:eastAsia="es-ES"/>
                    </w:rPr>
                    <w:t>Despliegue</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F31060">
                  <w:pPr>
                    <w:widowControl/>
                    <w:spacing w:line="240" w:lineRule="auto"/>
                    <w:ind w:left="720"/>
                    <w:rPr>
                      <w:lang w:val="es-GT" w:eastAsia="es-ES"/>
                    </w:rPr>
                  </w:pPr>
                  <w:r w:rsidRPr="00F20C16">
                    <w:rPr>
                      <w:lang w:val="es-GT" w:eastAsia="es-ES"/>
                    </w:rPr>
                    <w:t>Modelo de Despliegue</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r w:rsidRPr="00F20C16">
                    <w:rPr>
                      <w:lang w:val="es-GT" w:eastAsia="es-ES"/>
                    </w:rPr>
                    <w:t>Semana 2</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proofErr w:type="gramStart"/>
                  <w:r w:rsidRPr="00F20C16">
                    <w:rPr>
                      <w:lang w:val="es-GT" w:eastAsia="es-ES"/>
                    </w:rPr>
                    <w:t>siguiente  fase</w:t>
                  </w:r>
                  <w:proofErr w:type="gramEnd"/>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ind w:left="420"/>
                    <w:rPr>
                      <w:b/>
                      <w:lang w:val="es-GT" w:eastAsia="es-ES"/>
                    </w:rPr>
                  </w:pPr>
                  <w:r w:rsidRPr="00F20C16">
                    <w:rPr>
                      <w:b/>
                      <w:lang w:val="es-GT" w:eastAsia="es-ES"/>
                    </w:rPr>
                    <w:t>Gestión de Cambios y Configuración</w:t>
                  </w:r>
                </w:p>
              </w:tc>
              <w:tc>
                <w:tcPr>
                  <w:tcW w:w="2790" w:type="dxa"/>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r w:rsidRPr="00F20C16">
                    <w:rPr>
                      <w:lang w:val="es-GT" w:eastAsia="es-ES"/>
                    </w:rPr>
                    <w:t>Durante todo el proyecto</w:t>
                  </w:r>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ind w:left="420"/>
                    <w:rPr>
                      <w:b/>
                      <w:lang w:val="es-GT" w:eastAsia="es-ES"/>
                    </w:rPr>
                  </w:pPr>
                  <w:r w:rsidRPr="00F20C16">
                    <w:rPr>
                      <w:b/>
                      <w:lang w:val="es-GT" w:eastAsia="es-ES"/>
                    </w:rPr>
                    <w:t>Gestión del proyecto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8C73A6">
                  <w:pPr>
                    <w:widowControl/>
                    <w:spacing w:line="240" w:lineRule="auto"/>
                    <w:ind w:left="720"/>
                    <w:rPr>
                      <w:lang w:val="es-GT" w:eastAsia="es-ES"/>
                    </w:rPr>
                  </w:pPr>
                  <w:r w:rsidRPr="00F20C16">
                    <w:rPr>
                      <w:lang w:val="es-GT" w:eastAsia="es-ES"/>
                    </w:rPr>
                    <w:t>Plan de Desarrollo del Software en su versión 1.0 y planes de las Iteraciones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r w:rsidRPr="00F20C16">
                    <w:rPr>
                      <w:lang w:val="es-GT" w:eastAsia="es-ES"/>
                    </w:rPr>
                    <w:t>Semana 1</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300F57">
                  <w:pPr>
                    <w:widowControl/>
                    <w:spacing w:line="240" w:lineRule="auto"/>
                    <w:jc w:val="right"/>
                    <w:rPr>
                      <w:lang w:val="es-GT" w:eastAsia="es-ES"/>
                    </w:rPr>
                  </w:pPr>
                  <w:r w:rsidRPr="00F20C16">
                    <w:rPr>
                      <w:lang w:val="es-GT" w:eastAsia="es-ES"/>
                    </w:rPr>
                    <w:t>Semana 2</w:t>
                  </w:r>
                </w:p>
              </w:tc>
            </w:tr>
            <w:tr w:rsidR="0033319C"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ind w:left="420"/>
                    <w:rPr>
                      <w:b/>
                      <w:lang w:val="es-GT" w:eastAsia="es-ES"/>
                    </w:rPr>
                  </w:pPr>
                  <w:r w:rsidRPr="00F20C16">
                    <w:rPr>
                      <w:b/>
                      <w:lang w:val="es-GT" w:eastAsia="es-ES"/>
                    </w:rPr>
                    <w:t>Ambiente</w:t>
                  </w:r>
                </w:p>
              </w:tc>
              <w:tc>
                <w:tcPr>
                  <w:tcW w:w="2790" w:type="dxa"/>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3319C" w:rsidRPr="00F20C16" w:rsidRDefault="0033319C" w:rsidP="0074790D">
                  <w:pPr>
                    <w:widowControl/>
                    <w:spacing w:line="240" w:lineRule="auto"/>
                    <w:jc w:val="right"/>
                    <w:rPr>
                      <w:lang w:val="es-GT" w:eastAsia="es-ES"/>
                    </w:rPr>
                  </w:pPr>
                  <w:r w:rsidRPr="00F20C16">
                    <w:rPr>
                      <w:lang w:val="es-GT" w:eastAsia="es-ES"/>
                    </w:rPr>
                    <w:t>Durante todo el proyecto</w:t>
                  </w:r>
                </w:p>
              </w:tc>
            </w:tr>
          </w:tbl>
          <w:p w:rsidR="0074790D" w:rsidRPr="00F20C16" w:rsidRDefault="0074790D" w:rsidP="005332DE">
            <w:pPr>
              <w:widowControl/>
              <w:rPr>
                <w:sz w:val="24"/>
                <w:szCs w:val="24"/>
                <w:lang w:val="es-GT" w:eastAsia="es-ES"/>
              </w:rPr>
            </w:pPr>
          </w:p>
        </w:tc>
      </w:tr>
    </w:tbl>
    <w:p w:rsidR="00FC39B9" w:rsidRPr="00F20C16" w:rsidRDefault="00FC39B9" w:rsidP="0033319C">
      <w:pPr>
        <w:rPr>
          <w:lang w:val="es-GT"/>
        </w:rPr>
      </w:pPr>
    </w:p>
    <w:p w:rsidR="00300F57" w:rsidRPr="00F20C16" w:rsidRDefault="00FC39B9" w:rsidP="0033319C">
      <w:pPr>
        <w:rPr>
          <w:lang w:val="es-GT"/>
        </w:rPr>
      </w:pPr>
      <w:r w:rsidRPr="00F20C16">
        <w:rPr>
          <w:lang w:val="es-GT"/>
        </w:rPr>
        <w:br w:type="page"/>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5273"/>
        <w:gridCol w:w="1417"/>
        <w:gridCol w:w="1714"/>
      </w:tblGrid>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rsidR="00300F57" w:rsidRPr="00F20C16" w:rsidRDefault="00300F57" w:rsidP="00300F57">
            <w:pPr>
              <w:widowControl/>
              <w:spacing w:line="240" w:lineRule="auto"/>
              <w:jc w:val="center"/>
              <w:rPr>
                <w:b/>
                <w:bCs/>
                <w:lang w:val="es-GT" w:eastAsia="es-ES"/>
              </w:rPr>
            </w:pPr>
            <w:r w:rsidRPr="00F20C16">
              <w:rPr>
                <w:b/>
                <w:bCs/>
                <w:lang w:val="es-GT" w:eastAsia="es-ES"/>
              </w:rPr>
              <w:t xml:space="preserve">Disciplinas/Artefactos </w:t>
            </w:r>
          </w:p>
          <w:p w:rsidR="00300F57" w:rsidRPr="00F20C16" w:rsidRDefault="00300F57" w:rsidP="00300F57">
            <w:pPr>
              <w:widowControl/>
              <w:spacing w:line="240" w:lineRule="auto"/>
              <w:jc w:val="center"/>
              <w:rPr>
                <w:b/>
                <w:bCs/>
                <w:lang w:val="es-GT" w:eastAsia="es-ES"/>
              </w:rPr>
            </w:pPr>
            <w:r w:rsidRPr="00F20C16">
              <w:rPr>
                <w:b/>
                <w:bCs/>
                <w:lang w:val="es-GT" w:eastAsia="es-ES"/>
              </w:rPr>
              <w:t xml:space="preserve">generados o </w:t>
            </w:r>
            <w:proofErr w:type="gramStart"/>
            <w:r w:rsidRPr="00F20C16">
              <w:rPr>
                <w:b/>
                <w:bCs/>
                <w:lang w:val="es-GT" w:eastAsia="es-ES"/>
              </w:rPr>
              <w:t>modificados  durante</w:t>
            </w:r>
            <w:proofErr w:type="gramEnd"/>
            <w:r w:rsidRPr="00F20C16">
              <w:rPr>
                <w:b/>
                <w:bCs/>
                <w:lang w:val="es-GT" w:eastAsia="es-ES"/>
              </w:rPr>
              <w:t xml:space="preserve">  la </w:t>
            </w:r>
          </w:p>
          <w:p w:rsidR="00300F57" w:rsidRPr="00F20C16" w:rsidRDefault="00300F57" w:rsidP="00300F57">
            <w:pPr>
              <w:widowControl/>
              <w:spacing w:line="240" w:lineRule="auto"/>
              <w:jc w:val="center"/>
              <w:rPr>
                <w:lang w:val="es-GT" w:eastAsia="es-ES"/>
              </w:rPr>
            </w:pPr>
            <w:r w:rsidRPr="00F20C16">
              <w:rPr>
                <w:b/>
                <w:bCs/>
                <w:lang w:val="es-GT" w:eastAsia="es-ES"/>
              </w:rPr>
              <w:t>Fase de Elaboración – Iteración 1 (4 semanas de duración)</w:t>
            </w:r>
          </w:p>
        </w:tc>
        <w:tc>
          <w:tcPr>
            <w:tcW w:w="1387"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rsidR="00300F57" w:rsidRPr="00F20C16" w:rsidRDefault="00300F57" w:rsidP="00300F57">
            <w:pPr>
              <w:widowControl/>
              <w:spacing w:line="240" w:lineRule="auto"/>
              <w:jc w:val="center"/>
              <w:rPr>
                <w:lang w:val="es-GT" w:eastAsia="es-ES"/>
              </w:rPr>
            </w:pPr>
            <w:r w:rsidRPr="00F20C16">
              <w:rPr>
                <w:b/>
                <w:bCs/>
                <w:lang w:val="es-GT" w:eastAsia="es-ES"/>
              </w:rPr>
              <w:t>Comienzo</w:t>
            </w:r>
          </w:p>
        </w:tc>
        <w:tc>
          <w:tcPr>
            <w:tcW w:w="1669"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rsidR="00300F57" w:rsidRPr="00F20C16" w:rsidRDefault="00300F57" w:rsidP="00300F57">
            <w:pPr>
              <w:widowControl/>
              <w:spacing w:line="240" w:lineRule="auto"/>
              <w:jc w:val="center"/>
              <w:rPr>
                <w:lang w:val="es-GT" w:eastAsia="es-ES"/>
              </w:rPr>
            </w:pPr>
            <w:r w:rsidRPr="00F20C16">
              <w:rPr>
                <w:b/>
                <w:bCs/>
                <w:lang w:val="es-GT" w:eastAsia="es-ES"/>
              </w:rPr>
              <w:t>Aprobación</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420"/>
              <w:rPr>
                <w:b/>
                <w:lang w:val="es-GT" w:eastAsia="es-ES"/>
              </w:rPr>
            </w:pPr>
            <w:r w:rsidRPr="00F20C16">
              <w:rPr>
                <w:b/>
                <w:lang w:val="es-GT" w:eastAsia="es-ES"/>
              </w:rPr>
              <w:t>Modelado del Negocio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Modelo de Casos de Uso del Negocio y Modelo de Objetos del Negocio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roofErr w:type="gramStart"/>
            <w:r w:rsidRPr="00F20C16">
              <w:rPr>
                <w:lang w:val="es-GT" w:eastAsia="es-ES"/>
              </w:rPr>
              <w:t>Semana  1</w:t>
            </w:r>
            <w:proofErr w:type="gramEnd"/>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aprobado</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420"/>
              <w:rPr>
                <w:b/>
                <w:lang w:val="es-GT" w:eastAsia="es-ES"/>
              </w:rPr>
            </w:pPr>
            <w:r w:rsidRPr="00F20C16">
              <w:rPr>
                <w:b/>
                <w:lang w:val="es-GT" w:eastAsia="es-ES"/>
              </w:rPr>
              <w:t>Requisitos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Glosario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1</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aprobado</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Visión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2</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aprobado</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Modelo de Casos de Uso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3</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7</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Especificación de Casos de Uso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3</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7</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Especificaciones Adicionales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2</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7</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E92E14" w:rsidP="00300F57">
            <w:pPr>
              <w:widowControl/>
              <w:spacing w:line="240" w:lineRule="auto"/>
              <w:ind w:left="420"/>
              <w:rPr>
                <w:b/>
                <w:lang w:val="es-GT" w:eastAsia="es-ES"/>
              </w:rPr>
            </w:pPr>
            <w:r w:rsidRPr="00F20C16">
              <w:rPr>
                <w:b/>
                <w:lang w:val="es-GT" w:eastAsia="es-ES"/>
              </w:rPr>
              <w:t>Aná</w:t>
            </w:r>
            <w:r w:rsidR="00300F57" w:rsidRPr="00F20C16">
              <w:rPr>
                <w:b/>
                <w:lang w:val="es-GT" w:eastAsia="es-ES"/>
              </w:rPr>
              <w:t>lisis/Diseño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Modelo de Análisis/Diseño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2</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C706CA" w:rsidP="00300F57">
            <w:pPr>
              <w:widowControl/>
              <w:spacing w:line="240" w:lineRule="auto"/>
              <w:jc w:val="right"/>
              <w:rPr>
                <w:lang w:val="es-GT" w:eastAsia="es-ES"/>
              </w:rPr>
            </w:pPr>
            <w:proofErr w:type="gramStart"/>
            <w:r w:rsidRPr="00F20C16">
              <w:rPr>
                <w:lang w:val="es-GT" w:eastAsia="es-ES"/>
              </w:rPr>
              <w:t>siguiente  iteración</w:t>
            </w:r>
            <w:proofErr w:type="gramEnd"/>
            <w:r w:rsidR="00300F57" w:rsidRPr="00F20C16">
              <w:rPr>
                <w:lang w:val="es-GT" w:eastAsia="es-ES"/>
              </w:rPr>
              <w:t xml:space="preserve"> </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Modelo de Datos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2</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C706CA" w:rsidP="00300F57">
            <w:pPr>
              <w:widowControl/>
              <w:spacing w:line="240" w:lineRule="auto"/>
              <w:jc w:val="right"/>
              <w:rPr>
                <w:lang w:val="es-GT" w:eastAsia="es-ES"/>
              </w:rPr>
            </w:pPr>
            <w:proofErr w:type="gramStart"/>
            <w:r w:rsidRPr="00F20C16">
              <w:rPr>
                <w:lang w:val="es-GT" w:eastAsia="es-ES"/>
              </w:rPr>
              <w:t>siguiente  iteración</w:t>
            </w:r>
            <w:proofErr w:type="gramEnd"/>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420"/>
              <w:rPr>
                <w:b/>
                <w:lang w:val="es-GT" w:eastAsia="es-ES"/>
              </w:rPr>
            </w:pPr>
            <w:r w:rsidRPr="00F20C16">
              <w:rPr>
                <w:b/>
                <w:lang w:val="es-GT" w:eastAsia="es-ES"/>
              </w:rPr>
              <w:t>Implementación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Prototipos de Interfaces de Usuario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2</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roofErr w:type="gramStart"/>
            <w:r w:rsidRPr="00F20C16">
              <w:rPr>
                <w:lang w:val="es-GT" w:eastAsia="es-ES"/>
              </w:rPr>
              <w:t>siguiente  iteración</w:t>
            </w:r>
            <w:proofErr w:type="gramEnd"/>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Modelo de Implementación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2</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roofErr w:type="gramStart"/>
            <w:r w:rsidRPr="00F20C16">
              <w:rPr>
                <w:lang w:val="es-GT" w:eastAsia="es-ES"/>
              </w:rPr>
              <w:t>siguiente  iteración</w:t>
            </w:r>
            <w:proofErr w:type="gramEnd"/>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420"/>
              <w:rPr>
                <w:b/>
                <w:lang w:val="es-GT" w:eastAsia="es-ES"/>
              </w:rPr>
            </w:pPr>
            <w:r w:rsidRPr="00F20C16">
              <w:rPr>
                <w:b/>
                <w:lang w:val="es-GT" w:eastAsia="es-ES"/>
              </w:rPr>
              <w:t>Pruebas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Casos de Pruebas Funcionales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2</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C706CA" w:rsidP="00300F57">
            <w:pPr>
              <w:widowControl/>
              <w:spacing w:line="240" w:lineRule="auto"/>
              <w:jc w:val="right"/>
              <w:rPr>
                <w:lang w:val="es-GT" w:eastAsia="es-ES"/>
              </w:rPr>
            </w:pPr>
            <w:proofErr w:type="gramStart"/>
            <w:r w:rsidRPr="00F20C16">
              <w:rPr>
                <w:lang w:val="es-GT" w:eastAsia="es-ES"/>
              </w:rPr>
              <w:t>siguiente  iteración</w:t>
            </w:r>
            <w:proofErr w:type="gramEnd"/>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420"/>
              <w:rPr>
                <w:b/>
                <w:lang w:val="es-GT" w:eastAsia="es-ES"/>
              </w:rPr>
            </w:pPr>
            <w:r w:rsidRPr="00F20C16">
              <w:rPr>
                <w:b/>
                <w:lang w:val="es-GT" w:eastAsia="es-ES"/>
              </w:rPr>
              <w:t>Despliegue</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Modelo de Despliegue</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2</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C706CA" w:rsidP="00300F57">
            <w:pPr>
              <w:widowControl/>
              <w:spacing w:line="240" w:lineRule="auto"/>
              <w:jc w:val="right"/>
              <w:rPr>
                <w:lang w:val="es-GT" w:eastAsia="es-ES"/>
              </w:rPr>
            </w:pPr>
            <w:proofErr w:type="gramStart"/>
            <w:r w:rsidRPr="00F20C16">
              <w:rPr>
                <w:lang w:val="es-GT" w:eastAsia="es-ES"/>
              </w:rPr>
              <w:t>siguiente  iteración</w:t>
            </w:r>
            <w:proofErr w:type="gramEnd"/>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420"/>
              <w:rPr>
                <w:b/>
                <w:lang w:val="es-GT" w:eastAsia="es-ES"/>
              </w:rPr>
            </w:pPr>
            <w:r w:rsidRPr="00F20C16">
              <w:rPr>
                <w:b/>
                <w:lang w:val="es-GT" w:eastAsia="es-ES"/>
              </w:rPr>
              <w:t>Gestión de Cambios y Configuración</w:t>
            </w:r>
          </w:p>
        </w:tc>
        <w:tc>
          <w:tcPr>
            <w:tcW w:w="3086" w:type="dxa"/>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Durante todo el proyecto</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420"/>
              <w:rPr>
                <w:b/>
                <w:lang w:val="es-GT" w:eastAsia="es-ES"/>
              </w:rPr>
            </w:pPr>
            <w:r w:rsidRPr="00F20C16">
              <w:rPr>
                <w:b/>
                <w:lang w:val="es-GT" w:eastAsia="es-ES"/>
              </w:rPr>
              <w:t>Gestión del proyecto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Plan de Desarrollo del Software en su versión 2.0 y planes de las Iteraciones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4</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4</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420"/>
              <w:rPr>
                <w:b/>
                <w:lang w:val="es-GT" w:eastAsia="es-ES"/>
              </w:rPr>
            </w:pPr>
            <w:r w:rsidRPr="00F20C16">
              <w:rPr>
                <w:b/>
                <w:lang w:val="es-GT" w:eastAsia="es-ES"/>
              </w:rPr>
              <w:t>Ambiente</w:t>
            </w:r>
          </w:p>
        </w:tc>
        <w:tc>
          <w:tcPr>
            <w:tcW w:w="3086" w:type="dxa"/>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Durante todo el proyecto</w:t>
            </w:r>
          </w:p>
        </w:tc>
      </w:tr>
    </w:tbl>
    <w:p w:rsidR="00FC39B9" w:rsidRPr="00F20C16" w:rsidRDefault="00FC39B9" w:rsidP="0033319C">
      <w:pPr>
        <w:rPr>
          <w:lang w:val="es-GT"/>
        </w:rPr>
      </w:pPr>
    </w:p>
    <w:p w:rsidR="00FC39B9" w:rsidRPr="00F20C16" w:rsidRDefault="00300F57" w:rsidP="0033319C">
      <w:pPr>
        <w:rPr>
          <w:lang w:val="es-GT"/>
        </w:rPr>
      </w:pPr>
      <w:r w:rsidRPr="00F20C16">
        <w:rPr>
          <w:lang w:val="es-GT"/>
        </w:rPr>
        <w:br w:type="page"/>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5273"/>
        <w:gridCol w:w="1417"/>
        <w:gridCol w:w="1714"/>
      </w:tblGrid>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rsidR="00300F57" w:rsidRPr="00F20C16" w:rsidRDefault="00300F57" w:rsidP="00300F57">
            <w:pPr>
              <w:widowControl/>
              <w:spacing w:line="240" w:lineRule="auto"/>
              <w:jc w:val="center"/>
              <w:rPr>
                <w:b/>
                <w:bCs/>
                <w:lang w:val="es-GT" w:eastAsia="es-ES"/>
              </w:rPr>
            </w:pPr>
            <w:r w:rsidRPr="00F20C16">
              <w:rPr>
                <w:b/>
                <w:bCs/>
                <w:lang w:val="es-GT" w:eastAsia="es-ES"/>
              </w:rPr>
              <w:t xml:space="preserve">Disciplinas/Artefactos </w:t>
            </w:r>
          </w:p>
          <w:p w:rsidR="00300F57" w:rsidRPr="00F20C16" w:rsidRDefault="00300F57" w:rsidP="00300F57">
            <w:pPr>
              <w:widowControl/>
              <w:spacing w:line="240" w:lineRule="auto"/>
              <w:jc w:val="center"/>
              <w:rPr>
                <w:b/>
                <w:bCs/>
                <w:lang w:val="es-GT" w:eastAsia="es-ES"/>
              </w:rPr>
            </w:pPr>
            <w:r w:rsidRPr="00F20C16">
              <w:rPr>
                <w:b/>
                <w:bCs/>
                <w:lang w:val="es-GT" w:eastAsia="es-ES"/>
              </w:rPr>
              <w:t xml:space="preserve">generados o </w:t>
            </w:r>
            <w:proofErr w:type="gramStart"/>
            <w:r w:rsidRPr="00F20C16">
              <w:rPr>
                <w:b/>
                <w:bCs/>
                <w:lang w:val="es-GT" w:eastAsia="es-ES"/>
              </w:rPr>
              <w:t>modificados  durante</w:t>
            </w:r>
            <w:proofErr w:type="gramEnd"/>
            <w:r w:rsidRPr="00F20C16">
              <w:rPr>
                <w:b/>
                <w:bCs/>
                <w:lang w:val="es-GT" w:eastAsia="es-ES"/>
              </w:rPr>
              <w:t xml:space="preserve">  la </w:t>
            </w:r>
          </w:p>
          <w:p w:rsidR="00300F57" w:rsidRPr="00F20C16" w:rsidRDefault="00300F57" w:rsidP="00300F57">
            <w:pPr>
              <w:widowControl/>
              <w:spacing w:line="240" w:lineRule="auto"/>
              <w:jc w:val="center"/>
              <w:rPr>
                <w:lang w:val="es-GT" w:eastAsia="es-ES"/>
              </w:rPr>
            </w:pPr>
            <w:r w:rsidRPr="00F20C16">
              <w:rPr>
                <w:b/>
                <w:bCs/>
                <w:lang w:val="es-GT" w:eastAsia="es-ES"/>
              </w:rPr>
              <w:t>Fase de Elaboración – Iteración 2 (4 semanas de duración)</w:t>
            </w:r>
          </w:p>
        </w:tc>
        <w:tc>
          <w:tcPr>
            <w:tcW w:w="1387"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rsidR="00300F57" w:rsidRPr="00F20C16" w:rsidRDefault="00300F57" w:rsidP="00300F57">
            <w:pPr>
              <w:widowControl/>
              <w:spacing w:line="240" w:lineRule="auto"/>
              <w:jc w:val="center"/>
              <w:rPr>
                <w:lang w:val="es-GT" w:eastAsia="es-ES"/>
              </w:rPr>
            </w:pPr>
            <w:r w:rsidRPr="00F20C16">
              <w:rPr>
                <w:b/>
                <w:bCs/>
                <w:lang w:val="es-GT" w:eastAsia="es-ES"/>
              </w:rPr>
              <w:t>Comienzo</w:t>
            </w:r>
          </w:p>
        </w:tc>
        <w:tc>
          <w:tcPr>
            <w:tcW w:w="1669"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rsidR="00300F57" w:rsidRPr="00F20C16" w:rsidRDefault="00300F57" w:rsidP="00300F57">
            <w:pPr>
              <w:widowControl/>
              <w:spacing w:line="240" w:lineRule="auto"/>
              <w:jc w:val="center"/>
              <w:rPr>
                <w:lang w:val="es-GT" w:eastAsia="es-ES"/>
              </w:rPr>
            </w:pPr>
            <w:r w:rsidRPr="00F20C16">
              <w:rPr>
                <w:b/>
                <w:bCs/>
                <w:lang w:val="es-GT" w:eastAsia="es-ES"/>
              </w:rPr>
              <w:t>Aprobación</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420"/>
              <w:rPr>
                <w:b/>
                <w:lang w:val="es-GT" w:eastAsia="es-ES"/>
              </w:rPr>
            </w:pPr>
            <w:r w:rsidRPr="00F20C16">
              <w:rPr>
                <w:b/>
                <w:lang w:val="es-GT" w:eastAsia="es-ES"/>
              </w:rPr>
              <w:t>Modelado del Negocio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Modelo de Casos de Uso del Negocio y Modelo de Objetos del Negocio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roofErr w:type="gramStart"/>
            <w:r w:rsidRPr="00F20C16">
              <w:rPr>
                <w:lang w:val="es-GT" w:eastAsia="es-ES"/>
              </w:rPr>
              <w:t>Semana  1</w:t>
            </w:r>
            <w:proofErr w:type="gramEnd"/>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aprobado</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420"/>
              <w:rPr>
                <w:b/>
                <w:lang w:val="es-GT" w:eastAsia="es-ES"/>
              </w:rPr>
            </w:pPr>
            <w:r w:rsidRPr="00F20C16">
              <w:rPr>
                <w:b/>
                <w:lang w:val="es-GT" w:eastAsia="es-ES"/>
              </w:rPr>
              <w:t>Requisitos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Glosario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1</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aprobado</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Visión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2</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aprobado</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Modelo de Casos de Uso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3</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aprobado</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Especificación de Casos de Uso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3</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C706CA" w:rsidP="00300F57">
            <w:pPr>
              <w:widowControl/>
              <w:spacing w:line="240" w:lineRule="auto"/>
              <w:jc w:val="right"/>
              <w:rPr>
                <w:lang w:val="es-GT" w:eastAsia="es-ES"/>
              </w:rPr>
            </w:pPr>
            <w:r w:rsidRPr="00F20C16">
              <w:rPr>
                <w:lang w:val="es-GT" w:eastAsia="es-ES"/>
              </w:rPr>
              <w:t>aprobado</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Especificaciones Adicionales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2</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C706CA" w:rsidP="00300F57">
            <w:pPr>
              <w:widowControl/>
              <w:spacing w:line="240" w:lineRule="auto"/>
              <w:jc w:val="right"/>
              <w:rPr>
                <w:lang w:val="es-GT" w:eastAsia="es-ES"/>
              </w:rPr>
            </w:pPr>
            <w:r w:rsidRPr="00F20C16">
              <w:rPr>
                <w:lang w:val="es-GT" w:eastAsia="es-ES"/>
              </w:rPr>
              <w:t>aprobado</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E92E14" w:rsidP="00300F57">
            <w:pPr>
              <w:widowControl/>
              <w:spacing w:line="240" w:lineRule="auto"/>
              <w:ind w:left="420"/>
              <w:rPr>
                <w:b/>
                <w:lang w:val="es-GT" w:eastAsia="es-ES"/>
              </w:rPr>
            </w:pPr>
            <w:r w:rsidRPr="00F20C16">
              <w:rPr>
                <w:b/>
                <w:lang w:val="es-GT" w:eastAsia="es-ES"/>
              </w:rPr>
              <w:t>Aná</w:t>
            </w:r>
            <w:r w:rsidR="00300F57" w:rsidRPr="00F20C16">
              <w:rPr>
                <w:b/>
                <w:lang w:val="es-GT" w:eastAsia="es-ES"/>
              </w:rPr>
              <w:t>lisis/Diseño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Modelo de Análisis/Diseño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2</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 xml:space="preserve">Semana 9 </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Modelo de Datos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2</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9</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420"/>
              <w:rPr>
                <w:b/>
                <w:lang w:val="es-GT" w:eastAsia="es-ES"/>
              </w:rPr>
            </w:pPr>
            <w:r w:rsidRPr="00F20C16">
              <w:rPr>
                <w:b/>
                <w:lang w:val="es-GT" w:eastAsia="es-ES"/>
              </w:rPr>
              <w:t>Implementación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Prototipos de Interfaces de Usuario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2</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C706CA" w:rsidP="00300F57">
            <w:pPr>
              <w:widowControl/>
              <w:spacing w:line="240" w:lineRule="auto"/>
              <w:jc w:val="right"/>
              <w:rPr>
                <w:lang w:val="es-GT" w:eastAsia="es-ES"/>
              </w:rPr>
            </w:pPr>
            <w:r w:rsidRPr="00F20C16">
              <w:rPr>
                <w:lang w:val="es-GT" w:eastAsia="es-ES"/>
              </w:rPr>
              <w:t>Semana 10</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Modelo de Implementación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2</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C706CA" w:rsidP="00300F57">
            <w:pPr>
              <w:widowControl/>
              <w:spacing w:line="240" w:lineRule="auto"/>
              <w:jc w:val="right"/>
              <w:rPr>
                <w:lang w:val="es-GT" w:eastAsia="es-ES"/>
              </w:rPr>
            </w:pPr>
            <w:r w:rsidRPr="00F20C16">
              <w:rPr>
                <w:lang w:val="es-GT" w:eastAsia="es-ES"/>
              </w:rPr>
              <w:t>Semana 10</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420"/>
              <w:rPr>
                <w:b/>
                <w:lang w:val="es-GT" w:eastAsia="es-ES"/>
              </w:rPr>
            </w:pPr>
            <w:r w:rsidRPr="00F20C16">
              <w:rPr>
                <w:b/>
                <w:lang w:val="es-GT" w:eastAsia="es-ES"/>
              </w:rPr>
              <w:t>Pruebas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Casos de Pruebas Funcionales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2</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9</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420"/>
              <w:rPr>
                <w:b/>
                <w:lang w:val="es-GT" w:eastAsia="es-ES"/>
              </w:rPr>
            </w:pPr>
            <w:r w:rsidRPr="00F20C16">
              <w:rPr>
                <w:b/>
                <w:lang w:val="es-GT" w:eastAsia="es-ES"/>
              </w:rPr>
              <w:t>Despliegue</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Modelo de Despliegue</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2</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Semana 9</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420"/>
              <w:rPr>
                <w:b/>
                <w:lang w:val="es-GT" w:eastAsia="es-ES"/>
              </w:rPr>
            </w:pPr>
            <w:r w:rsidRPr="00F20C16">
              <w:rPr>
                <w:b/>
                <w:lang w:val="es-GT" w:eastAsia="es-ES"/>
              </w:rPr>
              <w:t>Gestión de Cambios y Configuración</w:t>
            </w:r>
          </w:p>
        </w:tc>
        <w:tc>
          <w:tcPr>
            <w:tcW w:w="3086" w:type="dxa"/>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Durante todo el proyecto</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420"/>
              <w:rPr>
                <w:b/>
                <w:lang w:val="es-GT" w:eastAsia="es-ES"/>
              </w:rPr>
            </w:pPr>
            <w:r w:rsidRPr="00F20C16">
              <w:rPr>
                <w:b/>
                <w:lang w:val="es-GT" w:eastAsia="es-ES"/>
              </w:rPr>
              <w:t>Gestión del proyecto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720"/>
              <w:rPr>
                <w:lang w:val="es-GT" w:eastAsia="es-ES"/>
              </w:rPr>
            </w:pPr>
            <w:r w:rsidRPr="00F20C16">
              <w:rPr>
                <w:lang w:val="es-GT" w:eastAsia="es-ES"/>
              </w:rPr>
              <w:t>Plan de Desarro</w:t>
            </w:r>
            <w:r w:rsidR="00C706CA" w:rsidRPr="00F20C16">
              <w:rPr>
                <w:lang w:val="es-GT" w:eastAsia="es-ES"/>
              </w:rPr>
              <w:t>llo del Software en su versión 3.0 y planes de las Iteración 2 de Elaboración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C706CA" w:rsidP="00300F57">
            <w:pPr>
              <w:widowControl/>
              <w:spacing w:line="240" w:lineRule="auto"/>
              <w:jc w:val="right"/>
              <w:rPr>
                <w:lang w:val="es-GT" w:eastAsia="es-ES"/>
              </w:rPr>
            </w:pPr>
            <w:r w:rsidRPr="00F20C16">
              <w:rPr>
                <w:lang w:val="es-GT" w:eastAsia="es-ES"/>
              </w:rPr>
              <w:t>Semana 7</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 xml:space="preserve">Semana </w:t>
            </w:r>
            <w:r w:rsidR="00C706CA" w:rsidRPr="00F20C16">
              <w:rPr>
                <w:lang w:val="es-GT" w:eastAsia="es-ES"/>
              </w:rPr>
              <w:t>7</w:t>
            </w:r>
          </w:p>
        </w:tc>
      </w:tr>
      <w:tr w:rsidR="00300F57" w:rsidRPr="00F20C16">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ind w:left="420"/>
              <w:rPr>
                <w:b/>
                <w:lang w:val="es-GT" w:eastAsia="es-ES"/>
              </w:rPr>
            </w:pPr>
            <w:r w:rsidRPr="00F20C16">
              <w:rPr>
                <w:b/>
                <w:lang w:val="es-GT" w:eastAsia="es-ES"/>
              </w:rPr>
              <w:t>Ambiente</w:t>
            </w:r>
          </w:p>
        </w:tc>
        <w:tc>
          <w:tcPr>
            <w:tcW w:w="3086" w:type="dxa"/>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300F57" w:rsidRPr="00F20C16" w:rsidRDefault="00300F57" w:rsidP="00300F57">
            <w:pPr>
              <w:widowControl/>
              <w:spacing w:line="240" w:lineRule="auto"/>
              <w:jc w:val="right"/>
              <w:rPr>
                <w:lang w:val="es-GT" w:eastAsia="es-ES"/>
              </w:rPr>
            </w:pPr>
            <w:r w:rsidRPr="00F20C16">
              <w:rPr>
                <w:lang w:val="es-GT" w:eastAsia="es-ES"/>
              </w:rPr>
              <w:t>Durante todo el proyecto</w:t>
            </w:r>
          </w:p>
        </w:tc>
      </w:tr>
    </w:tbl>
    <w:p w:rsidR="00300F57" w:rsidRPr="00F20C16" w:rsidRDefault="00300F57" w:rsidP="0033319C">
      <w:pPr>
        <w:rPr>
          <w:lang w:val="es-GT"/>
        </w:rPr>
      </w:pPr>
    </w:p>
    <w:p w:rsidR="00300F57" w:rsidRPr="00F20C16" w:rsidRDefault="00300F57" w:rsidP="0033319C">
      <w:pPr>
        <w:rPr>
          <w:lang w:val="es-GT"/>
        </w:rPr>
      </w:pPr>
    </w:p>
    <w:p w:rsidR="00EA5EE8" w:rsidRPr="00F20C16" w:rsidRDefault="00333AAF" w:rsidP="00011B70">
      <w:pPr>
        <w:pStyle w:val="Ttulo2"/>
        <w:jc w:val="both"/>
        <w:rPr>
          <w:lang w:val="es-GT"/>
        </w:rPr>
      </w:pPr>
      <w:bookmarkStart w:id="39" w:name="_Toc447095892"/>
      <w:bookmarkStart w:id="40" w:name="_Toc512930361"/>
      <w:bookmarkStart w:id="41" w:name="_Toc447095893"/>
      <w:bookmarkStart w:id="42" w:name="_Toc512930362"/>
      <w:bookmarkStart w:id="43" w:name="_Toc430447687"/>
      <w:bookmarkStart w:id="44" w:name="_Toc447095894"/>
      <w:bookmarkStart w:id="45" w:name="_Toc512930363"/>
      <w:bookmarkStart w:id="46" w:name="_Toc430447688"/>
      <w:bookmarkStart w:id="47" w:name="_Toc430447689"/>
      <w:bookmarkStart w:id="48" w:name="_Toc447095895"/>
      <w:bookmarkStart w:id="49" w:name="_Toc512930364"/>
      <w:bookmarkStart w:id="50" w:name="_Toc430447690"/>
      <w:bookmarkStart w:id="51" w:name="_Toc447095896"/>
      <w:bookmarkStart w:id="52" w:name="_Toc512930365"/>
      <w:bookmarkStart w:id="53" w:name="_Toc447095897"/>
      <w:bookmarkStart w:id="54" w:name="_Toc512930366"/>
      <w:bookmarkStart w:id="55" w:name="_Toc430447691"/>
      <w:bookmarkStart w:id="56" w:name="_Toc447095898"/>
      <w:bookmarkStart w:id="57" w:name="_Toc512930367"/>
      <w:bookmarkStart w:id="58" w:name="_Toc447095908"/>
      <w:bookmarkStart w:id="59" w:name="_Toc512930368"/>
      <w:bookmarkStart w:id="60" w:name="_Toc513004379"/>
      <w:bookmarkStart w:id="61" w:name="_Toc15102531"/>
      <w:bookmarkEnd w:id="0"/>
      <w:bookmarkEnd w:id="3"/>
      <w:bookmarkEnd w:id="4"/>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sidRPr="00F20C16">
        <w:rPr>
          <w:lang w:val="es-GT"/>
        </w:rPr>
        <w:t>Seguimiento y Control del Proyecto</w:t>
      </w:r>
      <w:bookmarkEnd w:id="60"/>
      <w:bookmarkEnd w:id="61"/>
    </w:p>
    <w:p w:rsidR="00EA5EE8" w:rsidRPr="00F20C16" w:rsidRDefault="00333AAF" w:rsidP="00011B70">
      <w:pPr>
        <w:pStyle w:val="Textoindependiente"/>
        <w:jc w:val="both"/>
        <w:rPr>
          <w:rStyle w:val="Textoennegrita"/>
          <w:lang w:val="es-GT"/>
        </w:rPr>
      </w:pPr>
      <w:bookmarkStart w:id="62" w:name="_Toc447095909"/>
      <w:r w:rsidRPr="00F20C16">
        <w:rPr>
          <w:rStyle w:val="Textoennegrita"/>
          <w:lang w:val="es-GT"/>
        </w:rPr>
        <w:t>Gestión de Requisitos</w:t>
      </w:r>
      <w:bookmarkEnd w:id="62"/>
    </w:p>
    <w:p w:rsidR="00EA5EE8" w:rsidRPr="00F20C16" w:rsidRDefault="005033F9" w:rsidP="00011B70">
      <w:pPr>
        <w:pStyle w:val="Textoindependiente"/>
        <w:jc w:val="both"/>
        <w:rPr>
          <w:lang w:val="es-GT"/>
        </w:rPr>
      </w:pPr>
      <w:bookmarkStart w:id="63" w:name="_Toc447095910"/>
      <w:r w:rsidRPr="00F20C16">
        <w:rPr>
          <w:lang w:val="es-GT"/>
        </w:rPr>
        <w:t>Los requisitos del sistema son especificados en el artefacto Visión. Cada requisito tendrá una serie de atributos tales como importancia, estado, iteración donde se implementa, etc. Estos atributos permitirán realizar un efectivo seguimiento de cada requisito. Los cambios en los requisitos serán gestionados mediante una Solicitud de Cambio, las cuales serán evaluadas y distribuidas para asegurar la integridad del sistema y el correcto proceso de gestión de configuración y cambios.</w:t>
      </w:r>
      <w:r w:rsidR="00EA5EE8" w:rsidRPr="00F20C16">
        <w:rPr>
          <w:lang w:val="es-GT"/>
        </w:rPr>
        <w:t xml:space="preserve"> </w:t>
      </w:r>
    </w:p>
    <w:p w:rsidR="00EA5EE8" w:rsidRPr="00F20C16" w:rsidRDefault="00333AAF" w:rsidP="00011B70">
      <w:pPr>
        <w:pStyle w:val="Textoindependiente"/>
        <w:jc w:val="both"/>
        <w:rPr>
          <w:rStyle w:val="Textoennegrita"/>
          <w:lang w:val="es-GT"/>
        </w:rPr>
      </w:pPr>
      <w:r w:rsidRPr="00F20C16">
        <w:rPr>
          <w:rStyle w:val="Textoennegrita"/>
          <w:lang w:val="es-GT"/>
        </w:rPr>
        <w:t>Control de Plazos</w:t>
      </w:r>
      <w:bookmarkEnd w:id="63"/>
    </w:p>
    <w:p w:rsidR="00EA5EE8" w:rsidRPr="00F20C16" w:rsidRDefault="005033F9" w:rsidP="00011B70">
      <w:pPr>
        <w:pStyle w:val="Textoindependiente"/>
        <w:jc w:val="both"/>
        <w:rPr>
          <w:lang w:val="es-GT"/>
        </w:rPr>
      </w:pPr>
      <w:bookmarkStart w:id="64" w:name="_Toc447095911"/>
      <w:r w:rsidRPr="00F20C16">
        <w:rPr>
          <w:lang w:val="es-GT"/>
        </w:rPr>
        <w:t>El calendario del proyecto tendrá un seguimiento y evaluación semanal por el jefe de proyecto y por el Comité de Seguimiento y Control</w:t>
      </w:r>
      <w:r w:rsidR="00EA5EE8" w:rsidRPr="00F20C16">
        <w:rPr>
          <w:lang w:val="es-GT"/>
        </w:rPr>
        <w:t>.</w:t>
      </w:r>
    </w:p>
    <w:p w:rsidR="00EA5EE8" w:rsidRPr="00F20C16" w:rsidRDefault="0039296A" w:rsidP="00011B70">
      <w:pPr>
        <w:pStyle w:val="Textoindependiente"/>
        <w:jc w:val="both"/>
        <w:rPr>
          <w:rStyle w:val="Textoennegrita"/>
          <w:lang w:val="es-GT"/>
        </w:rPr>
      </w:pPr>
      <w:bookmarkStart w:id="65" w:name="_Toc447095912"/>
      <w:bookmarkEnd w:id="64"/>
      <w:r w:rsidRPr="00F20C16">
        <w:rPr>
          <w:rStyle w:val="Textoennegrita"/>
          <w:lang w:val="es-GT"/>
        </w:rPr>
        <w:br w:type="page"/>
      </w:r>
      <w:r w:rsidR="00333AAF" w:rsidRPr="00F20C16">
        <w:rPr>
          <w:rStyle w:val="Textoennegrita"/>
          <w:lang w:val="es-GT"/>
        </w:rPr>
        <w:lastRenderedPageBreak/>
        <w:t>Control de Calidad</w:t>
      </w:r>
      <w:bookmarkEnd w:id="65"/>
    </w:p>
    <w:p w:rsidR="00EA5EE8" w:rsidRPr="00F20C16" w:rsidRDefault="005033F9" w:rsidP="00011B70">
      <w:pPr>
        <w:pStyle w:val="Textoindependiente"/>
        <w:jc w:val="both"/>
        <w:rPr>
          <w:lang w:val="es-GT"/>
        </w:rPr>
      </w:pPr>
      <w:bookmarkStart w:id="66" w:name="_Toc447095913"/>
      <w:r w:rsidRPr="00F20C16">
        <w:rPr>
          <w:lang w:val="es-GT"/>
        </w:rPr>
        <w:t>Los defectos detectados en las revisiones y formalizados también en</w:t>
      </w:r>
      <w:r w:rsidR="00445574" w:rsidRPr="00F20C16">
        <w:rPr>
          <w:lang w:val="es-GT"/>
        </w:rPr>
        <w:t xml:space="preserve"> una Solicitud de Cambio tendrán</w:t>
      </w:r>
      <w:r w:rsidRPr="00F20C16">
        <w:rPr>
          <w:lang w:val="es-GT"/>
        </w:rPr>
        <w:t xml:space="preserve"> un seguimiento para asegurar la conformidad respecto de la solución de dichas deficiencias</w:t>
      </w:r>
      <w:r w:rsidR="00EA5EE8" w:rsidRPr="00F20C16">
        <w:rPr>
          <w:lang w:val="es-GT"/>
        </w:rPr>
        <w:t xml:space="preserve"> </w:t>
      </w:r>
      <w:r w:rsidRPr="00F20C16">
        <w:rPr>
          <w:lang w:val="es-GT"/>
        </w:rPr>
        <w:t xml:space="preserve">Para la revisión de cada artefacto y su correspondiente garantía de calidad se utilizarán las guías de </w:t>
      </w:r>
      <w:r w:rsidR="00445574" w:rsidRPr="00F20C16">
        <w:rPr>
          <w:lang w:val="es-GT"/>
        </w:rPr>
        <w:t>revisió</w:t>
      </w:r>
      <w:r w:rsidRPr="00F20C16">
        <w:rPr>
          <w:lang w:val="es-GT"/>
        </w:rPr>
        <w:t xml:space="preserve">n y </w:t>
      </w:r>
      <w:proofErr w:type="spellStart"/>
      <w:r w:rsidRPr="00F20C16">
        <w:rPr>
          <w:lang w:val="es-GT"/>
        </w:rPr>
        <w:t>checklist</w:t>
      </w:r>
      <w:proofErr w:type="spellEnd"/>
      <w:r w:rsidRPr="00F20C16">
        <w:rPr>
          <w:lang w:val="es-GT"/>
        </w:rPr>
        <w:t xml:space="preserve"> (listas de verificación) incluidas en RUP</w:t>
      </w:r>
      <w:r w:rsidR="00EA5EE8" w:rsidRPr="00F20C16">
        <w:rPr>
          <w:lang w:val="es-GT"/>
        </w:rPr>
        <w:t>.</w:t>
      </w:r>
    </w:p>
    <w:p w:rsidR="00EA5EE8" w:rsidRPr="00F20C16" w:rsidRDefault="00333AAF" w:rsidP="00011B70">
      <w:pPr>
        <w:pStyle w:val="Textoindependiente"/>
        <w:jc w:val="both"/>
        <w:rPr>
          <w:rStyle w:val="Textoennegrita"/>
          <w:lang w:val="es-GT"/>
        </w:rPr>
      </w:pPr>
      <w:bookmarkStart w:id="67" w:name="_Toc447095915"/>
      <w:bookmarkEnd w:id="66"/>
      <w:r w:rsidRPr="00F20C16">
        <w:rPr>
          <w:rStyle w:val="Textoennegrita"/>
          <w:lang w:val="es-GT"/>
        </w:rPr>
        <w:t>Gestión de Riesgos</w:t>
      </w:r>
      <w:r w:rsidR="00EA5EE8" w:rsidRPr="00F20C16">
        <w:rPr>
          <w:rStyle w:val="Textoennegrita"/>
          <w:lang w:val="es-GT"/>
        </w:rPr>
        <w:t xml:space="preserve"> </w:t>
      </w:r>
      <w:bookmarkEnd w:id="67"/>
    </w:p>
    <w:p w:rsidR="00EA5EE8" w:rsidRPr="00F20C16" w:rsidRDefault="005033F9" w:rsidP="00011B70">
      <w:pPr>
        <w:pStyle w:val="Textoindependiente"/>
        <w:jc w:val="both"/>
        <w:rPr>
          <w:sz w:val="24"/>
          <w:szCs w:val="24"/>
          <w:lang w:val="es-GT"/>
        </w:rPr>
      </w:pPr>
      <w:bookmarkStart w:id="68" w:name="_Toc447095916"/>
      <w:r w:rsidRPr="00F20C16">
        <w:rPr>
          <w:lang w:val="es-GT"/>
        </w:rPr>
        <w:t>A partir de la fase de Inicio se mantendrá una lista de riesgos asociados al proyecto y de las acciones establecidas como estrategia para mitigarlos o acciones de conti</w:t>
      </w:r>
      <w:r w:rsidR="00445574" w:rsidRPr="00F20C16">
        <w:rPr>
          <w:lang w:val="es-GT"/>
        </w:rPr>
        <w:t>n</w:t>
      </w:r>
      <w:r w:rsidRPr="00F20C16">
        <w:rPr>
          <w:lang w:val="es-GT"/>
        </w:rPr>
        <w:t>genc</w:t>
      </w:r>
      <w:r w:rsidR="00445574" w:rsidRPr="00F20C16">
        <w:rPr>
          <w:lang w:val="es-GT"/>
        </w:rPr>
        <w:t>ia. Esta lista será</w:t>
      </w:r>
      <w:r w:rsidRPr="00F20C16">
        <w:rPr>
          <w:lang w:val="es-GT"/>
        </w:rPr>
        <w:t xml:space="preserve"> evaluada al menos una vez en cada iteración. </w:t>
      </w:r>
    </w:p>
    <w:p w:rsidR="00EA5EE8" w:rsidRPr="00F20C16" w:rsidRDefault="00333AAF" w:rsidP="00011B70">
      <w:pPr>
        <w:pStyle w:val="Textoindependiente"/>
        <w:jc w:val="both"/>
        <w:rPr>
          <w:rStyle w:val="Textoennegrita"/>
          <w:lang w:val="es-GT"/>
        </w:rPr>
      </w:pPr>
      <w:r w:rsidRPr="00F20C16">
        <w:rPr>
          <w:rStyle w:val="Textoennegrita"/>
          <w:lang w:val="es-GT"/>
        </w:rPr>
        <w:t>Gestión de Configuración</w:t>
      </w:r>
    </w:p>
    <w:p w:rsidR="00EA5EE8" w:rsidRPr="00F20C16" w:rsidRDefault="005033F9" w:rsidP="00011B70">
      <w:pPr>
        <w:pStyle w:val="Textoindependiente"/>
        <w:jc w:val="both"/>
        <w:rPr>
          <w:szCs w:val="24"/>
          <w:lang w:val="es-GT"/>
        </w:rPr>
      </w:pPr>
      <w:r w:rsidRPr="00F20C16">
        <w:rPr>
          <w:lang w:val="es-GT"/>
        </w:rPr>
        <w:t>Se realizará una gestión de configuración para llevar un registro de los artefactos generados y sus version</w:t>
      </w:r>
      <w:r w:rsidR="00445574" w:rsidRPr="00F20C16">
        <w:rPr>
          <w:lang w:val="es-GT"/>
        </w:rPr>
        <w:t>e</w:t>
      </w:r>
      <w:r w:rsidRPr="00F20C16">
        <w:rPr>
          <w:lang w:val="es-GT"/>
        </w:rPr>
        <w:t xml:space="preserve">s. También se incluirá la gestión de las Solicitudes de Cambio y de las modificaciones que éstas produzcan, informando y publicando dichos cambios para que sean accesibles a </w:t>
      </w:r>
      <w:proofErr w:type="gramStart"/>
      <w:r w:rsidRPr="00F20C16">
        <w:rPr>
          <w:lang w:val="es-GT"/>
        </w:rPr>
        <w:t>todo los participantes</w:t>
      </w:r>
      <w:proofErr w:type="gramEnd"/>
      <w:r w:rsidRPr="00F20C16">
        <w:rPr>
          <w:lang w:val="es-GT"/>
        </w:rPr>
        <w:t xml:space="preserve"> en el proyecto</w:t>
      </w:r>
      <w:r w:rsidR="00EA5EE8" w:rsidRPr="00F20C16">
        <w:rPr>
          <w:lang w:val="es-GT"/>
        </w:rPr>
        <w:t>.</w:t>
      </w:r>
      <w:r w:rsidRPr="00F20C16">
        <w:rPr>
          <w:lang w:val="es-GT"/>
        </w:rPr>
        <w:t xml:space="preserve"> Al final de cada iteración se establecerá una </w:t>
      </w:r>
      <w:proofErr w:type="spellStart"/>
      <w:r w:rsidRPr="00F20C16">
        <w:rPr>
          <w:lang w:val="es-GT"/>
        </w:rPr>
        <w:t>baseline</w:t>
      </w:r>
      <w:proofErr w:type="spellEnd"/>
      <w:r w:rsidR="001F7386" w:rsidRPr="00F20C16">
        <w:rPr>
          <w:lang w:val="es-GT"/>
        </w:rPr>
        <w:t xml:space="preserve"> (un registro del estado de cada artefacto, estableciendo una </w:t>
      </w:r>
      <w:r w:rsidR="00445574" w:rsidRPr="00F20C16">
        <w:rPr>
          <w:lang w:val="es-GT"/>
        </w:rPr>
        <w:t>versió</w:t>
      </w:r>
      <w:r w:rsidR="001F7386" w:rsidRPr="00F20C16">
        <w:rPr>
          <w:lang w:val="es-GT"/>
        </w:rPr>
        <w:t>n)</w:t>
      </w:r>
      <w:r w:rsidRPr="00F20C16">
        <w:rPr>
          <w:lang w:val="es-GT"/>
        </w:rPr>
        <w:t xml:space="preserve">, la cual podrá ser modificada sólo por </w:t>
      </w:r>
      <w:proofErr w:type="gramStart"/>
      <w:r w:rsidRPr="00F20C16">
        <w:rPr>
          <w:lang w:val="es-GT"/>
        </w:rPr>
        <w:t xml:space="preserve">una </w:t>
      </w:r>
      <w:r w:rsidR="00EA5EE8" w:rsidRPr="00F20C16">
        <w:rPr>
          <w:lang w:val="es-GT"/>
        </w:rPr>
        <w:t xml:space="preserve"> </w:t>
      </w:r>
      <w:r w:rsidR="001F7386" w:rsidRPr="00F20C16">
        <w:rPr>
          <w:lang w:val="es-GT"/>
        </w:rPr>
        <w:t>Solicitud</w:t>
      </w:r>
      <w:proofErr w:type="gramEnd"/>
      <w:r w:rsidR="001F7386" w:rsidRPr="00F20C16">
        <w:rPr>
          <w:lang w:val="es-GT"/>
        </w:rPr>
        <w:t xml:space="preserve"> de Cambio aprobada. </w:t>
      </w:r>
    </w:p>
    <w:bookmarkEnd w:id="68"/>
    <w:p w:rsidR="00377B04" w:rsidRPr="00F20C16" w:rsidRDefault="00377B04" w:rsidP="00011B70">
      <w:pPr>
        <w:pStyle w:val="Textoindependiente"/>
        <w:jc w:val="both"/>
        <w:rPr>
          <w:szCs w:val="24"/>
          <w:lang w:val="es-GT"/>
        </w:rPr>
      </w:pPr>
    </w:p>
    <w:p w:rsidR="00377B04" w:rsidRPr="00F20C16" w:rsidRDefault="00377B04" w:rsidP="00011B70">
      <w:pPr>
        <w:pStyle w:val="Ttulo1"/>
        <w:jc w:val="both"/>
        <w:rPr>
          <w:lang w:val="es-GT"/>
        </w:rPr>
      </w:pPr>
      <w:bookmarkStart w:id="69" w:name="_Toc524312830"/>
      <w:bookmarkStart w:id="70" w:name="_Toc15102532"/>
      <w:r w:rsidRPr="00F20C16">
        <w:rPr>
          <w:lang w:val="es-GT"/>
        </w:rPr>
        <w:t>Referenc</w:t>
      </w:r>
      <w:bookmarkEnd w:id="69"/>
      <w:r w:rsidR="00011B70" w:rsidRPr="00F20C16">
        <w:rPr>
          <w:lang w:val="es-GT"/>
        </w:rPr>
        <w:t>ias</w:t>
      </w:r>
      <w:bookmarkEnd w:id="70"/>
    </w:p>
    <w:p w:rsidR="00210411" w:rsidRPr="00F20C16" w:rsidRDefault="00210411" w:rsidP="00210411">
      <w:pPr>
        <w:rPr>
          <w:lang w:val="es-GT"/>
        </w:rPr>
      </w:pPr>
    </w:p>
    <w:p w:rsidR="00210411" w:rsidRPr="00F20C16" w:rsidRDefault="00210411" w:rsidP="00E725CC">
      <w:pPr>
        <w:pStyle w:val="Textoindependiente"/>
        <w:numPr>
          <w:ilvl w:val="0"/>
          <w:numId w:val="3"/>
        </w:numPr>
        <w:tabs>
          <w:tab w:val="clear" w:pos="1440"/>
          <w:tab w:val="num" w:pos="1080"/>
        </w:tabs>
        <w:ind w:left="1080"/>
        <w:jc w:val="both"/>
        <w:rPr>
          <w:lang w:val="es-GT"/>
        </w:rPr>
      </w:pPr>
      <w:r w:rsidRPr="00F20C16">
        <w:rPr>
          <w:lang w:val="es-GT"/>
        </w:rPr>
        <w:t xml:space="preserve">Pliego de Cláusulas Técnicas para la Definición y Análisis de los Procedimientos del ES-NIC </w:t>
      </w:r>
    </w:p>
    <w:sectPr w:rsidR="00210411" w:rsidRPr="00F20C16">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6FA1" w:rsidRDefault="00676FA1">
      <w:r>
        <w:separator/>
      </w:r>
    </w:p>
  </w:endnote>
  <w:endnote w:type="continuationSeparator" w:id="0">
    <w:p w:rsidR="00676FA1" w:rsidRDefault="00676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969" w:rsidRDefault="0084596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45969" w:rsidRDefault="0084596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45969" w:rsidRPr="00945028">
      <w:tc>
        <w:tcPr>
          <w:tcW w:w="3162" w:type="dxa"/>
          <w:tcBorders>
            <w:top w:val="nil"/>
            <w:left w:val="nil"/>
            <w:bottom w:val="nil"/>
            <w:right w:val="nil"/>
          </w:tcBorders>
        </w:tcPr>
        <w:p w:rsidR="00845969" w:rsidRPr="00945028" w:rsidRDefault="00845969">
          <w:pPr>
            <w:ind w:right="360"/>
            <w:rPr>
              <w:lang w:val="es-GT"/>
            </w:rPr>
          </w:pPr>
        </w:p>
      </w:tc>
      <w:tc>
        <w:tcPr>
          <w:tcW w:w="3162" w:type="dxa"/>
          <w:tcBorders>
            <w:top w:val="nil"/>
            <w:left w:val="nil"/>
            <w:bottom w:val="nil"/>
            <w:right w:val="nil"/>
          </w:tcBorders>
        </w:tcPr>
        <w:p w:rsidR="00845969" w:rsidRPr="00945028" w:rsidRDefault="00845969">
          <w:pPr>
            <w:jc w:val="center"/>
            <w:rPr>
              <w:lang w:val="es-GT"/>
            </w:rPr>
          </w:pPr>
        </w:p>
      </w:tc>
      <w:tc>
        <w:tcPr>
          <w:tcW w:w="3162" w:type="dxa"/>
          <w:tcBorders>
            <w:top w:val="nil"/>
            <w:left w:val="nil"/>
            <w:bottom w:val="nil"/>
            <w:right w:val="nil"/>
          </w:tcBorders>
        </w:tcPr>
        <w:p w:rsidR="00845969" w:rsidRPr="00945028" w:rsidRDefault="00845969">
          <w:pPr>
            <w:jc w:val="right"/>
            <w:rPr>
              <w:lang w:val="es-GT"/>
            </w:rPr>
          </w:pPr>
          <w:r w:rsidRPr="00945028">
            <w:rPr>
              <w:lang w:val="es-GT"/>
            </w:rPr>
            <w:t xml:space="preserve">Página </w:t>
          </w:r>
          <w:r w:rsidRPr="00945028">
            <w:rPr>
              <w:rStyle w:val="Nmerodepgina"/>
              <w:lang w:val="es-GT"/>
            </w:rPr>
            <w:fldChar w:fldCharType="begin"/>
          </w:r>
          <w:r w:rsidRPr="00945028">
            <w:rPr>
              <w:rStyle w:val="Nmerodepgina"/>
              <w:lang w:val="es-GT"/>
            </w:rPr>
            <w:instrText xml:space="preserve"> PAGE </w:instrText>
          </w:r>
          <w:r w:rsidRPr="00945028">
            <w:rPr>
              <w:rStyle w:val="Nmerodepgina"/>
              <w:lang w:val="es-GT"/>
            </w:rPr>
            <w:fldChar w:fldCharType="separate"/>
          </w:r>
          <w:r w:rsidRPr="00945028">
            <w:rPr>
              <w:rStyle w:val="Nmerodepgina"/>
              <w:noProof/>
              <w:lang w:val="es-GT"/>
            </w:rPr>
            <w:t>3</w:t>
          </w:r>
          <w:r w:rsidRPr="00945028">
            <w:rPr>
              <w:rStyle w:val="Nmerodepgina"/>
              <w:lang w:val="es-GT"/>
            </w:rPr>
            <w:fldChar w:fldCharType="end"/>
          </w:r>
          <w:r w:rsidRPr="00945028">
            <w:rPr>
              <w:rStyle w:val="Nmerodepgina"/>
              <w:lang w:val="es-GT"/>
            </w:rPr>
            <w:t xml:space="preserve"> de </w:t>
          </w:r>
          <w:r w:rsidRPr="00945028">
            <w:rPr>
              <w:rStyle w:val="Nmerodepgina"/>
              <w:lang w:val="es-GT"/>
            </w:rPr>
            <w:fldChar w:fldCharType="begin"/>
          </w:r>
          <w:r w:rsidRPr="00945028">
            <w:rPr>
              <w:rStyle w:val="Nmerodepgina"/>
              <w:lang w:val="es-GT"/>
            </w:rPr>
            <w:instrText xml:space="preserve"> NUMPAGES  \* MERGEFORMAT </w:instrText>
          </w:r>
          <w:r w:rsidRPr="00945028">
            <w:rPr>
              <w:rStyle w:val="Nmerodepgina"/>
              <w:lang w:val="es-GT"/>
            </w:rPr>
            <w:fldChar w:fldCharType="separate"/>
          </w:r>
          <w:r w:rsidRPr="00945028">
            <w:rPr>
              <w:rStyle w:val="Nmerodepgina"/>
              <w:noProof/>
              <w:lang w:val="es-GT"/>
            </w:rPr>
            <w:t>16</w:t>
          </w:r>
          <w:r w:rsidRPr="00945028">
            <w:rPr>
              <w:rStyle w:val="Nmerodepgina"/>
              <w:lang w:val="es-GT"/>
            </w:rPr>
            <w:fldChar w:fldCharType="end"/>
          </w:r>
        </w:p>
      </w:tc>
    </w:tr>
  </w:tbl>
  <w:p w:rsidR="00845969" w:rsidRPr="00945028" w:rsidRDefault="00845969">
    <w:pPr>
      <w:pStyle w:val="Piedepgina"/>
      <w:rPr>
        <w:lang w:val="es-G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969" w:rsidRDefault="008459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6FA1" w:rsidRDefault="00676FA1">
      <w:r>
        <w:separator/>
      </w:r>
    </w:p>
  </w:footnote>
  <w:footnote w:type="continuationSeparator" w:id="0">
    <w:p w:rsidR="00676FA1" w:rsidRDefault="00676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969" w:rsidRDefault="00845969">
    <w:pPr>
      <w:rPr>
        <w:sz w:val="24"/>
      </w:rPr>
    </w:pPr>
  </w:p>
  <w:p w:rsidR="00845969" w:rsidRDefault="00845969">
    <w:pPr>
      <w:pBdr>
        <w:top w:val="single" w:sz="6" w:space="1" w:color="auto"/>
      </w:pBdr>
      <w:rPr>
        <w:sz w:val="24"/>
      </w:rPr>
    </w:pPr>
  </w:p>
  <w:p w:rsidR="00845969" w:rsidRDefault="00845969">
    <w:pPr>
      <w:pBdr>
        <w:bottom w:val="single" w:sz="6" w:space="1" w:color="auto"/>
      </w:pBdr>
      <w:jc w:val="right"/>
      <w:rPr>
        <w:sz w:val="24"/>
      </w:rPr>
    </w:pPr>
  </w:p>
  <w:p w:rsidR="00845969" w:rsidRDefault="0084596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45969">
      <w:tc>
        <w:tcPr>
          <w:tcW w:w="6379" w:type="dxa"/>
        </w:tcPr>
        <w:p w:rsidR="00845969" w:rsidRPr="00677D09" w:rsidRDefault="00845969" w:rsidP="002E4AB9">
          <w:pPr>
            <w:rPr>
              <w:lang w:val="es-GT"/>
            </w:rPr>
          </w:pPr>
          <w:r w:rsidRPr="00677D09">
            <w:rPr>
              <w:lang w:val="es-GT"/>
            </w:rPr>
            <w:t>Innovación Tecnológica Para La Notificación De Abusos En El Transporte Público Del Municipio De Amatitlán Mediante Aplicación Móvil</w:t>
          </w:r>
        </w:p>
      </w:tc>
      <w:tc>
        <w:tcPr>
          <w:tcW w:w="3179" w:type="dxa"/>
        </w:tcPr>
        <w:p w:rsidR="00845969" w:rsidRPr="00677D09" w:rsidRDefault="00845969" w:rsidP="002E4AB9">
          <w:pPr>
            <w:tabs>
              <w:tab w:val="left" w:pos="1135"/>
            </w:tabs>
            <w:spacing w:before="40"/>
            <w:ind w:right="68"/>
            <w:jc w:val="right"/>
            <w:rPr>
              <w:lang w:val="es-GT"/>
            </w:rPr>
          </w:pPr>
          <w:r w:rsidRPr="00677D09">
            <w:rPr>
              <w:lang w:val="es-GT"/>
            </w:rPr>
            <w:t xml:space="preserve">  Versión:</w:t>
          </w:r>
          <w:r>
            <w:rPr>
              <w:lang w:val="es-GT"/>
            </w:rPr>
            <w:t xml:space="preserve"> 1</w:t>
          </w:r>
          <w:r w:rsidRPr="00677D09">
            <w:rPr>
              <w:lang w:val="es-GT"/>
            </w:rPr>
            <w:t>.0</w:t>
          </w:r>
        </w:p>
      </w:tc>
    </w:tr>
    <w:tr w:rsidR="00845969">
      <w:tc>
        <w:tcPr>
          <w:tcW w:w="6379" w:type="dxa"/>
        </w:tcPr>
        <w:p w:rsidR="00845969" w:rsidRPr="00677D09" w:rsidRDefault="00845969" w:rsidP="002E4AB9">
          <w:pPr>
            <w:rPr>
              <w:lang w:val="es-GT"/>
            </w:rPr>
          </w:pPr>
          <w:r>
            <w:fldChar w:fldCharType="begin"/>
          </w:r>
          <w:r w:rsidRPr="00872EF5">
            <w:rPr>
              <w:lang w:val="es-ES"/>
            </w:rPr>
            <w:instrText xml:space="preserve"> TITLE  \* MERGEFORMAT </w:instrText>
          </w:r>
          <w:r>
            <w:fldChar w:fldCharType="separate"/>
          </w:r>
          <w:r>
            <w:rPr>
              <w:lang w:val="es-ES"/>
            </w:rPr>
            <w:t>Plan de Desarrollo de Software</w:t>
          </w:r>
          <w:r>
            <w:fldChar w:fldCharType="end"/>
          </w:r>
        </w:p>
      </w:tc>
      <w:tc>
        <w:tcPr>
          <w:tcW w:w="3179" w:type="dxa"/>
        </w:tcPr>
        <w:p w:rsidR="00845969" w:rsidRPr="00677D09" w:rsidRDefault="00845969" w:rsidP="002E4AB9">
          <w:pPr>
            <w:jc w:val="right"/>
            <w:rPr>
              <w:lang w:val="es-GT"/>
            </w:rPr>
          </w:pPr>
          <w:r w:rsidRPr="00677D09">
            <w:rPr>
              <w:lang w:val="es-GT"/>
            </w:rPr>
            <w:t xml:space="preserve">  Fecha: </w:t>
          </w:r>
          <w:r>
            <w:rPr>
              <w:lang w:val="es-GT"/>
            </w:rPr>
            <w:t>2018-08-02</w:t>
          </w:r>
        </w:p>
      </w:tc>
    </w:tr>
    <w:tr w:rsidR="00845969" w:rsidRPr="000A0B2A">
      <w:tc>
        <w:tcPr>
          <w:tcW w:w="9558" w:type="dxa"/>
          <w:gridSpan w:val="2"/>
        </w:tcPr>
        <w:p w:rsidR="00845969" w:rsidRPr="000A0B2A" w:rsidRDefault="00845969">
          <w:pPr>
            <w:rPr>
              <w:lang w:val="es-ES"/>
            </w:rPr>
          </w:pPr>
          <w:r>
            <w:fldChar w:fldCharType="begin"/>
          </w:r>
          <w:r w:rsidRPr="00872EF5">
            <w:rPr>
              <w:lang w:val="es-ES"/>
            </w:rPr>
            <w:instrText xml:space="preserve"> TITLE  \* MERGEFORMAT </w:instrText>
          </w:r>
          <w:r>
            <w:fldChar w:fldCharType="separate"/>
          </w:r>
          <w:r>
            <w:rPr>
              <w:lang w:val="es-ES"/>
            </w:rPr>
            <w:t>Plan de Desarrollo de Software</w:t>
          </w:r>
          <w:r>
            <w:fldChar w:fldCharType="end"/>
          </w:r>
        </w:p>
      </w:tc>
    </w:tr>
  </w:tbl>
  <w:p w:rsidR="00845969" w:rsidRPr="000A0B2A" w:rsidRDefault="00845969">
    <w:pPr>
      <w:pStyle w:val="Encabezado"/>
      <w:rPr>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969" w:rsidRDefault="0084596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11.25pt;height:11.25pt" o:bullet="t">
        <v:imagedata r:id="rId1" o:title="checkbox"/>
      </v:shape>
    </w:pict>
  </w:numPicBullet>
  <w:numPicBullet w:numPicBulletId="1">
    <w:pict>
      <v:shape id="_x0000_i1135" type="#_x0000_t75" style="width:3in;height:3in" o:bullet="t"/>
    </w:pict>
  </w:numPicBullet>
  <w:numPicBullet w:numPicBulletId="2">
    <w:pict>
      <v:shape id="_x0000_i1136" type="#_x0000_t75" style="width:3in;height:3in" o:bullet="t"/>
    </w:pict>
  </w:numPicBullet>
  <w:numPicBullet w:numPicBulletId="3">
    <w:pict>
      <v:shape id="_x0000_i1137" type="#_x0000_t75" style="width:3in;height:3in" o:bullet="t"/>
    </w:pict>
  </w:numPicBullet>
  <w:numPicBullet w:numPicBulletId="4">
    <w:pict>
      <v:shape id="_x0000_i1138" type="#_x0000_t75" style="width:3in;height:3in" o:bullet="t"/>
    </w:pict>
  </w:numPicBullet>
  <w:numPicBullet w:numPicBulletId="5">
    <w:pict>
      <v:shape id="_x0000_i1139" type="#_x0000_t75" style="width:3in;height:3in" o:bullet="t"/>
    </w:pict>
  </w:numPicBullet>
  <w:numPicBullet w:numPicBulletId="6">
    <w:pict>
      <v:shape id="_x0000_i1140" type="#_x0000_t75" style="width:3in;height:3in" o:bullet="t"/>
    </w:pict>
  </w:numPicBullet>
  <w:numPicBullet w:numPicBulletId="7">
    <w:pict>
      <v:shape id="_x0000_i1141" type="#_x0000_t75" style="width:3in;height:3in" o:bullet="t"/>
    </w:pict>
  </w:numPicBullet>
  <w:numPicBullet w:numPicBulletId="8">
    <w:pict>
      <v:shape id="_x0000_i1142" type="#_x0000_t75" style="width:3in;height:3in" o:bullet="t"/>
    </w:pict>
  </w:numPicBullet>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22B532C"/>
    <w:multiLevelType w:val="hybridMultilevel"/>
    <w:tmpl w:val="F38491D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48212C7"/>
    <w:multiLevelType w:val="hybridMultilevel"/>
    <w:tmpl w:val="A022E5E6"/>
    <w:lvl w:ilvl="0" w:tplc="B15A6D70">
      <w:start w:val="3"/>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E415299"/>
    <w:multiLevelType w:val="hybridMultilevel"/>
    <w:tmpl w:val="163EBD5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AD73DF9"/>
    <w:multiLevelType w:val="hybridMultilevel"/>
    <w:tmpl w:val="959AB760"/>
    <w:lvl w:ilvl="0" w:tplc="0C0A0001">
      <w:start w:val="1"/>
      <w:numFmt w:val="bullet"/>
      <w:lvlText w:val=""/>
      <w:lvlJc w:val="left"/>
      <w:pPr>
        <w:tabs>
          <w:tab w:val="num" w:pos="1440"/>
        </w:tabs>
        <w:ind w:left="1440" w:hanging="360"/>
      </w:pPr>
      <w:rPr>
        <w:rFonts w:ascii="Symbol" w:hAnsi="Symbol"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6" w15:restartNumberingAfterBreak="0">
    <w:nsid w:val="2FA6228D"/>
    <w:multiLevelType w:val="hybridMultilevel"/>
    <w:tmpl w:val="65EA3F3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C013028"/>
    <w:multiLevelType w:val="hybridMultilevel"/>
    <w:tmpl w:val="736A4D68"/>
    <w:lvl w:ilvl="0" w:tplc="0C0A0001">
      <w:start w:val="1"/>
      <w:numFmt w:val="bullet"/>
      <w:lvlText w:val=""/>
      <w:lvlJc w:val="left"/>
      <w:pPr>
        <w:tabs>
          <w:tab w:val="num" w:pos="1440"/>
        </w:tabs>
        <w:ind w:left="1440" w:hanging="360"/>
      </w:pPr>
      <w:rPr>
        <w:rFonts w:ascii="Symbol" w:hAnsi="Symbol" w:hint="default"/>
      </w:rPr>
    </w:lvl>
    <w:lvl w:ilvl="1" w:tplc="8A16EA6A">
      <w:start w:val="2"/>
      <w:numFmt w:val="lowerLetter"/>
      <w:lvlText w:val="%2)"/>
      <w:lvlJc w:val="left"/>
      <w:pPr>
        <w:tabs>
          <w:tab w:val="num" w:pos="2160"/>
        </w:tabs>
        <w:ind w:left="2160" w:hanging="360"/>
      </w:pPr>
      <w:rPr>
        <w:rFonts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59590238"/>
    <w:multiLevelType w:val="hybridMultilevel"/>
    <w:tmpl w:val="B6CA0F62"/>
    <w:lvl w:ilvl="0" w:tplc="0C0A0017">
      <w:start w:val="1"/>
      <w:numFmt w:val="lowerLetter"/>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62FA6A6A"/>
    <w:multiLevelType w:val="hybridMultilevel"/>
    <w:tmpl w:val="50DEB9C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78F10924"/>
    <w:multiLevelType w:val="hybridMultilevel"/>
    <w:tmpl w:val="F9BE76FC"/>
    <w:lvl w:ilvl="0" w:tplc="B15A6D70">
      <w:start w:val="3"/>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num w:numId="1">
    <w:abstractNumId w:val="0"/>
  </w:num>
  <w:num w:numId="2">
    <w:abstractNumId w:val="3"/>
  </w:num>
  <w:num w:numId="3">
    <w:abstractNumId w:val="1"/>
  </w:num>
  <w:num w:numId="4">
    <w:abstractNumId w:val="4"/>
  </w:num>
  <w:num w:numId="5">
    <w:abstractNumId w:val="6"/>
  </w:num>
  <w:num w:numId="6">
    <w:abstractNumId w:val="11"/>
  </w:num>
  <w:num w:numId="7">
    <w:abstractNumId w:val="2"/>
  </w:num>
  <w:num w:numId="8">
    <w:abstractNumId w:val="5"/>
  </w:num>
  <w:num w:numId="9">
    <w:abstractNumId w:val="7"/>
  </w:num>
  <w:num w:numId="10">
    <w:abstractNumId w:val="9"/>
  </w:num>
  <w:num w:numId="11">
    <w:abstractNumId w:val="8"/>
  </w:num>
  <w:num w:numId="12">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2EF5"/>
    <w:rsid w:val="00011B70"/>
    <w:rsid w:val="0009098B"/>
    <w:rsid w:val="000A0B2A"/>
    <w:rsid w:val="001077C4"/>
    <w:rsid w:val="001143F8"/>
    <w:rsid w:val="001A0BC0"/>
    <w:rsid w:val="001B3E26"/>
    <w:rsid w:val="001C35A6"/>
    <w:rsid w:val="001F419B"/>
    <w:rsid w:val="001F7386"/>
    <w:rsid w:val="00201911"/>
    <w:rsid w:val="00210411"/>
    <w:rsid w:val="00243045"/>
    <w:rsid w:val="00284982"/>
    <w:rsid w:val="002A25F0"/>
    <w:rsid w:val="002A48E1"/>
    <w:rsid w:val="002B71F5"/>
    <w:rsid w:val="002D5DDE"/>
    <w:rsid w:val="002E4AB9"/>
    <w:rsid w:val="00300F57"/>
    <w:rsid w:val="00316DFF"/>
    <w:rsid w:val="0033319C"/>
    <w:rsid w:val="00333AAF"/>
    <w:rsid w:val="00340AE0"/>
    <w:rsid w:val="00377B04"/>
    <w:rsid w:val="0039296A"/>
    <w:rsid w:val="003B731A"/>
    <w:rsid w:val="003D29AD"/>
    <w:rsid w:val="003F3EC7"/>
    <w:rsid w:val="00445574"/>
    <w:rsid w:val="004529A4"/>
    <w:rsid w:val="004669B3"/>
    <w:rsid w:val="004D4BE0"/>
    <w:rsid w:val="004E244C"/>
    <w:rsid w:val="004E441E"/>
    <w:rsid w:val="005033F9"/>
    <w:rsid w:val="00523FA6"/>
    <w:rsid w:val="005332DE"/>
    <w:rsid w:val="00552300"/>
    <w:rsid w:val="005850F2"/>
    <w:rsid w:val="0059702D"/>
    <w:rsid w:val="005A3872"/>
    <w:rsid w:val="005E3F93"/>
    <w:rsid w:val="00676FA1"/>
    <w:rsid w:val="006812C8"/>
    <w:rsid w:val="00684ABF"/>
    <w:rsid w:val="006A4BFB"/>
    <w:rsid w:val="00702F06"/>
    <w:rsid w:val="0074790D"/>
    <w:rsid w:val="0077562B"/>
    <w:rsid w:val="00784321"/>
    <w:rsid w:val="007E0BFB"/>
    <w:rsid w:val="0084359B"/>
    <w:rsid w:val="00845969"/>
    <w:rsid w:val="00872EF5"/>
    <w:rsid w:val="008776A8"/>
    <w:rsid w:val="008B2D90"/>
    <w:rsid w:val="008C183F"/>
    <w:rsid w:val="008C73A6"/>
    <w:rsid w:val="008E4A85"/>
    <w:rsid w:val="00900F4B"/>
    <w:rsid w:val="0094188C"/>
    <w:rsid w:val="009423A3"/>
    <w:rsid w:val="00945028"/>
    <w:rsid w:val="009465B6"/>
    <w:rsid w:val="009973E2"/>
    <w:rsid w:val="009F071D"/>
    <w:rsid w:val="00A809F8"/>
    <w:rsid w:val="00A97F66"/>
    <w:rsid w:val="00AA4844"/>
    <w:rsid w:val="00AF622E"/>
    <w:rsid w:val="00B04ED9"/>
    <w:rsid w:val="00B10D06"/>
    <w:rsid w:val="00B12677"/>
    <w:rsid w:val="00B36E1B"/>
    <w:rsid w:val="00B42A4A"/>
    <w:rsid w:val="00B74937"/>
    <w:rsid w:val="00B86D75"/>
    <w:rsid w:val="00C06D3C"/>
    <w:rsid w:val="00C40C72"/>
    <w:rsid w:val="00C45581"/>
    <w:rsid w:val="00C706CA"/>
    <w:rsid w:val="00C810BA"/>
    <w:rsid w:val="00CB1DA7"/>
    <w:rsid w:val="00CC5AFE"/>
    <w:rsid w:val="00CD2D7D"/>
    <w:rsid w:val="00CF5E61"/>
    <w:rsid w:val="00D15E45"/>
    <w:rsid w:val="00D16917"/>
    <w:rsid w:val="00D24558"/>
    <w:rsid w:val="00D268D8"/>
    <w:rsid w:val="00D53B10"/>
    <w:rsid w:val="00D55922"/>
    <w:rsid w:val="00D65076"/>
    <w:rsid w:val="00D73514"/>
    <w:rsid w:val="00D93B93"/>
    <w:rsid w:val="00DB0479"/>
    <w:rsid w:val="00DC07FD"/>
    <w:rsid w:val="00DD1132"/>
    <w:rsid w:val="00DE0499"/>
    <w:rsid w:val="00DF1153"/>
    <w:rsid w:val="00E725CC"/>
    <w:rsid w:val="00E74334"/>
    <w:rsid w:val="00E92E14"/>
    <w:rsid w:val="00EA08C8"/>
    <w:rsid w:val="00EA5EE8"/>
    <w:rsid w:val="00F20C16"/>
    <w:rsid w:val="00F2693F"/>
    <w:rsid w:val="00F31060"/>
    <w:rsid w:val="00F5040A"/>
    <w:rsid w:val="00F55E64"/>
    <w:rsid w:val="00F65594"/>
    <w:rsid w:val="00F86AFA"/>
    <w:rsid w:val="00F93306"/>
    <w:rsid w:val="00F952AD"/>
    <w:rsid w:val="00F9664A"/>
    <w:rsid w:val="00FA4B97"/>
    <w:rsid w:val="00FB75FC"/>
    <w:rsid w:val="00FC170D"/>
    <w:rsid w:val="00FC39B9"/>
    <w:rsid w:val="00FD59B6"/>
    <w:rsid w:val="00FE4644"/>
    <w:rsid w:val="00FF17DA"/>
    <w:rsid w:val="00FF1CD6"/>
    <w:rsid w:val="00FF4F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2383D"/>
  <w15:chartTrackingRefBased/>
  <w15:docId w15:val="{3A369747-3A9D-4289-91E8-3885EB57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spacing w:before="240" w:after="120"/>
    </w:pPr>
    <w:rPr>
      <w:b/>
      <w:bCs/>
      <w:szCs w:val="24"/>
    </w:rPr>
  </w:style>
  <w:style w:type="paragraph" w:styleId="TDC2">
    <w:name w:val="toc 2"/>
    <w:basedOn w:val="Normal"/>
    <w:next w:val="Normal"/>
    <w:semiHidden/>
    <w:pPr>
      <w:spacing w:before="120"/>
      <w:ind w:left="200"/>
    </w:pPr>
    <w:rPr>
      <w:i/>
      <w:iCs/>
      <w:szCs w:val="24"/>
    </w:rPr>
  </w:style>
  <w:style w:type="paragraph" w:styleId="TDC3">
    <w:name w:val="toc 3"/>
    <w:basedOn w:val="Normal"/>
    <w:next w:val="Normal"/>
    <w:semiHidden/>
    <w:pPr>
      <w:ind w:left="400"/>
    </w:pPr>
    <w:rPr>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Textoennegrita">
    <w:name w:val="Strong"/>
    <w:qFormat/>
    <w:rPr>
      <w:b/>
      <w:bCs/>
    </w:rPr>
  </w:style>
  <w:style w:type="paragraph" w:customStyle="1" w:styleId="infoblue0">
    <w:name w:val="infoblue"/>
    <w:basedOn w:val="Normal"/>
    <w:pPr>
      <w:widowControl/>
      <w:spacing w:after="120"/>
      <w:ind w:left="720"/>
    </w:pPr>
    <w:rPr>
      <w:i/>
      <w:iCs/>
      <w:color w:val="0000FF"/>
    </w:rPr>
  </w:style>
  <w:style w:type="character" w:styleId="Hipervnculovisitado">
    <w:name w:val="FollowedHyperlink"/>
    <w:rPr>
      <w:color w:val="800080"/>
      <w:u w:val="single"/>
    </w:rPr>
  </w:style>
  <w:style w:type="paragraph" w:styleId="HTMLconformatoprevio">
    <w:name w:val="HTML Preformatted"/>
    <w:basedOn w:val="Normal"/>
    <w:rsid w:val="00747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ES" w:eastAsia="es-ES"/>
    </w:rPr>
  </w:style>
  <w:style w:type="table" w:styleId="Tablaconcuadrcula2">
    <w:name w:val="Table Grid 2"/>
    <w:basedOn w:val="Tablanormal"/>
    <w:rsid w:val="0074790D"/>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358790">
      <w:bodyDiv w:val="1"/>
      <w:marLeft w:val="0"/>
      <w:marRight w:val="0"/>
      <w:marTop w:val="0"/>
      <w:marBottom w:val="0"/>
      <w:divBdr>
        <w:top w:val="none" w:sz="0" w:space="0" w:color="auto"/>
        <w:left w:val="none" w:sz="0" w:space="0" w:color="auto"/>
        <w:bottom w:val="none" w:sz="0" w:space="0" w:color="auto"/>
        <w:right w:val="none" w:sz="0" w:space="0" w:color="auto"/>
      </w:divBdr>
    </w:div>
    <w:div w:id="202593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telier\Datos%20de%20programa\Microsoft\Plantillas\RUP%20Templates\mgmnt\rup_sdpln_sp.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rup_sdpln_sp.dot</Template>
  <TotalTime>829</TotalTime>
  <Pages>16</Pages>
  <Words>4628</Words>
  <Characters>25459</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Plan de Desarrollo de Software RUP</vt:lpstr>
    </vt:vector>
  </TitlesOfParts>
  <Company>DSIC - UPV</Company>
  <LinksUpToDate>false</LinksUpToDate>
  <CharactersWithSpaces>30027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Desarrollo de Software RUP</dc:title>
  <dc:subject>Sistema para Gestión del ES-NIC</dc:subject>
  <dc:creator>Patricio Letelier</dc:creator>
  <cp:keywords/>
  <dc:description/>
  <cp:lastModifiedBy>Victor Morales</cp:lastModifiedBy>
  <cp:revision>6</cp:revision>
  <cp:lastPrinted>2004-10-05T05:41:00Z</cp:lastPrinted>
  <dcterms:created xsi:type="dcterms:W3CDTF">2018-08-10T01:13:00Z</dcterms:created>
  <dcterms:modified xsi:type="dcterms:W3CDTF">2018-08-10T15:06:00Z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rso">
    <vt:lpwstr>;#TODO-LSI;#PSW;#</vt:lpwstr>
  </property>
  <property fmtid="{D5CDD505-2E9C-101B-9397-08002B2CF9AE}" pid="3" name="Visible">
    <vt:lpwstr>1</vt:lpwstr>
  </property>
  <property fmtid="{D5CDD505-2E9C-101B-9397-08002B2CF9AE}" pid="4" name="SPSDescription">
    <vt:lpwstr/>
  </property>
</Properties>
</file>