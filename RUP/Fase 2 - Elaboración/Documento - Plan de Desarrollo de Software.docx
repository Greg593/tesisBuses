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D90" w:rsidRPr="00F20C16" w:rsidRDefault="008B2D90" w:rsidP="008E6471">
      <w:pPr>
        <w:pStyle w:val="Ttulo"/>
        <w:spacing w:line="276" w:lineRule="auto"/>
        <w:jc w:val="right"/>
        <w:rPr>
          <w:lang w:val="es-GT"/>
        </w:rPr>
      </w:pPr>
      <w:r w:rsidRPr="00F20C16">
        <w:rPr>
          <w:lang w:val="es-GT"/>
        </w:rPr>
        <w:t>Innovación Tecnológica Para La Notificación De Abusos En El Transporte Público Del Municipio De Amatitlán Mediante Aplicación Móvil - Visión</w:t>
      </w:r>
    </w:p>
    <w:p w:rsidR="008B2D90" w:rsidRPr="00F20C16" w:rsidRDefault="008B2D90" w:rsidP="008E6471">
      <w:pPr>
        <w:spacing w:line="276" w:lineRule="auto"/>
        <w:jc w:val="right"/>
        <w:rPr>
          <w:lang w:val="es-GT"/>
        </w:rPr>
      </w:pPr>
    </w:p>
    <w:p w:rsidR="008B2D90" w:rsidRPr="00F20C16" w:rsidRDefault="008B2D90" w:rsidP="008E6471">
      <w:pPr>
        <w:pStyle w:val="Ttulo"/>
        <w:spacing w:line="276" w:lineRule="auto"/>
        <w:jc w:val="right"/>
        <w:rPr>
          <w:sz w:val="28"/>
          <w:lang w:val="es-GT"/>
        </w:rPr>
      </w:pPr>
      <w:r w:rsidRPr="00F20C16">
        <w:rPr>
          <w:sz w:val="28"/>
          <w:lang w:val="es-GT"/>
        </w:rPr>
        <w:t>Versión 1.0</w:t>
      </w:r>
    </w:p>
    <w:p w:rsidR="00EA5EE8" w:rsidRPr="00F20C16" w:rsidRDefault="00EA5EE8" w:rsidP="008E6471">
      <w:pPr>
        <w:pStyle w:val="Ttulo"/>
        <w:spacing w:line="276" w:lineRule="auto"/>
        <w:jc w:val="right"/>
        <w:rPr>
          <w:sz w:val="28"/>
          <w:lang w:val="es-GT"/>
        </w:rPr>
      </w:pPr>
    </w:p>
    <w:p w:rsidR="00EA5EE8" w:rsidRPr="00F20C16" w:rsidRDefault="00EA5EE8" w:rsidP="00E10525">
      <w:pPr>
        <w:spacing w:line="276" w:lineRule="auto"/>
        <w:jc w:val="both"/>
        <w:rPr>
          <w:lang w:val="es-GT"/>
        </w:rPr>
      </w:pPr>
    </w:p>
    <w:p w:rsidR="00EA5EE8" w:rsidRPr="00F20C16" w:rsidRDefault="00EA5EE8" w:rsidP="00E10525">
      <w:pPr>
        <w:pStyle w:val="Textoindependiente"/>
        <w:spacing w:line="276" w:lineRule="auto"/>
        <w:jc w:val="both"/>
        <w:rPr>
          <w:lang w:val="es-GT"/>
        </w:rPr>
      </w:pPr>
    </w:p>
    <w:p w:rsidR="00EA5EE8" w:rsidRPr="00F20C16" w:rsidRDefault="00EA5EE8" w:rsidP="00E10525">
      <w:pPr>
        <w:spacing w:line="276" w:lineRule="auto"/>
        <w:jc w:val="both"/>
        <w:rPr>
          <w:lang w:val="es-GT"/>
        </w:rPr>
        <w:sectPr w:rsidR="00EA5EE8" w:rsidRPr="00F20C16">
          <w:headerReference w:type="default" r:id="rId7"/>
          <w:footerReference w:type="even" r:id="rId8"/>
          <w:pgSz w:w="12240" w:h="15840" w:code="1"/>
          <w:pgMar w:top="1440" w:right="1440" w:bottom="1440" w:left="1440" w:header="720" w:footer="720" w:gutter="0"/>
          <w:cols w:space="720"/>
          <w:vAlign w:val="center"/>
        </w:sectPr>
      </w:pPr>
    </w:p>
    <w:p w:rsidR="00EA5EE8" w:rsidRPr="00F20C16" w:rsidRDefault="00EA5EE8" w:rsidP="00E10525">
      <w:pPr>
        <w:pStyle w:val="Ttulo"/>
        <w:spacing w:line="276" w:lineRule="auto"/>
        <w:jc w:val="both"/>
        <w:rPr>
          <w:lang w:val="es-GT"/>
        </w:rPr>
      </w:pPr>
      <w:r w:rsidRPr="00F20C16">
        <w:rPr>
          <w:lang w:val="es-GT"/>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5EE8" w:rsidRPr="00F20C16">
        <w:tc>
          <w:tcPr>
            <w:tcW w:w="2304" w:type="dxa"/>
          </w:tcPr>
          <w:p w:rsidR="00EA5EE8" w:rsidRPr="00F20C16" w:rsidRDefault="009465B6" w:rsidP="00E10525">
            <w:pPr>
              <w:pStyle w:val="Tabletext"/>
              <w:spacing w:line="276" w:lineRule="auto"/>
              <w:jc w:val="both"/>
              <w:rPr>
                <w:b/>
                <w:lang w:val="es-GT"/>
              </w:rPr>
            </w:pPr>
            <w:r w:rsidRPr="00F20C16">
              <w:rPr>
                <w:b/>
                <w:lang w:val="es-GT"/>
              </w:rPr>
              <w:t>Fecha</w:t>
            </w:r>
          </w:p>
        </w:tc>
        <w:tc>
          <w:tcPr>
            <w:tcW w:w="1152" w:type="dxa"/>
          </w:tcPr>
          <w:p w:rsidR="00EA5EE8" w:rsidRPr="00F20C16" w:rsidRDefault="009465B6" w:rsidP="00E10525">
            <w:pPr>
              <w:pStyle w:val="Tabletext"/>
              <w:spacing w:line="276" w:lineRule="auto"/>
              <w:jc w:val="both"/>
              <w:rPr>
                <w:b/>
                <w:lang w:val="es-GT"/>
              </w:rPr>
            </w:pPr>
            <w:r w:rsidRPr="00F20C16">
              <w:rPr>
                <w:b/>
                <w:lang w:val="es-GT"/>
              </w:rPr>
              <w:t>Versió</w:t>
            </w:r>
            <w:r w:rsidR="00EA5EE8" w:rsidRPr="00F20C16">
              <w:rPr>
                <w:b/>
                <w:lang w:val="es-GT"/>
              </w:rPr>
              <w:t>n</w:t>
            </w:r>
          </w:p>
        </w:tc>
        <w:tc>
          <w:tcPr>
            <w:tcW w:w="3744" w:type="dxa"/>
          </w:tcPr>
          <w:p w:rsidR="00EA5EE8" w:rsidRPr="00F20C16" w:rsidRDefault="00EA5EE8" w:rsidP="00E10525">
            <w:pPr>
              <w:pStyle w:val="Tabletext"/>
              <w:spacing w:line="276" w:lineRule="auto"/>
              <w:jc w:val="both"/>
              <w:rPr>
                <w:b/>
                <w:lang w:val="es-GT"/>
              </w:rPr>
            </w:pPr>
            <w:r w:rsidRPr="00F20C16">
              <w:rPr>
                <w:b/>
                <w:lang w:val="es-GT"/>
              </w:rPr>
              <w:t>Descrip</w:t>
            </w:r>
            <w:r w:rsidR="009465B6" w:rsidRPr="00F20C16">
              <w:rPr>
                <w:b/>
                <w:lang w:val="es-GT"/>
              </w:rPr>
              <w:t>ción</w:t>
            </w:r>
          </w:p>
        </w:tc>
        <w:tc>
          <w:tcPr>
            <w:tcW w:w="2304" w:type="dxa"/>
          </w:tcPr>
          <w:p w:rsidR="00EA5EE8" w:rsidRPr="00F20C16" w:rsidRDefault="00EA5EE8" w:rsidP="00E10525">
            <w:pPr>
              <w:pStyle w:val="Tabletext"/>
              <w:spacing w:line="276" w:lineRule="auto"/>
              <w:jc w:val="both"/>
              <w:rPr>
                <w:b/>
                <w:lang w:val="es-GT"/>
              </w:rPr>
            </w:pPr>
            <w:r w:rsidRPr="00F20C16">
              <w:rPr>
                <w:b/>
                <w:lang w:val="es-GT"/>
              </w:rPr>
              <w:t>Autor</w:t>
            </w:r>
          </w:p>
        </w:tc>
      </w:tr>
      <w:tr w:rsidR="00F20C16" w:rsidRPr="00F20C16" w:rsidTr="00F20C16">
        <w:tc>
          <w:tcPr>
            <w:tcW w:w="2304" w:type="dxa"/>
            <w:vAlign w:val="center"/>
          </w:tcPr>
          <w:p w:rsidR="00F20C16" w:rsidRPr="00F20C16" w:rsidRDefault="00F20C16" w:rsidP="00E10525">
            <w:pPr>
              <w:pStyle w:val="Tabletext"/>
              <w:spacing w:line="276" w:lineRule="auto"/>
              <w:jc w:val="both"/>
              <w:rPr>
                <w:lang w:val="es-GT"/>
              </w:rPr>
            </w:pPr>
            <w:r w:rsidRPr="00F20C16">
              <w:rPr>
                <w:lang w:val="es-GT"/>
              </w:rPr>
              <w:t>02/08/2018</w:t>
            </w:r>
          </w:p>
        </w:tc>
        <w:tc>
          <w:tcPr>
            <w:tcW w:w="1152" w:type="dxa"/>
            <w:vAlign w:val="center"/>
          </w:tcPr>
          <w:p w:rsidR="00F20C16" w:rsidRPr="00F20C16" w:rsidRDefault="00F20C16" w:rsidP="00E10525">
            <w:pPr>
              <w:pStyle w:val="Tabletext"/>
              <w:spacing w:line="276" w:lineRule="auto"/>
              <w:jc w:val="both"/>
              <w:rPr>
                <w:lang w:val="es-GT"/>
              </w:rPr>
            </w:pPr>
            <w:r w:rsidRPr="00F20C16">
              <w:rPr>
                <w:lang w:val="es-GT"/>
              </w:rPr>
              <w:t>1.0</w:t>
            </w:r>
          </w:p>
        </w:tc>
        <w:tc>
          <w:tcPr>
            <w:tcW w:w="3744" w:type="dxa"/>
          </w:tcPr>
          <w:p w:rsidR="00F20C16" w:rsidRPr="00F20C16" w:rsidRDefault="00F20C16" w:rsidP="00E10525">
            <w:pPr>
              <w:pStyle w:val="Tabletext"/>
              <w:spacing w:line="276" w:lineRule="auto"/>
              <w:jc w:val="both"/>
              <w:rPr>
                <w:lang w:val="es-GT"/>
              </w:rPr>
            </w:pPr>
            <w:r w:rsidRPr="00F20C16">
              <w:rPr>
                <w:lang w:val="es-GT"/>
              </w:rPr>
              <w:t>Versión preliminar como propuesta de desarrollo</w:t>
            </w:r>
          </w:p>
        </w:tc>
        <w:tc>
          <w:tcPr>
            <w:tcW w:w="2304" w:type="dxa"/>
          </w:tcPr>
          <w:p w:rsidR="00F20C16" w:rsidRPr="00F20C16" w:rsidRDefault="00F20C16" w:rsidP="00E10525">
            <w:pPr>
              <w:pStyle w:val="Tabletext"/>
              <w:spacing w:line="276" w:lineRule="auto"/>
              <w:jc w:val="both"/>
              <w:rPr>
                <w:lang w:val="es-GT"/>
              </w:rPr>
            </w:pPr>
            <w:r w:rsidRPr="00F20C16">
              <w:rPr>
                <w:lang w:val="es-GT"/>
              </w:rPr>
              <w:t>Víctor Morales</w:t>
            </w:r>
          </w:p>
        </w:tc>
      </w:tr>
      <w:tr w:rsidR="00EA5EE8" w:rsidRPr="00F20C16">
        <w:tc>
          <w:tcPr>
            <w:tcW w:w="2304" w:type="dxa"/>
          </w:tcPr>
          <w:p w:rsidR="00EA5EE8" w:rsidRPr="00F20C16" w:rsidRDefault="00EA5EE8" w:rsidP="00E10525">
            <w:pPr>
              <w:pStyle w:val="Tabletext"/>
              <w:spacing w:line="276" w:lineRule="auto"/>
              <w:jc w:val="both"/>
              <w:rPr>
                <w:lang w:val="es-GT"/>
              </w:rPr>
            </w:pPr>
          </w:p>
        </w:tc>
        <w:tc>
          <w:tcPr>
            <w:tcW w:w="1152" w:type="dxa"/>
          </w:tcPr>
          <w:p w:rsidR="00EA5EE8" w:rsidRPr="00F20C16" w:rsidRDefault="00EA5EE8" w:rsidP="00E10525">
            <w:pPr>
              <w:pStyle w:val="Tabletext"/>
              <w:spacing w:line="276" w:lineRule="auto"/>
              <w:jc w:val="both"/>
              <w:rPr>
                <w:lang w:val="es-GT"/>
              </w:rPr>
            </w:pPr>
          </w:p>
        </w:tc>
        <w:tc>
          <w:tcPr>
            <w:tcW w:w="3744" w:type="dxa"/>
          </w:tcPr>
          <w:p w:rsidR="00EA5EE8" w:rsidRPr="00F20C16" w:rsidRDefault="00EA5EE8" w:rsidP="00E10525">
            <w:pPr>
              <w:pStyle w:val="Tabletext"/>
              <w:spacing w:line="276" w:lineRule="auto"/>
              <w:jc w:val="both"/>
              <w:rPr>
                <w:lang w:val="es-GT"/>
              </w:rPr>
            </w:pPr>
          </w:p>
        </w:tc>
        <w:tc>
          <w:tcPr>
            <w:tcW w:w="2304" w:type="dxa"/>
          </w:tcPr>
          <w:p w:rsidR="00EA5EE8" w:rsidRPr="00F20C16" w:rsidRDefault="00EA5EE8" w:rsidP="00E10525">
            <w:pPr>
              <w:pStyle w:val="Tabletext"/>
              <w:spacing w:line="276" w:lineRule="auto"/>
              <w:jc w:val="both"/>
              <w:rPr>
                <w:lang w:val="es-GT"/>
              </w:rPr>
            </w:pPr>
          </w:p>
        </w:tc>
      </w:tr>
      <w:tr w:rsidR="00EA5EE8" w:rsidRPr="00F20C16">
        <w:tc>
          <w:tcPr>
            <w:tcW w:w="2304" w:type="dxa"/>
          </w:tcPr>
          <w:p w:rsidR="00EA5EE8" w:rsidRPr="00F20C16" w:rsidRDefault="00EA5EE8" w:rsidP="00E10525">
            <w:pPr>
              <w:pStyle w:val="Tabletext"/>
              <w:spacing w:line="276" w:lineRule="auto"/>
              <w:jc w:val="both"/>
              <w:rPr>
                <w:lang w:val="es-GT"/>
              </w:rPr>
            </w:pPr>
          </w:p>
        </w:tc>
        <w:tc>
          <w:tcPr>
            <w:tcW w:w="1152" w:type="dxa"/>
          </w:tcPr>
          <w:p w:rsidR="00EA5EE8" w:rsidRPr="00F20C16" w:rsidRDefault="00EA5EE8" w:rsidP="00E10525">
            <w:pPr>
              <w:pStyle w:val="Tabletext"/>
              <w:spacing w:line="276" w:lineRule="auto"/>
              <w:jc w:val="both"/>
              <w:rPr>
                <w:lang w:val="es-GT"/>
              </w:rPr>
            </w:pPr>
          </w:p>
        </w:tc>
        <w:tc>
          <w:tcPr>
            <w:tcW w:w="3744" w:type="dxa"/>
          </w:tcPr>
          <w:p w:rsidR="00EA5EE8" w:rsidRPr="00F20C16" w:rsidRDefault="00EA5EE8" w:rsidP="00E10525">
            <w:pPr>
              <w:pStyle w:val="Tabletext"/>
              <w:spacing w:line="276" w:lineRule="auto"/>
              <w:jc w:val="both"/>
              <w:rPr>
                <w:lang w:val="es-GT"/>
              </w:rPr>
            </w:pPr>
          </w:p>
        </w:tc>
        <w:tc>
          <w:tcPr>
            <w:tcW w:w="2304" w:type="dxa"/>
          </w:tcPr>
          <w:p w:rsidR="00EA5EE8" w:rsidRPr="00F20C16" w:rsidRDefault="00EA5EE8" w:rsidP="00E10525">
            <w:pPr>
              <w:pStyle w:val="Tabletext"/>
              <w:spacing w:line="276" w:lineRule="auto"/>
              <w:jc w:val="both"/>
              <w:rPr>
                <w:lang w:val="es-GT"/>
              </w:rPr>
            </w:pPr>
          </w:p>
        </w:tc>
      </w:tr>
      <w:tr w:rsidR="00EA5EE8" w:rsidRPr="00F20C16">
        <w:tc>
          <w:tcPr>
            <w:tcW w:w="2304" w:type="dxa"/>
          </w:tcPr>
          <w:p w:rsidR="00EA5EE8" w:rsidRPr="00F20C16" w:rsidRDefault="00EA5EE8" w:rsidP="00E10525">
            <w:pPr>
              <w:pStyle w:val="Tabletext"/>
              <w:spacing w:line="276" w:lineRule="auto"/>
              <w:jc w:val="both"/>
              <w:rPr>
                <w:lang w:val="es-GT"/>
              </w:rPr>
            </w:pPr>
          </w:p>
        </w:tc>
        <w:tc>
          <w:tcPr>
            <w:tcW w:w="1152" w:type="dxa"/>
          </w:tcPr>
          <w:p w:rsidR="00EA5EE8" w:rsidRPr="00F20C16" w:rsidRDefault="00EA5EE8" w:rsidP="00E10525">
            <w:pPr>
              <w:pStyle w:val="Tabletext"/>
              <w:spacing w:line="276" w:lineRule="auto"/>
              <w:jc w:val="both"/>
              <w:rPr>
                <w:lang w:val="es-GT"/>
              </w:rPr>
            </w:pPr>
          </w:p>
        </w:tc>
        <w:tc>
          <w:tcPr>
            <w:tcW w:w="3744" w:type="dxa"/>
          </w:tcPr>
          <w:p w:rsidR="00EA5EE8" w:rsidRPr="00F20C16" w:rsidRDefault="00EA5EE8" w:rsidP="00E10525">
            <w:pPr>
              <w:pStyle w:val="Tabletext"/>
              <w:spacing w:line="276" w:lineRule="auto"/>
              <w:jc w:val="both"/>
              <w:rPr>
                <w:lang w:val="es-GT"/>
              </w:rPr>
            </w:pPr>
          </w:p>
        </w:tc>
        <w:tc>
          <w:tcPr>
            <w:tcW w:w="2304" w:type="dxa"/>
          </w:tcPr>
          <w:p w:rsidR="00EA5EE8" w:rsidRPr="00F20C16" w:rsidRDefault="00EA5EE8" w:rsidP="00E10525">
            <w:pPr>
              <w:pStyle w:val="Tabletext"/>
              <w:spacing w:line="276" w:lineRule="auto"/>
              <w:jc w:val="both"/>
              <w:rPr>
                <w:lang w:val="es-GT"/>
              </w:rPr>
            </w:pPr>
          </w:p>
        </w:tc>
      </w:tr>
    </w:tbl>
    <w:p w:rsidR="00EA5EE8" w:rsidRPr="00F20C16" w:rsidRDefault="00EA5EE8" w:rsidP="00E10525">
      <w:pPr>
        <w:spacing w:line="276" w:lineRule="auto"/>
        <w:jc w:val="both"/>
        <w:rPr>
          <w:lang w:val="es-GT"/>
        </w:rPr>
      </w:pPr>
    </w:p>
    <w:p w:rsidR="0056143F" w:rsidRDefault="00EA5EE8" w:rsidP="00E10525">
      <w:pPr>
        <w:pStyle w:val="Ttulo"/>
        <w:spacing w:line="276" w:lineRule="auto"/>
        <w:jc w:val="both"/>
        <w:rPr>
          <w:lang w:val="es-GT"/>
        </w:rPr>
      </w:pPr>
      <w:r w:rsidRPr="00F20C16">
        <w:rPr>
          <w:lang w:val="es-GT"/>
        </w:rPr>
        <w:br w:type="page"/>
      </w:r>
    </w:p>
    <w:p w:rsidR="0056143F" w:rsidRDefault="0056143F" w:rsidP="00E10525">
      <w:pPr>
        <w:pStyle w:val="Ttulo"/>
        <w:spacing w:line="276" w:lineRule="auto"/>
        <w:jc w:val="both"/>
        <w:rPr>
          <w:lang w:val="es-GT"/>
        </w:rPr>
      </w:pPr>
    </w:p>
    <w:p w:rsidR="0056143F" w:rsidRDefault="0056143F" w:rsidP="00E10525">
      <w:pPr>
        <w:pStyle w:val="Ttulo"/>
        <w:spacing w:line="276" w:lineRule="auto"/>
        <w:jc w:val="both"/>
        <w:rPr>
          <w:lang w:val="es-GT"/>
        </w:rPr>
      </w:pPr>
    </w:p>
    <w:p w:rsidR="00EA5EE8" w:rsidRPr="00F20C16" w:rsidRDefault="000A0B2A" w:rsidP="00E10525">
      <w:pPr>
        <w:pStyle w:val="Ttulo"/>
        <w:spacing w:line="276" w:lineRule="auto"/>
        <w:jc w:val="both"/>
        <w:rPr>
          <w:lang w:val="es-GT"/>
        </w:rPr>
      </w:pPr>
      <w:r w:rsidRPr="00F20C16">
        <w:rPr>
          <w:lang w:val="es-GT"/>
        </w:rPr>
        <w:t>Tabla</w:t>
      </w:r>
      <w:r w:rsidR="00EA5EE8" w:rsidRPr="00F20C16">
        <w:rPr>
          <w:lang w:val="es-GT"/>
        </w:rPr>
        <w:t xml:space="preserve"> </w:t>
      </w:r>
      <w:r w:rsidRPr="00F20C16">
        <w:rPr>
          <w:lang w:val="es-GT"/>
        </w:rPr>
        <w:t>de Contenidos</w:t>
      </w:r>
    </w:p>
    <w:p w:rsidR="008E6471" w:rsidRPr="00F94F7B" w:rsidRDefault="000A0B2A">
      <w:pPr>
        <w:pStyle w:val="TDC1"/>
        <w:tabs>
          <w:tab w:val="left" w:pos="400"/>
          <w:tab w:val="right" w:leader="dot" w:pos="9350"/>
        </w:tabs>
        <w:rPr>
          <w:rFonts w:ascii="Calibri" w:hAnsi="Calibri"/>
          <w:b w:val="0"/>
          <w:bCs w:val="0"/>
          <w:noProof/>
          <w:sz w:val="22"/>
          <w:szCs w:val="22"/>
          <w:lang w:val="es-MX" w:eastAsia="es-MX"/>
        </w:rPr>
      </w:pPr>
      <w:r w:rsidRPr="00F20C16">
        <w:rPr>
          <w:b w:val="0"/>
          <w:lang w:val="es-GT"/>
        </w:rPr>
        <w:fldChar w:fldCharType="begin"/>
      </w:r>
      <w:r w:rsidRPr="00F20C16">
        <w:rPr>
          <w:b w:val="0"/>
          <w:lang w:val="es-GT"/>
        </w:rPr>
        <w:instrText xml:space="preserve"> TOC \o "1-3" \u </w:instrText>
      </w:r>
      <w:r w:rsidRPr="00F20C16">
        <w:rPr>
          <w:b w:val="0"/>
          <w:lang w:val="es-GT"/>
        </w:rPr>
        <w:fldChar w:fldCharType="separate"/>
      </w:r>
      <w:r w:rsidR="008E6471" w:rsidRPr="0059751C">
        <w:rPr>
          <w:noProof/>
          <w:lang w:val="es-GT"/>
        </w:rPr>
        <w:t>1.</w:t>
      </w:r>
      <w:r w:rsidR="008E6471" w:rsidRPr="00F94F7B">
        <w:rPr>
          <w:rFonts w:ascii="Calibri" w:hAnsi="Calibri"/>
          <w:b w:val="0"/>
          <w:bCs w:val="0"/>
          <w:noProof/>
          <w:sz w:val="22"/>
          <w:szCs w:val="22"/>
          <w:lang w:val="es-MX" w:eastAsia="es-MX"/>
        </w:rPr>
        <w:tab/>
      </w:r>
      <w:r w:rsidR="008E6471" w:rsidRPr="0059751C">
        <w:rPr>
          <w:noProof/>
          <w:lang w:val="es-GT"/>
        </w:rPr>
        <w:t>Introducción</w:t>
      </w:r>
      <w:r w:rsidR="008E6471">
        <w:rPr>
          <w:noProof/>
        </w:rPr>
        <w:tab/>
      </w:r>
      <w:r w:rsidR="008E6471">
        <w:rPr>
          <w:noProof/>
        </w:rPr>
        <w:fldChar w:fldCharType="begin"/>
      </w:r>
      <w:r w:rsidR="008E6471">
        <w:rPr>
          <w:noProof/>
        </w:rPr>
        <w:instrText xml:space="preserve"> PAGEREF _Toc522453231 \h </w:instrText>
      </w:r>
      <w:r w:rsidR="008E6471">
        <w:rPr>
          <w:noProof/>
        </w:rPr>
      </w:r>
      <w:r w:rsidR="008E6471">
        <w:rPr>
          <w:noProof/>
        </w:rPr>
        <w:fldChar w:fldCharType="separate"/>
      </w:r>
      <w:r w:rsidR="00836138">
        <w:rPr>
          <w:noProof/>
        </w:rPr>
        <w:t>4</w:t>
      </w:r>
      <w:r w:rsidR="008E6471">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1.1</w:t>
      </w:r>
      <w:r w:rsidRPr="00F94F7B">
        <w:rPr>
          <w:rFonts w:ascii="Calibri" w:hAnsi="Calibri"/>
          <w:i w:val="0"/>
          <w:iCs w:val="0"/>
          <w:noProof/>
          <w:sz w:val="22"/>
          <w:szCs w:val="22"/>
          <w:lang w:val="es-MX" w:eastAsia="es-MX"/>
        </w:rPr>
        <w:tab/>
      </w:r>
      <w:r w:rsidRPr="0059751C">
        <w:rPr>
          <w:noProof/>
          <w:lang w:val="es-GT"/>
        </w:rPr>
        <w:t>Propósito</w:t>
      </w:r>
      <w:r>
        <w:rPr>
          <w:noProof/>
        </w:rPr>
        <w:tab/>
      </w:r>
      <w:r>
        <w:rPr>
          <w:noProof/>
        </w:rPr>
        <w:fldChar w:fldCharType="begin"/>
      </w:r>
      <w:r>
        <w:rPr>
          <w:noProof/>
        </w:rPr>
        <w:instrText xml:space="preserve"> PAGEREF _Toc522453232 \h </w:instrText>
      </w:r>
      <w:r>
        <w:rPr>
          <w:noProof/>
        </w:rPr>
      </w:r>
      <w:r>
        <w:rPr>
          <w:noProof/>
        </w:rPr>
        <w:fldChar w:fldCharType="separate"/>
      </w:r>
      <w:r w:rsidR="00836138">
        <w:rPr>
          <w:noProof/>
        </w:rPr>
        <w:t>4</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1.2</w:t>
      </w:r>
      <w:r w:rsidRPr="00F94F7B">
        <w:rPr>
          <w:rFonts w:ascii="Calibri" w:hAnsi="Calibri"/>
          <w:i w:val="0"/>
          <w:iCs w:val="0"/>
          <w:noProof/>
          <w:sz w:val="22"/>
          <w:szCs w:val="22"/>
          <w:lang w:val="es-MX" w:eastAsia="es-MX"/>
        </w:rPr>
        <w:tab/>
      </w:r>
      <w:r w:rsidRPr="0059751C">
        <w:rPr>
          <w:noProof/>
          <w:lang w:val="es-GT"/>
        </w:rPr>
        <w:t>Alcance</w:t>
      </w:r>
      <w:r>
        <w:rPr>
          <w:noProof/>
        </w:rPr>
        <w:tab/>
      </w:r>
      <w:r>
        <w:rPr>
          <w:noProof/>
        </w:rPr>
        <w:fldChar w:fldCharType="begin"/>
      </w:r>
      <w:r>
        <w:rPr>
          <w:noProof/>
        </w:rPr>
        <w:instrText xml:space="preserve"> PAGEREF _Toc522453233 \h </w:instrText>
      </w:r>
      <w:r>
        <w:rPr>
          <w:noProof/>
        </w:rPr>
      </w:r>
      <w:r>
        <w:rPr>
          <w:noProof/>
        </w:rPr>
        <w:fldChar w:fldCharType="separate"/>
      </w:r>
      <w:r w:rsidR="00836138">
        <w:rPr>
          <w:noProof/>
        </w:rPr>
        <w:t>4</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1.3</w:t>
      </w:r>
      <w:r w:rsidRPr="00F94F7B">
        <w:rPr>
          <w:rFonts w:ascii="Calibri" w:hAnsi="Calibri"/>
          <w:i w:val="0"/>
          <w:iCs w:val="0"/>
          <w:noProof/>
          <w:sz w:val="22"/>
          <w:szCs w:val="22"/>
          <w:lang w:val="es-MX" w:eastAsia="es-MX"/>
        </w:rPr>
        <w:tab/>
      </w:r>
      <w:r w:rsidRPr="0059751C">
        <w:rPr>
          <w:noProof/>
          <w:lang w:val="es-GT"/>
        </w:rPr>
        <w:t>Resumen</w:t>
      </w:r>
      <w:r>
        <w:rPr>
          <w:noProof/>
        </w:rPr>
        <w:tab/>
      </w:r>
      <w:r>
        <w:rPr>
          <w:noProof/>
        </w:rPr>
        <w:fldChar w:fldCharType="begin"/>
      </w:r>
      <w:r>
        <w:rPr>
          <w:noProof/>
        </w:rPr>
        <w:instrText xml:space="preserve"> PAGEREF _Toc522453234 \h </w:instrText>
      </w:r>
      <w:r>
        <w:rPr>
          <w:noProof/>
        </w:rPr>
      </w:r>
      <w:r>
        <w:rPr>
          <w:noProof/>
        </w:rPr>
        <w:fldChar w:fldCharType="separate"/>
      </w:r>
      <w:r w:rsidR="00836138">
        <w:rPr>
          <w:noProof/>
        </w:rPr>
        <w:t>5</w:t>
      </w:r>
      <w:r>
        <w:rPr>
          <w:noProof/>
        </w:rPr>
        <w:fldChar w:fldCharType="end"/>
      </w:r>
    </w:p>
    <w:p w:rsidR="008E6471" w:rsidRPr="00F94F7B" w:rsidRDefault="008E6471">
      <w:pPr>
        <w:pStyle w:val="TDC1"/>
        <w:tabs>
          <w:tab w:val="left" w:pos="400"/>
          <w:tab w:val="right" w:leader="dot" w:pos="9350"/>
        </w:tabs>
        <w:rPr>
          <w:rFonts w:ascii="Calibri" w:hAnsi="Calibri"/>
          <w:b w:val="0"/>
          <w:bCs w:val="0"/>
          <w:noProof/>
          <w:sz w:val="22"/>
          <w:szCs w:val="22"/>
          <w:lang w:val="es-MX" w:eastAsia="es-MX"/>
        </w:rPr>
      </w:pPr>
      <w:r w:rsidRPr="0059751C">
        <w:rPr>
          <w:noProof/>
          <w:lang w:val="es-GT"/>
        </w:rPr>
        <w:t>2.</w:t>
      </w:r>
      <w:r w:rsidRPr="00F94F7B">
        <w:rPr>
          <w:rFonts w:ascii="Calibri" w:hAnsi="Calibri"/>
          <w:b w:val="0"/>
          <w:bCs w:val="0"/>
          <w:noProof/>
          <w:sz w:val="22"/>
          <w:szCs w:val="22"/>
          <w:lang w:val="es-MX" w:eastAsia="es-MX"/>
        </w:rPr>
        <w:tab/>
      </w:r>
      <w:r w:rsidRPr="0059751C">
        <w:rPr>
          <w:noProof/>
          <w:lang w:val="es-GT"/>
        </w:rPr>
        <w:t>Vista General del Proyecto</w:t>
      </w:r>
      <w:r>
        <w:rPr>
          <w:noProof/>
        </w:rPr>
        <w:tab/>
      </w:r>
      <w:r>
        <w:rPr>
          <w:noProof/>
        </w:rPr>
        <w:fldChar w:fldCharType="begin"/>
      </w:r>
      <w:r>
        <w:rPr>
          <w:noProof/>
        </w:rPr>
        <w:instrText xml:space="preserve"> PAGEREF _Toc522453235 \h </w:instrText>
      </w:r>
      <w:r>
        <w:rPr>
          <w:noProof/>
        </w:rPr>
      </w:r>
      <w:r>
        <w:rPr>
          <w:noProof/>
        </w:rPr>
        <w:fldChar w:fldCharType="separate"/>
      </w:r>
      <w:r w:rsidR="00836138">
        <w:rPr>
          <w:noProof/>
        </w:rPr>
        <w:t>5</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2.1</w:t>
      </w:r>
      <w:r w:rsidRPr="00F94F7B">
        <w:rPr>
          <w:rFonts w:ascii="Calibri" w:hAnsi="Calibri"/>
          <w:i w:val="0"/>
          <w:iCs w:val="0"/>
          <w:noProof/>
          <w:sz w:val="22"/>
          <w:szCs w:val="22"/>
          <w:lang w:val="es-MX" w:eastAsia="es-MX"/>
        </w:rPr>
        <w:tab/>
      </w:r>
      <w:r w:rsidRPr="0059751C">
        <w:rPr>
          <w:noProof/>
          <w:lang w:val="es-GT"/>
        </w:rPr>
        <w:t>Propósito, Alcance y Objetivos</w:t>
      </w:r>
      <w:r>
        <w:rPr>
          <w:noProof/>
        </w:rPr>
        <w:tab/>
      </w:r>
      <w:r>
        <w:rPr>
          <w:noProof/>
        </w:rPr>
        <w:fldChar w:fldCharType="begin"/>
      </w:r>
      <w:r>
        <w:rPr>
          <w:noProof/>
        </w:rPr>
        <w:instrText xml:space="preserve"> PAGEREF _Toc522453236 \h </w:instrText>
      </w:r>
      <w:r>
        <w:rPr>
          <w:noProof/>
        </w:rPr>
      </w:r>
      <w:r>
        <w:rPr>
          <w:noProof/>
        </w:rPr>
        <w:fldChar w:fldCharType="separate"/>
      </w:r>
      <w:r w:rsidR="00836138">
        <w:rPr>
          <w:noProof/>
        </w:rPr>
        <w:t>5</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2.2</w:t>
      </w:r>
      <w:r w:rsidRPr="00F94F7B">
        <w:rPr>
          <w:rFonts w:ascii="Calibri" w:hAnsi="Calibri"/>
          <w:i w:val="0"/>
          <w:iCs w:val="0"/>
          <w:noProof/>
          <w:sz w:val="22"/>
          <w:szCs w:val="22"/>
          <w:lang w:val="es-MX" w:eastAsia="es-MX"/>
        </w:rPr>
        <w:tab/>
      </w:r>
      <w:r w:rsidRPr="0059751C">
        <w:rPr>
          <w:noProof/>
          <w:lang w:val="es-GT"/>
        </w:rPr>
        <w:t>Suposiciones y Restricciones</w:t>
      </w:r>
      <w:r>
        <w:rPr>
          <w:noProof/>
        </w:rPr>
        <w:tab/>
      </w:r>
      <w:r>
        <w:rPr>
          <w:noProof/>
        </w:rPr>
        <w:fldChar w:fldCharType="begin"/>
      </w:r>
      <w:r>
        <w:rPr>
          <w:noProof/>
        </w:rPr>
        <w:instrText xml:space="preserve"> PAGEREF _Toc522453237 \h </w:instrText>
      </w:r>
      <w:r>
        <w:rPr>
          <w:noProof/>
        </w:rPr>
      </w:r>
      <w:r>
        <w:rPr>
          <w:noProof/>
        </w:rPr>
        <w:fldChar w:fldCharType="separate"/>
      </w:r>
      <w:r w:rsidR="00836138">
        <w:rPr>
          <w:noProof/>
        </w:rPr>
        <w:t>6</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2.3</w:t>
      </w:r>
      <w:r w:rsidRPr="00F94F7B">
        <w:rPr>
          <w:rFonts w:ascii="Calibri" w:hAnsi="Calibri"/>
          <w:i w:val="0"/>
          <w:iCs w:val="0"/>
          <w:noProof/>
          <w:sz w:val="22"/>
          <w:szCs w:val="22"/>
          <w:lang w:val="es-MX" w:eastAsia="es-MX"/>
        </w:rPr>
        <w:tab/>
      </w:r>
      <w:r w:rsidRPr="0059751C">
        <w:rPr>
          <w:noProof/>
          <w:lang w:val="es-GT"/>
        </w:rPr>
        <w:t>Entregables del proyecto</w:t>
      </w:r>
      <w:r>
        <w:rPr>
          <w:noProof/>
        </w:rPr>
        <w:tab/>
      </w:r>
      <w:r>
        <w:rPr>
          <w:noProof/>
        </w:rPr>
        <w:fldChar w:fldCharType="begin"/>
      </w:r>
      <w:r>
        <w:rPr>
          <w:noProof/>
        </w:rPr>
        <w:instrText xml:space="preserve"> PAGEREF _Toc522453238 \h </w:instrText>
      </w:r>
      <w:r>
        <w:rPr>
          <w:noProof/>
        </w:rPr>
      </w:r>
      <w:r>
        <w:rPr>
          <w:noProof/>
        </w:rPr>
        <w:fldChar w:fldCharType="separate"/>
      </w:r>
      <w:r w:rsidR="00836138">
        <w:rPr>
          <w:noProof/>
        </w:rPr>
        <w:t>6</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2.4</w:t>
      </w:r>
      <w:r w:rsidRPr="00F94F7B">
        <w:rPr>
          <w:rFonts w:ascii="Calibri" w:hAnsi="Calibri"/>
          <w:i w:val="0"/>
          <w:iCs w:val="0"/>
          <w:noProof/>
          <w:sz w:val="22"/>
          <w:szCs w:val="22"/>
          <w:lang w:val="es-MX" w:eastAsia="es-MX"/>
        </w:rPr>
        <w:tab/>
      </w:r>
      <w:r w:rsidRPr="0059751C">
        <w:rPr>
          <w:noProof/>
          <w:lang w:val="es-GT"/>
        </w:rPr>
        <w:t>Evolución del Plan de Desarrollo del Software</w:t>
      </w:r>
      <w:r>
        <w:rPr>
          <w:noProof/>
        </w:rPr>
        <w:tab/>
      </w:r>
      <w:r>
        <w:rPr>
          <w:noProof/>
        </w:rPr>
        <w:fldChar w:fldCharType="begin"/>
      </w:r>
      <w:r>
        <w:rPr>
          <w:noProof/>
        </w:rPr>
        <w:instrText xml:space="preserve"> PAGEREF _Toc522453239 \h </w:instrText>
      </w:r>
      <w:r>
        <w:rPr>
          <w:noProof/>
        </w:rPr>
      </w:r>
      <w:r>
        <w:rPr>
          <w:noProof/>
        </w:rPr>
        <w:fldChar w:fldCharType="separate"/>
      </w:r>
      <w:r w:rsidR="00836138">
        <w:rPr>
          <w:noProof/>
        </w:rPr>
        <w:t>9</w:t>
      </w:r>
      <w:r>
        <w:rPr>
          <w:noProof/>
        </w:rPr>
        <w:fldChar w:fldCharType="end"/>
      </w:r>
    </w:p>
    <w:p w:rsidR="008E6471" w:rsidRPr="00F94F7B" w:rsidRDefault="008E6471">
      <w:pPr>
        <w:pStyle w:val="TDC1"/>
        <w:tabs>
          <w:tab w:val="left" w:pos="400"/>
          <w:tab w:val="right" w:leader="dot" w:pos="9350"/>
        </w:tabs>
        <w:rPr>
          <w:rFonts w:ascii="Calibri" w:hAnsi="Calibri"/>
          <w:b w:val="0"/>
          <w:bCs w:val="0"/>
          <w:noProof/>
          <w:sz w:val="22"/>
          <w:szCs w:val="22"/>
          <w:lang w:val="es-MX" w:eastAsia="es-MX"/>
        </w:rPr>
      </w:pPr>
      <w:r w:rsidRPr="0059751C">
        <w:rPr>
          <w:noProof/>
          <w:lang w:val="es-GT"/>
        </w:rPr>
        <w:t>3.</w:t>
      </w:r>
      <w:r w:rsidRPr="00F94F7B">
        <w:rPr>
          <w:rFonts w:ascii="Calibri" w:hAnsi="Calibri"/>
          <w:b w:val="0"/>
          <w:bCs w:val="0"/>
          <w:noProof/>
          <w:sz w:val="22"/>
          <w:szCs w:val="22"/>
          <w:lang w:val="es-MX" w:eastAsia="es-MX"/>
        </w:rPr>
        <w:tab/>
      </w:r>
      <w:r w:rsidRPr="0059751C">
        <w:rPr>
          <w:noProof/>
          <w:lang w:val="es-GT"/>
        </w:rPr>
        <w:t>Organización del Proyecto</w:t>
      </w:r>
      <w:r>
        <w:rPr>
          <w:noProof/>
        </w:rPr>
        <w:tab/>
      </w:r>
      <w:r>
        <w:rPr>
          <w:noProof/>
        </w:rPr>
        <w:fldChar w:fldCharType="begin"/>
      </w:r>
      <w:r>
        <w:rPr>
          <w:noProof/>
        </w:rPr>
        <w:instrText xml:space="preserve"> PAGEREF _Toc522453240 \h </w:instrText>
      </w:r>
      <w:r>
        <w:rPr>
          <w:noProof/>
        </w:rPr>
      </w:r>
      <w:r>
        <w:rPr>
          <w:noProof/>
        </w:rPr>
        <w:fldChar w:fldCharType="separate"/>
      </w:r>
      <w:r w:rsidR="00836138">
        <w:rPr>
          <w:noProof/>
        </w:rPr>
        <w:t>9</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3.1</w:t>
      </w:r>
      <w:r w:rsidRPr="00F94F7B">
        <w:rPr>
          <w:rFonts w:ascii="Calibri" w:hAnsi="Calibri"/>
          <w:i w:val="0"/>
          <w:iCs w:val="0"/>
          <w:noProof/>
          <w:sz w:val="22"/>
          <w:szCs w:val="22"/>
          <w:lang w:val="es-MX" w:eastAsia="es-MX"/>
        </w:rPr>
        <w:tab/>
      </w:r>
      <w:r w:rsidRPr="0059751C">
        <w:rPr>
          <w:noProof/>
          <w:lang w:val="es-GT"/>
        </w:rPr>
        <w:t>Participantes en el Proyecto</w:t>
      </w:r>
      <w:r>
        <w:rPr>
          <w:noProof/>
        </w:rPr>
        <w:tab/>
      </w:r>
      <w:r>
        <w:rPr>
          <w:noProof/>
        </w:rPr>
        <w:fldChar w:fldCharType="begin"/>
      </w:r>
      <w:r>
        <w:rPr>
          <w:noProof/>
        </w:rPr>
        <w:instrText xml:space="preserve"> PAGEREF _Toc522453241 \h </w:instrText>
      </w:r>
      <w:r>
        <w:rPr>
          <w:noProof/>
        </w:rPr>
      </w:r>
      <w:r>
        <w:rPr>
          <w:noProof/>
        </w:rPr>
        <w:fldChar w:fldCharType="separate"/>
      </w:r>
      <w:r w:rsidR="00836138">
        <w:rPr>
          <w:noProof/>
        </w:rPr>
        <w:t>9</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3.2</w:t>
      </w:r>
      <w:r w:rsidRPr="00F94F7B">
        <w:rPr>
          <w:rFonts w:ascii="Calibri" w:hAnsi="Calibri"/>
          <w:i w:val="0"/>
          <w:iCs w:val="0"/>
          <w:noProof/>
          <w:sz w:val="22"/>
          <w:szCs w:val="22"/>
          <w:lang w:val="es-MX" w:eastAsia="es-MX"/>
        </w:rPr>
        <w:tab/>
      </w:r>
      <w:r w:rsidRPr="0059751C">
        <w:rPr>
          <w:noProof/>
          <w:lang w:val="es-GT"/>
        </w:rPr>
        <w:t>Interfaces Externas</w:t>
      </w:r>
      <w:r>
        <w:rPr>
          <w:noProof/>
        </w:rPr>
        <w:tab/>
      </w:r>
      <w:r>
        <w:rPr>
          <w:noProof/>
        </w:rPr>
        <w:fldChar w:fldCharType="begin"/>
      </w:r>
      <w:r>
        <w:rPr>
          <w:noProof/>
        </w:rPr>
        <w:instrText xml:space="preserve"> PAGEREF _Toc522453242 \h </w:instrText>
      </w:r>
      <w:r>
        <w:rPr>
          <w:noProof/>
        </w:rPr>
      </w:r>
      <w:r>
        <w:rPr>
          <w:noProof/>
        </w:rPr>
        <w:fldChar w:fldCharType="separate"/>
      </w:r>
      <w:r w:rsidR="00836138">
        <w:rPr>
          <w:noProof/>
        </w:rPr>
        <w:t>10</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3.3</w:t>
      </w:r>
      <w:r w:rsidRPr="00F94F7B">
        <w:rPr>
          <w:rFonts w:ascii="Calibri" w:hAnsi="Calibri"/>
          <w:i w:val="0"/>
          <w:iCs w:val="0"/>
          <w:noProof/>
          <w:sz w:val="22"/>
          <w:szCs w:val="22"/>
          <w:lang w:val="es-MX" w:eastAsia="es-MX"/>
        </w:rPr>
        <w:tab/>
      </w:r>
      <w:r w:rsidRPr="0059751C">
        <w:rPr>
          <w:noProof/>
          <w:lang w:val="es-GT"/>
        </w:rPr>
        <w:t>Roles y Responsabilidades</w:t>
      </w:r>
      <w:r>
        <w:rPr>
          <w:noProof/>
        </w:rPr>
        <w:tab/>
      </w:r>
      <w:r>
        <w:rPr>
          <w:noProof/>
        </w:rPr>
        <w:fldChar w:fldCharType="begin"/>
      </w:r>
      <w:r>
        <w:rPr>
          <w:noProof/>
        </w:rPr>
        <w:instrText xml:space="preserve"> PAGEREF _Toc522453243 \h </w:instrText>
      </w:r>
      <w:r>
        <w:rPr>
          <w:noProof/>
        </w:rPr>
      </w:r>
      <w:r>
        <w:rPr>
          <w:noProof/>
        </w:rPr>
        <w:fldChar w:fldCharType="separate"/>
      </w:r>
      <w:r w:rsidR="00836138">
        <w:rPr>
          <w:noProof/>
        </w:rPr>
        <w:t>10</w:t>
      </w:r>
      <w:r>
        <w:rPr>
          <w:noProof/>
        </w:rPr>
        <w:fldChar w:fldCharType="end"/>
      </w:r>
    </w:p>
    <w:p w:rsidR="008E6471" w:rsidRPr="00F94F7B" w:rsidRDefault="008E6471">
      <w:pPr>
        <w:pStyle w:val="TDC1"/>
        <w:tabs>
          <w:tab w:val="left" w:pos="400"/>
          <w:tab w:val="right" w:leader="dot" w:pos="9350"/>
        </w:tabs>
        <w:rPr>
          <w:rFonts w:ascii="Calibri" w:hAnsi="Calibri"/>
          <w:b w:val="0"/>
          <w:bCs w:val="0"/>
          <w:noProof/>
          <w:sz w:val="22"/>
          <w:szCs w:val="22"/>
          <w:lang w:val="es-MX" w:eastAsia="es-MX"/>
        </w:rPr>
      </w:pPr>
      <w:r w:rsidRPr="0059751C">
        <w:rPr>
          <w:noProof/>
          <w:lang w:val="es-GT"/>
        </w:rPr>
        <w:t>4.</w:t>
      </w:r>
      <w:r w:rsidRPr="00F94F7B">
        <w:rPr>
          <w:rFonts w:ascii="Calibri" w:hAnsi="Calibri"/>
          <w:b w:val="0"/>
          <w:bCs w:val="0"/>
          <w:noProof/>
          <w:sz w:val="22"/>
          <w:szCs w:val="22"/>
          <w:lang w:val="es-MX" w:eastAsia="es-MX"/>
        </w:rPr>
        <w:tab/>
      </w:r>
      <w:r w:rsidRPr="0059751C">
        <w:rPr>
          <w:noProof/>
          <w:lang w:val="es-GT"/>
        </w:rPr>
        <w:t>Gestión del Proceso</w:t>
      </w:r>
      <w:r>
        <w:rPr>
          <w:noProof/>
        </w:rPr>
        <w:tab/>
      </w:r>
      <w:r>
        <w:rPr>
          <w:noProof/>
        </w:rPr>
        <w:fldChar w:fldCharType="begin"/>
      </w:r>
      <w:r>
        <w:rPr>
          <w:noProof/>
        </w:rPr>
        <w:instrText xml:space="preserve"> PAGEREF _Toc522453244 \h </w:instrText>
      </w:r>
      <w:r>
        <w:rPr>
          <w:noProof/>
        </w:rPr>
      </w:r>
      <w:r>
        <w:rPr>
          <w:noProof/>
        </w:rPr>
        <w:fldChar w:fldCharType="separate"/>
      </w:r>
      <w:r w:rsidR="00836138">
        <w:rPr>
          <w:noProof/>
        </w:rPr>
        <w:t>10</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4.1</w:t>
      </w:r>
      <w:r w:rsidRPr="00F94F7B">
        <w:rPr>
          <w:rFonts w:ascii="Calibri" w:hAnsi="Calibri"/>
          <w:i w:val="0"/>
          <w:iCs w:val="0"/>
          <w:noProof/>
          <w:sz w:val="22"/>
          <w:szCs w:val="22"/>
          <w:lang w:val="es-MX" w:eastAsia="es-MX"/>
        </w:rPr>
        <w:tab/>
      </w:r>
      <w:r w:rsidRPr="0059751C">
        <w:rPr>
          <w:noProof/>
          <w:lang w:val="es-GT"/>
        </w:rPr>
        <w:t>Estimaciones del Proyecto</w:t>
      </w:r>
      <w:r>
        <w:rPr>
          <w:noProof/>
        </w:rPr>
        <w:tab/>
      </w:r>
      <w:r>
        <w:rPr>
          <w:noProof/>
        </w:rPr>
        <w:fldChar w:fldCharType="begin"/>
      </w:r>
      <w:r>
        <w:rPr>
          <w:noProof/>
        </w:rPr>
        <w:instrText xml:space="preserve"> PAGEREF _Toc522453245 \h </w:instrText>
      </w:r>
      <w:r>
        <w:rPr>
          <w:noProof/>
        </w:rPr>
      </w:r>
      <w:r>
        <w:rPr>
          <w:noProof/>
        </w:rPr>
        <w:fldChar w:fldCharType="separate"/>
      </w:r>
      <w:r w:rsidR="00836138">
        <w:rPr>
          <w:noProof/>
        </w:rPr>
        <w:t>10</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4.2</w:t>
      </w:r>
      <w:r w:rsidRPr="00F94F7B">
        <w:rPr>
          <w:rFonts w:ascii="Calibri" w:hAnsi="Calibri"/>
          <w:i w:val="0"/>
          <w:iCs w:val="0"/>
          <w:noProof/>
          <w:sz w:val="22"/>
          <w:szCs w:val="22"/>
          <w:lang w:val="es-MX" w:eastAsia="es-MX"/>
        </w:rPr>
        <w:tab/>
      </w:r>
      <w:r w:rsidRPr="0059751C">
        <w:rPr>
          <w:noProof/>
          <w:lang w:val="es-GT"/>
        </w:rPr>
        <w:t>Plan del Proyecto</w:t>
      </w:r>
      <w:r>
        <w:rPr>
          <w:noProof/>
        </w:rPr>
        <w:tab/>
      </w:r>
      <w:r>
        <w:rPr>
          <w:noProof/>
        </w:rPr>
        <w:fldChar w:fldCharType="begin"/>
      </w:r>
      <w:r>
        <w:rPr>
          <w:noProof/>
        </w:rPr>
        <w:instrText xml:space="preserve"> PAGEREF _Toc522453246 \h </w:instrText>
      </w:r>
      <w:r>
        <w:rPr>
          <w:noProof/>
        </w:rPr>
      </w:r>
      <w:r>
        <w:rPr>
          <w:noProof/>
        </w:rPr>
        <w:fldChar w:fldCharType="separate"/>
      </w:r>
      <w:r w:rsidR="00836138">
        <w:rPr>
          <w:noProof/>
        </w:rPr>
        <w:t>10</w:t>
      </w:r>
      <w:r>
        <w:rPr>
          <w:noProof/>
        </w:rPr>
        <w:fldChar w:fldCharType="end"/>
      </w:r>
    </w:p>
    <w:p w:rsidR="008E6471" w:rsidRPr="00AF18B7" w:rsidRDefault="008E6471">
      <w:pPr>
        <w:pStyle w:val="TDC3"/>
        <w:tabs>
          <w:tab w:val="left" w:pos="1200"/>
          <w:tab w:val="right" w:leader="dot" w:pos="9350"/>
        </w:tabs>
        <w:rPr>
          <w:i/>
          <w:iCs/>
          <w:noProof/>
          <w:lang w:val="es-GT"/>
        </w:rPr>
      </w:pPr>
      <w:r w:rsidRPr="0059751C">
        <w:rPr>
          <w:noProof/>
          <w:lang w:val="es-GT"/>
        </w:rPr>
        <w:t>4.2.1</w:t>
      </w:r>
      <w:r w:rsidRPr="00F94F7B">
        <w:rPr>
          <w:rFonts w:ascii="Calibri" w:hAnsi="Calibri"/>
          <w:noProof/>
          <w:sz w:val="22"/>
          <w:szCs w:val="22"/>
          <w:lang w:val="es-MX" w:eastAsia="es-MX"/>
        </w:rPr>
        <w:tab/>
      </w:r>
      <w:r w:rsidRPr="00AF18B7">
        <w:rPr>
          <w:i/>
          <w:iCs/>
          <w:noProof/>
          <w:lang w:val="es-GT"/>
        </w:rPr>
        <w:t>Plan de las Fases</w:t>
      </w:r>
      <w:r w:rsidRPr="00AF18B7">
        <w:rPr>
          <w:i/>
          <w:iCs/>
          <w:noProof/>
          <w:lang w:val="es-GT"/>
        </w:rPr>
        <w:tab/>
      </w:r>
      <w:r w:rsidRPr="00AF18B7">
        <w:rPr>
          <w:i/>
          <w:iCs/>
          <w:noProof/>
          <w:lang w:val="es-GT"/>
        </w:rPr>
        <w:fldChar w:fldCharType="begin"/>
      </w:r>
      <w:r w:rsidRPr="00AF18B7">
        <w:rPr>
          <w:i/>
          <w:iCs/>
          <w:noProof/>
          <w:lang w:val="es-GT"/>
        </w:rPr>
        <w:instrText xml:space="preserve"> PAGEREF _Toc522453247 \h </w:instrText>
      </w:r>
      <w:r w:rsidRPr="00AF18B7">
        <w:rPr>
          <w:i/>
          <w:iCs/>
          <w:noProof/>
          <w:lang w:val="es-GT"/>
        </w:rPr>
      </w:r>
      <w:r w:rsidRPr="00AF18B7">
        <w:rPr>
          <w:i/>
          <w:iCs/>
          <w:noProof/>
          <w:lang w:val="es-GT"/>
        </w:rPr>
        <w:fldChar w:fldCharType="separate"/>
      </w:r>
      <w:r w:rsidR="00836138">
        <w:rPr>
          <w:i/>
          <w:iCs/>
          <w:noProof/>
          <w:lang w:val="es-GT"/>
        </w:rPr>
        <w:t>10</w:t>
      </w:r>
      <w:r w:rsidRPr="00AF18B7">
        <w:rPr>
          <w:i/>
          <w:iCs/>
          <w:noProof/>
          <w:lang w:val="es-GT"/>
        </w:rPr>
        <w:fldChar w:fldCharType="end"/>
      </w:r>
    </w:p>
    <w:p w:rsidR="008E6471" w:rsidRPr="00F94F7B" w:rsidRDefault="008E6471">
      <w:pPr>
        <w:pStyle w:val="TDC3"/>
        <w:tabs>
          <w:tab w:val="left" w:pos="1200"/>
          <w:tab w:val="right" w:leader="dot" w:pos="9350"/>
        </w:tabs>
        <w:rPr>
          <w:rFonts w:ascii="Calibri" w:hAnsi="Calibri"/>
          <w:noProof/>
          <w:sz w:val="22"/>
          <w:szCs w:val="22"/>
          <w:lang w:val="es-MX" w:eastAsia="es-MX"/>
        </w:rPr>
      </w:pPr>
      <w:r w:rsidRPr="00AF18B7">
        <w:rPr>
          <w:i/>
          <w:iCs/>
          <w:noProof/>
          <w:lang w:val="es-GT"/>
        </w:rPr>
        <w:t>4.2.2</w:t>
      </w:r>
      <w:r w:rsidRPr="00AF18B7">
        <w:rPr>
          <w:i/>
          <w:iCs/>
          <w:noProof/>
          <w:lang w:val="es-GT"/>
        </w:rPr>
        <w:tab/>
        <w:t>Calendario del Proyecto</w:t>
      </w:r>
      <w:r>
        <w:rPr>
          <w:noProof/>
        </w:rPr>
        <w:tab/>
      </w:r>
      <w:r>
        <w:rPr>
          <w:noProof/>
        </w:rPr>
        <w:fldChar w:fldCharType="begin"/>
      </w:r>
      <w:r>
        <w:rPr>
          <w:noProof/>
        </w:rPr>
        <w:instrText xml:space="preserve"> PAGEREF _Toc522453248 \h </w:instrText>
      </w:r>
      <w:r>
        <w:rPr>
          <w:noProof/>
        </w:rPr>
      </w:r>
      <w:r>
        <w:rPr>
          <w:noProof/>
        </w:rPr>
        <w:fldChar w:fldCharType="separate"/>
      </w:r>
      <w:r w:rsidR="00836138">
        <w:rPr>
          <w:noProof/>
        </w:rPr>
        <w:t>12</w:t>
      </w:r>
      <w:r>
        <w:rPr>
          <w:noProof/>
        </w:rPr>
        <w:fldChar w:fldCharType="end"/>
      </w:r>
    </w:p>
    <w:p w:rsidR="008E6471" w:rsidRPr="00F94F7B" w:rsidRDefault="008E6471">
      <w:pPr>
        <w:pStyle w:val="TDC2"/>
        <w:tabs>
          <w:tab w:val="left" w:pos="800"/>
          <w:tab w:val="right" w:leader="dot" w:pos="9350"/>
        </w:tabs>
        <w:rPr>
          <w:rFonts w:ascii="Calibri" w:hAnsi="Calibri"/>
          <w:i w:val="0"/>
          <w:iCs w:val="0"/>
          <w:noProof/>
          <w:sz w:val="22"/>
          <w:szCs w:val="22"/>
          <w:lang w:val="es-MX" w:eastAsia="es-MX"/>
        </w:rPr>
      </w:pPr>
      <w:r w:rsidRPr="0059751C">
        <w:rPr>
          <w:noProof/>
          <w:lang w:val="es-GT"/>
        </w:rPr>
        <w:t>4.3</w:t>
      </w:r>
      <w:r w:rsidRPr="00F94F7B">
        <w:rPr>
          <w:rFonts w:ascii="Calibri" w:hAnsi="Calibri"/>
          <w:i w:val="0"/>
          <w:iCs w:val="0"/>
          <w:noProof/>
          <w:sz w:val="22"/>
          <w:szCs w:val="22"/>
          <w:lang w:val="es-MX" w:eastAsia="es-MX"/>
        </w:rPr>
        <w:tab/>
      </w:r>
      <w:r w:rsidRPr="0059751C">
        <w:rPr>
          <w:noProof/>
          <w:lang w:val="es-GT"/>
        </w:rPr>
        <w:t>Seguimiento y Control del Proyecto</w:t>
      </w:r>
      <w:r>
        <w:rPr>
          <w:noProof/>
        </w:rPr>
        <w:tab/>
      </w:r>
      <w:r>
        <w:rPr>
          <w:noProof/>
        </w:rPr>
        <w:fldChar w:fldCharType="begin"/>
      </w:r>
      <w:r>
        <w:rPr>
          <w:noProof/>
        </w:rPr>
        <w:instrText xml:space="preserve"> PAGEREF _Toc522453249 \h </w:instrText>
      </w:r>
      <w:r>
        <w:rPr>
          <w:noProof/>
        </w:rPr>
      </w:r>
      <w:r>
        <w:rPr>
          <w:noProof/>
        </w:rPr>
        <w:fldChar w:fldCharType="separate"/>
      </w:r>
      <w:r w:rsidR="00836138">
        <w:rPr>
          <w:noProof/>
        </w:rPr>
        <w:t>14</w:t>
      </w:r>
      <w:r>
        <w:rPr>
          <w:noProof/>
        </w:rPr>
        <w:fldChar w:fldCharType="end"/>
      </w:r>
    </w:p>
    <w:p w:rsidR="008E6471" w:rsidRPr="00F94F7B" w:rsidRDefault="008E6471">
      <w:pPr>
        <w:pStyle w:val="TDC1"/>
        <w:tabs>
          <w:tab w:val="left" w:pos="400"/>
          <w:tab w:val="right" w:leader="dot" w:pos="9350"/>
        </w:tabs>
        <w:rPr>
          <w:rFonts w:ascii="Calibri" w:hAnsi="Calibri"/>
          <w:b w:val="0"/>
          <w:bCs w:val="0"/>
          <w:noProof/>
          <w:sz w:val="22"/>
          <w:szCs w:val="22"/>
          <w:lang w:val="es-MX" w:eastAsia="es-MX"/>
        </w:rPr>
      </w:pPr>
      <w:r w:rsidRPr="0059751C">
        <w:rPr>
          <w:noProof/>
          <w:lang w:val="es-GT"/>
        </w:rPr>
        <w:t>5.</w:t>
      </w:r>
      <w:r w:rsidRPr="00F94F7B">
        <w:rPr>
          <w:rFonts w:ascii="Calibri" w:hAnsi="Calibri"/>
          <w:b w:val="0"/>
          <w:bCs w:val="0"/>
          <w:noProof/>
          <w:sz w:val="22"/>
          <w:szCs w:val="22"/>
          <w:lang w:val="es-MX" w:eastAsia="es-MX"/>
        </w:rPr>
        <w:tab/>
      </w:r>
      <w:r w:rsidRPr="0059751C">
        <w:rPr>
          <w:noProof/>
          <w:lang w:val="es-GT"/>
        </w:rPr>
        <w:t>Referencias</w:t>
      </w:r>
      <w:r>
        <w:rPr>
          <w:noProof/>
        </w:rPr>
        <w:tab/>
      </w:r>
      <w:r>
        <w:rPr>
          <w:noProof/>
        </w:rPr>
        <w:fldChar w:fldCharType="begin"/>
      </w:r>
      <w:r>
        <w:rPr>
          <w:noProof/>
        </w:rPr>
        <w:instrText xml:space="preserve"> PAGEREF _Toc522453250 \h </w:instrText>
      </w:r>
      <w:r>
        <w:rPr>
          <w:noProof/>
        </w:rPr>
      </w:r>
      <w:r>
        <w:rPr>
          <w:noProof/>
        </w:rPr>
        <w:fldChar w:fldCharType="separate"/>
      </w:r>
      <w:r w:rsidR="00836138">
        <w:rPr>
          <w:noProof/>
        </w:rPr>
        <w:t>15</w:t>
      </w:r>
      <w:r>
        <w:rPr>
          <w:noProof/>
        </w:rPr>
        <w:fldChar w:fldCharType="end"/>
      </w:r>
    </w:p>
    <w:p w:rsidR="00EA5EE8" w:rsidRPr="00F20C16" w:rsidRDefault="000A0B2A" w:rsidP="00E10525">
      <w:pPr>
        <w:pStyle w:val="Ttulo"/>
        <w:spacing w:line="276" w:lineRule="auto"/>
        <w:jc w:val="both"/>
        <w:rPr>
          <w:lang w:val="es-GT"/>
        </w:rPr>
      </w:pPr>
      <w:r w:rsidRPr="00F20C16">
        <w:rPr>
          <w:rFonts w:ascii="Times New Roman" w:hAnsi="Times New Roman"/>
          <w:b w:val="0"/>
          <w:sz w:val="20"/>
          <w:szCs w:val="24"/>
          <w:lang w:val="es-GT"/>
        </w:rPr>
        <w:fldChar w:fldCharType="end"/>
      </w:r>
      <w:r w:rsidR="00EA5EE8" w:rsidRPr="00F20C16">
        <w:rPr>
          <w:lang w:val="es-GT"/>
        </w:rPr>
        <w:br w:type="page"/>
      </w:r>
      <w:r w:rsidR="00EA5EE8" w:rsidRPr="00F20C16">
        <w:rPr>
          <w:lang w:val="es-GT"/>
        </w:rPr>
        <w:lastRenderedPageBreak/>
        <w:fldChar w:fldCharType="begin"/>
      </w:r>
      <w:r w:rsidR="00EA5EE8" w:rsidRPr="00F20C16">
        <w:rPr>
          <w:lang w:val="es-GT"/>
        </w:rPr>
        <w:instrText xml:space="preserve"> TITLE  \* MERGEFORMAT </w:instrText>
      </w:r>
      <w:r w:rsidR="00EA5EE8" w:rsidRPr="00F20C16">
        <w:rPr>
          <w:lang w:val="es-GT"/>
        </w:rPr>
        <w:fldChar w:fldCharType="separate"/>
      </w:r>
      <w:r w:rsidR="00872EF5" w:rsidRPr="00F20C16">
        <w:rPr>
          <w:lang w:val="es-GT"/>
        </w:rPr>
        <w:t>Plan de Desarrollo de</w:t>
      </w:r>
      <w:r w:rsidR="009465B6" w:rsidRPr="00F20C16">
        <w:rPr>
          <w:lang w:val="es-GT"/>
        </w:rPr>
        <w:t>l</w:t>
      </w:r>
      <w:r w:rsidR="00872EF5" w:rsidRPr="00F20C16">
        <w:rPr>
          <w:lang w:val="es-GT"/>
        </w:rPr>
        <w:t xml:space="preserve"> Software</w:t>
      </w:r>
      <w:r w:rsidR="00EA5EE8" w:rsidRPr="00F20C16">
        <w:rPr>
          <w:lang w:val="es-GT"/>
        </w:rPr>
        <w:fldChar w:fldCharType="end"/>
      </w:r>
    </w:p>
    <w:p w:rsidR="00EA5EE8" w:rsidRPr="00F20C16" w:rsidRDefault="00EA5EE8" w:rsidP="00E10525">
      <w:pPr>
        <w:pStyle w:val="Ttulo1"/>
        <w:numPr>
          <w:ilvl w:val="0"/>
          <w:numId w:val="0"/>
        </w:numPr>
        <w:spacing w:line="276" w:lineRule="auto"/>
        <w:jc w:val="both"/>
        <w:rPr>
          <w:lang w:val="es-GT"/>
        </w:rPr>
      </w:pPr>
      <w:bookmarkStart w:id="0" w:name="_Toc447095880"/>
    </w:p>
    <w:p w:rsidR="00EA5EE8" w:rsidRPr="00F20C16" w:rsidRDefault="00DB0479" w:rsidP="00E10525">
      <w:pPr>
        <w:pStyle w:val="Ttulo1"/>
        <w:spacing w:line="276" w:lineRule="auto"/>
        <w:jc w:val="both"/>
        <w:rPr>
          <w:lang w:val="es-GT"/>
        </w:rPr>
      </w:pPr>
      <w:bookmarkStart w:id="1" w:name="_Toc524312826"/>
      <w:bookmarkStart w:id="2" w:name="_Toc456598586"/>
      <w:bookmarkStart w:id="3" w:name="_Toc456600917"/>
      <w:bookmarkStart w:id="4" w:name="_Toc522453231"/>
      <w:r w:rsidRPr="00F20C16">
        <w:rPr>
          <w:lang w:val="es-GT"/>
        </w:rPr>
        <w:t>Introducción</w:t>
      </w:r>
      <w:bookmarkEnd w:id="1"/>
      <w:bookmarkEnd w:id="4"/>
    </w:p>
    <w:p w:rsidR="002E4AB9" w:rsidRDefault="009465B6" w:rsidP="00E10525">
      <w:pPr>
        <w:pStyle w:val="Textoindependiente"/>
        <w:spacing w:line="276" w:lineRule="auto"/>
        <w:jc w:val="both"/>
        <w:rPr>
          <w:lang w:val="es-GT"/>
        </w:rPr>
      </w:pPr>
      <w:r w:rsidRPr="00F20C16">
        <w:rPr>
          <w:lang w:val="es-GT"/>
        </w:rPr>
        <w:t xml:space="preserve">Este Plan de Desarrollo del Software es una versión preliminar preparada para ser incluida en la propuesta elaborada como respuesta al Pliego de Cláusulas Técnicas de </w:t>
      </w:r>
      <w:r w:rsidR="002E4AB9">
        <w:rPr>
          <w:lang w:val="es-GT"/>
        </w:rPr>
        <w:t>la “Definición y Análisis del proyecto titulado</w:t>
      </w:r>
    </w:p>
    <w:p w:rsidR="00210411" w:rsidRPr="00F20C16" w:rsidRDefault="002E4AB9" w:rsidP="00E10525">
      <w:pPr>
        <w:pStyle w:val="Textoindependiente"/>
        <w:spacing w:line="276" w:lineRule="auto"/>
        <w:jc w:val="both"/>
        <w:rPr>
          <w:lang w:val="es-GT"/>
        </w:rPr>
      </w:pPr>
      <w:r>
        <w:rPr>
          <w:lang w:val="es-GT"/>
        </w:rPr>
        <w:t xml:space="preserve"> “</w:t>
      </w:r>
      <w:r w:rsidRPr="002E4AB9">
        <w:rPr>
          <w:lang w:val="es-GT"/>
        </w:rPr>
        <w:t>Innovación Tecnológica Para La Notificación De Abusos En El Transporte Público Del Municipio De Amatitlán Mediante Aplicación Móvil</w:t>
      </w:r>
      <w:r w:rsidR="009465B6" w:rsidRPr="00F20C16">
        <w:rPr>
          <w:lang w:val="es-GT"/>
        </w:rPr>
        <w:t xml:space="preserve">”. </w:t>
      </w:r>
      <w:r w:rsidR="00B12677" w:rsidRPr="00F20C16">
        <w:rPr>
          <w:lang w:val="es-GT"/>
        </w:rPr>
        <w:t xml:space="preserve">Este documento provee una visión global del enfoque de desarrollo propuesto. </w:t>
      </w:r>
    </w:p>
    <w:p w:rsidR="009465B6" w:rsidRPr="00F20C16" w:rsidRDefault="00210411" w:rsidP="00E10525">
      <w:pPr>
        <w:pStyle w:val="Textoindependiente"/>
        <w:spacing w:line="276" w:lineRule="auto"/>
        <w:jc w:val="both"/>
        <w:rPr>
          <w:lang w:val="es-GT"/>
        </w:rPr>
      </w:pPr>
      <w:r w:rsidRPr="00F20C16">
        <w:rPr>
          <w:lang w:val="es-GT"/>
        </w:rPr>
        <w:t xml:space="preserve">El proyecto ha sido ofertado por </w:t>
      </w:r>
      <w:r w:rsidR="003B731A">
        <w:rPr>
          <w:lang w:val="es-GT"/>
        </w:rPr>
        <w:t>GregSoft</w:t>
      </w:r>
      <w:r w:rsidRPr="00F20C16">
        <w:rPr>
          <w:lang w:val="es-GT"/>
        </w:rPr>
        <w:t xml:space="preserve"> en dos fases: “Análisis técnico, funcional y propuesta de Diseño” y “Desarrollo e </w:t>
      </w:r>
      <w:r w:rsidR="003B731A">
        <w:rPr>
          <w:lang w:val="es-GT"/>
        </w:rPr>
        <w:t>Implementación</w:t>
      </w:r>
      <w:r w:rsidRPr="00F20C16">
        <w:rPr>
          <w:lang w:val="es-GT"/>
        </w:rPr>
        <w:t xml:space="preserve"> del Nuevo Sistema”.  La primera fase ofertada corresponde a las fases </w:t>
      </w:r>
      <w:r w:rsidR="003B731A">
        <w:rPr>
          <w:lang w:val="es-GT"/>
        </w:rPr>
        <w:t>Inicio y Elaboración en RUP (Rat</w:t>
      </w:r>
      <w:r w:rsidRPr="00F20C16">
        <w:rPr>
          <w:lang w:val="es-GT"/>
        </w:rPr>
        <w:t>ional Unified Process</w:t>
      </w:r>
      <w:r w:rsidR="003B731A">
        <w:rPr>
          <w:lang w:val="es-GT"/>
        </w:rPr>
        <w:t>)</w:t>
      </w:r>
      <w:r w:rsidRPr="00F20C16">
        <w:rPr>
          <w:lang w:val="es-GT"/>
        </w:rPr>
        <w:t>, la meto</w:t>
      </w:r>
      <w:r w:rsidR="003B731A">
        <w:rPr>
          <w:lang w:val="es-GT"/>
        </w:rPr>
        <w:t>dología que se propone utilizar</w:t>
      </w:r>
      <w:r w:rsidRPr="00F20C16">
        <w:rPr>
          <w:lang w:val="es-GT"/>
        </w:rPr>
        <w:t xml:space="preserve">. La otra fase que será ofertada posteriormente corresponde en RUP a las fases de Construcción y de Transición. Es importante destacar esto puesto que utilizaremos la terminología RUP en este documento. </w:t>
      </w:r>
      <w:r w:rsidR="00B12677" w:rsidRPr="00F20C16">
        <w:rPr>
          <w:lang w:val="es-GT"/>
        </w:rPr>
        <w:t xml:space="preserve">Se incluirá el detalle para </w:t>
      </w:r>
      <w:r w:rsidR="00900F4B" w:rsidRPr="00F20C16">
        <w:rPr>
          <w:lang w:val="es-GT"/>
        </w:rPr>
        <w:t xml:space="preserve">las fases de Inicio y Elaboración </w:t>
      </w:r>
      <w:r w:rsidR="00B12677" w:rsidRPr="00F20C16">
        <w:rPr>
          <w:lang w:val="es-GT"/>
        </w:rPr>
        <w:t xml:space="preserve">y adicionalmente se </w:t>
      </w:r>
      <w:r w:rsidR="003B731A" w:rsidRPr="00F20C16">
        <w:rPr>
          <w:lang w:val="es-GT"/>
        </w:rPr>
        <w:t>diseñarán</w:t>
      </w:r>
      <w:r w:rsidR="00B12677" w:rsidRPr="00F20C16">
        <w:rPr>
          <w:lang w:val="es-GT"/>
        </w:rPr>
        <w:t xml:space="preserve"> las fases posteriores de Construcción y Transición para dar una visión global de</w:t>
      </w:r>
      <w:r w:rsidR="00900F4B" w:rsidRPr="00F20C16">
        <w:rPr>
          <w:lang w:val="es-GT"/>
        </w:rPr>
        <w:t xml:space="preserve"> todo</w:t>
      </w:r>
      <w:r w:rsidR="00B12677" w:rsidRPr="00F20C16">
        <w:rPr>
          <w:lang w:val="es-GT"/>
        </w:rPr>
        <w:t xml:space="preserve"> proceso. </w:t>
      </w:r>
    </w:p>
    <w:p w:rsidR="00011B70" w:rsidRPr="00F20C16" w:rsidRDefault="00011B70" w:rsidP="00E10525">
      <w:pPr>
        <w:pStyle w:val="Textoindependiente"/>
        <w:spacing w:line="276" w:lineRule="auto"/>
        <w:jc w:val="both"/>
        <w:rPr>
          <w:lang w:val="es-GT"/>
        </w:rPr>
      </w:pPr>
      <w:r w:rsidRPr="00F20C16">
        <w:rPr>
          <w:lang w:val="es-GT"/>
        </w:rPr>
        <w:t>E</w:t>
      </w:r>
      <w:r w:rsidR="00900F4B" w:rsidRPr="00F20C16">
        <w:rPr>
          <w:lang w:val="es-GT"/>
        </w:rPr>
        <w:t xml:space="preserve">l enfoque </w:t>
      </w:r>
      <w:r w:rsidRPr="00F20C16">
        <w:rPr>
          <w:lang w:val="es-GT"/>
        </w:rPr>
        <w:t xml:space="preserve">desarrollo </w:t>
      </w:r>
      <w:r w:rsidR="00900F4B" w:rsidRPr="00F20C16">
        <w:rPr>
          <w:lang w:val="es-GT"/>
        </w:rPr>
        <w:t xml:space="preserve">propuesto constituye </w:t>
      </w:r>
      <w:r w:rsidRPr="00F20C16">
        <w:rPr>
          <w:lang w:val="es-GT"/>
        </w:rPr>
        <w:t xml:space="preserve">una configuración del proceso RUP </w:t>
      </w:r>
      <w:r w:rsidR="003B731A" w:rsidRPr="00F20C16">
        <w:rPr>
          <w:lang w:val="es-GT"/>
        </w:rPr>
        <w:t>de acuerdo con</w:t>
      </w:r>
      <w:r w:rsidRPr="00F20C16">
        <w:rPr>
          <w:lang w:val="es-GT"/>
        </w:rPr>
        <w:t xml:space="preserve"> las características del proyecto, seleccionando los roles de los participantes, las actividades a realizar y los artefactos </w:t>
      </w:r>
      <w:r w:rsidR="00F9664A" w:rsidRPr="00F20C16">
        <w:rPr>
          <w:lang w:val="es-GT"/>
        </w:rPr>
        <w:t xml:space="preserve">(entregables) </w:t>
      </w:r>
      <w:r w:rsidRPr="00F20C16">
        <w:rPr>
          <w:lang w:val="es-GT"/>
        </w:rPr>
        <w:t>que serán generados.</w:t>
      </w:r>
      <w:r w:rsidR="00C06D3C" w:rsidRPr="00F20C16">
        <w:rPr>
          <w:lang w:val="es-GT"/>
        </w:rPr>
        <w:t xml:space="preserve"> </w:t>
      </w:r>
      <w:r w:rsidR="00900F4B" w:rsidRPr="00F20C16">
        <w:rPr>
          <w:lang w:val="es-GT"/>
        </w:rPr>
        <w:t>E</w:t>
      </w:r>
      <w:r w:rsidR="00C06D3C" w:rsidRPr="00F20C16">
        <w:rPr>
          <w:lang w:val="es-GT"/>
        </w:rPr>
        <w:t>ste documento es a su vez uno de los artefactos de RUP</w:t>
      </w:r>
      <w:r w:rsidR="00900F4B" w:rsidRPr="00F20C16">
        <w:rPr>
          <w:lang w:val="es-GT"/>
        </w:rPr>
        <w:t>.</w:t>
      </w:r>
    </w:p>
    <w:p w:rsidR="00EA5EE8" w:rsidRPr="00F20C16" w:rsidRDefault="00EA5EE8" w:rsidP="00E10525">
      <w:pPr>
        <w:pStyle w:val="Ttulo2"/>
        <w:spacing w:line="276" w:lineRule="auto"/>
        <w:jc w:val="both"/>
        <w:rPr>
          <w:lang w:val="es-GT"/>
        </w:rPr>
      </w:pPr>
      <w:bookmarkStart w:id="5" w:name="_Toc524312827"/>
      <w:bookmarkStart w:id="6" w:name="_Toc522453232"/>
      <w:r w:rsidRPr="00F20C16">
        <w:rPr>
          <w:lang w:val="es-GT"/>
        </w:rPr>
        <w:t>P</w:t>
      </w:r>
      <w:bookmarkEnd w:id="5"/>
      <w:r w:rsidR="00D16917" w:rsidRPr="00F20C16">
        <w:rPr>
          <w:lang w:val="es-GT"/>
        </w:rPr>
        <w:t>ropósito</w:t>
      </w:r>
      <w:bookmarkEnd w:id="6"/>
    </w:p>
    <w:p w:rsidR="00EA5EE8" w:rsidRPr="00F20C16" w:rsidRDefault="00D16917" w:rsidP="00E10525">
      <w:pPr>
        <w:pStyle w:val="Textoindependiente"/>
        <w:spacing w:line="276" w:lineRule="auto"/>
        <w:jc w:val="both"/>
        <w:rPr>
          <w:lang w:val="es-GT"/>
        </w:rPr>
      </w:pPr>
      <w:r w:rsidRPr="00F20C16">
        <w:rPr>
          <w:lang w:val="es-GT"/>
        </w:rPr>
        <w:t>E</w:t>
      </w:r>
      <w:r w:rsidR="00F9664A" w:rsidRPr="00F20C16">
        <w:rPr>
          <w:lang w:val="es-GT"/>
        </w:rPr>
        <w:t>l</w:t>
      </w:r>
      <w:r w:rsidRPr="00F20C16">
        <w:rPr>
          <w:lang w:val="es-GT"/>
        </w:rPr>
        <w:t xml:space="preserve"> propósito del Plan de Desarrollo de Software es proporcionar la información necesaria para controlar el proyecto</w:t>
      </w:r>
      <w:r w:rsidR="00EA5EE8" w:rsidRPr="00F20C16">
        <w:rPr>
          <w:lang w:val="es-GT"/>
        </w:rPr>
        <w:t xml:space="preserve">. </w:t>
      </w:r>
      <w:r w:rsidRPr="00F20C16">
        <w:rPr>
          <w:lang w:val="es-GT"/>
        </w:rPr>
        <w:t>En él se describe el enfoque de desarrollo del software</w:t>
      </w:r>
      <w:r w:rsidR="00EA5EE8" w:rsidRPr="00F20C16">
        <w:rPr>
          <w:lang w:val="es-GT"/>
        </w:rPr>
        <w:t>.</w:t>
      </w:r>
    </w:p>
    <w:p w:rsidR="00EA5EE8" w:rsidRPr="00F20C16" w:rsidRDefault="00D16917" w:rsidP="00E10525">
      <w:pPr>
        <w:pStyle w:val="Textoindependiente"/>
        <w:spacing w:line="276" w:lineRule="auto"/>
        <w:jc w:val="both"/>
        <w:rPr>
          <w:lang w:val="es-GT"/>
        </w:rPr>
      </w:pPr>
      <w:r w:rsidRPr="00F20C16">
        <w:rPr>
          <w:lang w:val="es-GT"/>
        </w:rPr>
        <w:t>Los usuarios del Plan de Desarrollo del Software son:</w:t>
      </w:r>
      <w:r w:rsidR="00EA5EE8" w:rsidRPr="00F20C16">
        <w:rPr>
          <w:lang w:val="es-GT"/>
        </w:rPr>
        <w:t xml:space="preserve"> </w:t>
      </w:r>
    </w:p>
    <w:p w:rsidR="00EA5EE8" w:rsidRPr="00F20C16" w:rsidRDefault="00D16917" w:rsidP="00E10525">
      <w:pPr>
        <w:pStyle w:val="Textoindependiente"/>
        <w:numPr>
          <w:ilvl w:val="0"/>
          <w:numId w:val="2"/>
        </w:numPr>
        <w:spacing w:line="276" w:lineRule="auto"/>
        <w:jc w:val="both"/>
        <w:rPr>
          <w:lang w:val="es-GT"/>
        </w:rPr>
      </w:pPr>
      <w:r w:rsidRPr="00F20C16">
        <w:rPr>
          <w:lang w:val="es-GT"/>
        </w:rPr>
        <w:t>El jefe del proyecto lo utiliza para organizar la agenda y necesidades de recursos, y para realizar su seguimiento</w:t>
      </w:r>
      <w:r w:rsidR="00EA5EE8" w:rsidRPr="00F20C16">
        <w:rPr>
          <w:lang w:val="es-GT"/>
        </w:rPr>
        <w:t xml:space="preserve">. </w:t>
      </w:r>
    </w:p>
    <w:p w:rsidR="00EA5EE8" w:rsidRPr="00F20C16" w:rsidRDefault="00D16917" w:rsidP="00E10525">
      <w:pPr>
        <w:pStyle w:val="Textoindependiente"/>
        <w:numPr>
          <w:ilvl w:val="0"/>
          <w:numId w:val="2"/>
        </w:numPr>
        <w:spacing w:line="276" w:lineRule="auto"/>
        <w:jc w:val="both"/>
        <w:rPr>
          <w:b/>
          <w:lang w:val="es-GT"/>
        </w:rPr>
      </w:pPr>
      <w:r w:rsidRPr="00F20C16">
        <w:rPr>
          <w:rStyle w:val="Textoennegrita"/>
          <w:b w:val="0"/>
          <w:lang w:val="es-GT"/>
        </w:rPr>
        <w:t>Los miembros del equipo de desarrollo lo usan para</w:t>
      </w:r>
      <w:r w:rsidR="001143F8" w:rsidRPr="00F20C16">
        <w:rPr>
          <w:rStyle w:val="Textoennegrita"/>
          <w:b w:val="0"/>
          <w:lang w:val="es-GT"/>
        </w:rPr>
        <w:t xml:space="preserve"> entender lo qué deben hacer, cuá</w:t>
      </w:r>
      <w:r w:rsidRPr="00F20C16">
        <w:rPr>
          <w:rStyle w:val="Textoennegrita"/>
          <w:b w:val="0"/>
          <w:lang w:val="es-GT"/>
        </w:rPr>
        <w:t>ndo deben hacerlo y qué otras actividades dependen de ello</w:t>
      </w:r>
      <w:r w:rsidR="00EA5EE8" w:rsidRPr="00F20C16">
        <w:rPr>
          <w:b/>
          <w:lang w:val="es-GT"/>
        </w:rPr>
        <w:t xml:space="preserve">. </w:t>
      </w:r>
    </w:p>
    <w:p w:rsidR="00EA5EE8" w:rsidRPr="00F20C16" w:rsidRDefault="00D16917" w:rsidP="00E10525">
      <w:pPr>
        <w:pStyle w:val="Ttulo2"/>
        <w:spacing w:line="276" w:lineRule="auto"/>
        <w:jc w:val="both"/>
        <w:rPr>
          <w:lang w:val="es-GT"/>
        </w:rPr>
      </w:pPr>
      <w:bookmarkStart w:id="7" w:name="_Toc522453233"/>
      <w:r w:rsidRPr="00F20C16">
        <w:rPr>
          <w:lang w:val="es-GT"/>
        </w:rPr>
        <w:t>Alcance</w:t>
      </w:r>
      <w:bookmarkEnd w:id="7"/>
    </w:p>
    <w:p w:rsidR="00210411" w:rsidRPr="00F20C16" w:rsidRDefault="00AF622E" w:rsidP="00E10525">
      <w:pPr>
        <w:pStyle w:val="Textoindependiente"/>
        <w:spacing w:line="276" w:lineRule="auto"/>
        <w:jc w:val="both"/>
        <w:rPr>
          <w:lang w:val="es-GT"/>
        </w:rPr>
      </w:pPr>
      <w:r w:rsidRPr="00F20C16">
        <w:rPr>
          <w:lang w:val="es-GT"/>
        </w:rPr>
        <w:t xml:space="preserve">El Plan de Desarrollo del Software describe el plan global usado para el desarrollo del </w:t>
      </w:r>
      <w:r w:rsidR="00F9664A" w:rsidRPr="00F20C16">
        <w:rPr>
          <w:lang w:val="es-GT"/>
        </w:rPr>
        <w:t>“</w:t>
      </w:r>
      <w:r w:rsidR="003B731A" w:rsidRPr="003B731A">
        <w:rPr>
          <w:lang w:val="es-GT"/>
        </w:rPr>
        <w:t>Innovación Tecnológica Para La Notificación De Abusos En El Transporte Público Del Municipio De Amatitlán Mediante Aplicación Móvil</w:t>
      </w:r>
      <w:r w:rsidR="003B731A">
        <w:rPr>
          <w:lang w:val="es-GT"/>
        </w:rPr>
        <w:t>”.</w:t>
      </w:r>
      <w:r w:rsidR="003B731A" w:rsidRPr="003B731A">
        <w:rPr>
          <w:lang w:val="es-GT"/>
        </w:rPr>
        <w:t xml:space="preserve"> </w:t>
      </w:r>
      <w:r w:rsidR="00FD59B6" w:rsidRPr="00F20C16">
        <w:rPr>
          <w:lang w:val="es-GT"/>
        </w:rPr>
        <w:t>El detalle de las iteraciones individuales se describe en los planes de cada iteración, documentos que se aportan en forma separada</w:t>
      </w:r>
      <w:r w:rsidR="00EA5EE8" w:rsidRPr="00F20C16">
        <w:rPr>
          <w:lang w:val="es-GT"/>
        </w:rPr>
        <w:t>.</w:t>
      </w:r>
      <w:r w:rsidR="00FD59B6" w:rsidRPr="00F20C16">
        <w:rPr>
          <w:lang w:val="es-GT"/>
        </w:rPr>
        <w:t xml:space="preserve"> Durante el proceso de desarrollo en el </w:t>
      </w:r>
      <w:r w:rsidR="00F9664A" w:rsidRPr="00F20C16">
        <w:rPr>
          <w:lang w:val="es-GT"/>
        </w:rPr>
        <w:t>artefacto “</w:t>
      </w:r>
      <w:r w:rsidR="00FD59B6" w:rsidRPr="00F20C16">
        <w:rPr>
          <w:lang w:val="es-GT"/>
        </w:rPr>
        <w:t>Visión</w:t>
      </w:r>
      <w:r w:rsidR="00F9664A" w:rsidRPr="00F20C16">
        <w:rPr>
          <w:lang w:val="es-GT"/>
        </w:rPr>
        <w:t>”</w:t>
      </w:r>
      <w:r w:rsidR="00FD59B6" w:rsidRPr="00F20C16">
        <w:rPr>
          <w:lang w:val="es-GT"/>
        </w:rPr>
        <w:t xml:space="preserve"> se definen las características del producto a desarrollar, lo cual constituye la base para la planificación de las iteraciones. Para esta versión </w:t>
      </w:r>
      <w:r w:rsidR="00945028">
        <w:rPr>
          <w:lang w:val="es-GT"/>
        </w:rPr>
        <w:t>1.0</w:t>
      </w:r>
      <w:r w:rsidR="00FD59B6" w:rsidRPr="00F20C16">
        <w:rPr>
          <w:lang w:val="es-GT"/>
        </w:rPr>
        <w:t xml:space="preserve"> del Plan de Desarrollo de</w:t>
      </w:r>
      <w:r w:rsidR="00F9664A" w:rsidRPr="00F20C16">
        <w:rPr>
          <w:lang w:val="es-GT"/>
        </w:rPr>
        <w:t>l</w:t>
      </w:r>
      <w:r w:rsidR="00FD59B6" w:rsidRPr="00F20C16">
        <w:rPr>
          <w:lang w:val="es-GT"/>
        </w:rPr>
        <w:t xml:space="preserve"> Software, nos hemos basado en el Pliego de Cláusulas Técnicas para hacer una estimación aproximada, una vez comenzado el proyecto y durante la </w:t>
      </w:r>
      <w:r w:rsidR="00FF4F94" w:rsidRPr="00F20C16">
        <w:rPr>
          <w:lang w:val="es-GT"/>
        </w:rPr>
        <w:t xml:space="preserve">fase </w:t>
      </w:r>
      <w:r w:rsidR="00FD59B6" w:rsidRPr="00F20C16">
        <w:rPr>
          <w:lang w:val="es-GT"/>
        </w:rPr>
        <w:t xml:space="preserve">de Inicio se generará la primera versión del </w:t>
      </w:r>
      <w:r w:rsidR="00FF4F94" w:rsidRPr="00F20C16">
        <w:rPr>
          <w:lang w:val="es-GT"/>
        </w:rPr>
        <w:t>artefacto</w:t>
      </w:r>
      <w:r w:rsidR="00FD59B6" w:rsidRPr="00F20C16">
        <w:rPr>
          <w:lang w:val="es-GT"/>
        </w:rPr>
        <w:t xml:space="preserve"> </w:t>
      </w:r>
      <w:r w:rsidR="00FF4F94" w:rsidRPr="00F20C16">
        <w:rPr>
          <w:lang w:val="es-GT"/>
        </w:rPr>
        <w:t>“</w:t>
      </w:r>
      <w:r w:rsidR="00FD59B6" w:rsidRPr="00F20C16">
        <w:rPr>
          <w:lang w:val="es-GT"/>
        </w:rPr>
        <w:t>Visión</w:t>
      </w:r>
      <w:r w:rsidR="00FF4F94" w:rsidRPr="00F20C16">
        <w:rPr>
          <w:lang w:val="es-GT"/>
        </w:rPr>
        <w:t xml:space="preserve">”, el </w:t>
      </w:r>
      <w:r w:rsidR="00FD59B6" w:rsidRPr="00F20C16">
        <w:rPr>
          <w:lang w:val="es-GT"/>
        </w:rPr>
        <w:t xml:space="preserve">cual se utilizará para refinar este documento. </w:t>
      </w:r>
      <w:r w:rsidR="002B71F5" w:rsidRPr="00F20C16">
        <w:rPr>
          <w:lang w:val="es-GT"/>
        </w:rPr>
        <w:t xml:space="preserve"> Posteriormente, el avance del proyecto y el seguimiento en cada una de las iteraciones ocasionará el ajuste de este documento produciendo nuevas versiones actualizadas.</w:t>
      </w:r>
    </w:p>
    <w:p w:rsidR="00EA5EE8" w:rsidRPr="00F20C16" w:rsidRDefault="00210411" w:rsidP="00E10525">
      <w:pPr>
        <w:pStyle w:val="Textoindependiente"/>
        <w:spacing w:line="276" w:lineRule="auto"/>
        <w:jc w:val="both"/>
        <w:rPr>
          <w:lang w:val="es-GT"/>
        </w:rPr>
      </w:pPr>
      <w:r w:rsidRPr="00F20C16">
        <w:rPr>
          <w:lang w:val="es-GT"/>
        </w:rPr>
        <w:br w:type="page"/>
      </w:r>
    </w:p>
    <w:p w:rsidR="00EA5EE8" w:rsidRPr="00F20C16" w:rsidRDefault="006A4BFB" w:rsidP="00E10525">
      <w:pPr>
        <w:pStyle w:val="Ttulo2"/>
        <w:spacing w:line="276" w:lineRule="auto"/>
        <w:jc w:val="both"/>
        <w:rPr>
          <w:lang w:val="es-GT"/>
        </w:rPr>
      </w:pPr>
      <w:bookmarkStart w:id="8" w:name="_Toc522453234"/>
      <w:r w:rsidRPr="00F20C16">
        <w:rPr>
          <w:lang w:val="es-GT"/>
        </w:rPr>
        <w:t>Resumen</w:t>
      </w:r>
      <w:bookmarkEnd w:id="8"/>
    </w:p>
    <w:p w:rsidR="00EA5EE8" w:rsidRPr="00F20C16" w:rsidRDefault="006A4BFB" w:rsidP="00E10525">
      <w:pPr>
        <w:pStyle w:val="Textoindependiente"/>
        <w:spacing w:line="276" w:lineRule="auto"/>
        <w:jc w:val="both"/>
        <w:rPr>
          <w:lang w:val="es-GT"/>
        </w:rPr>
      </w:pPr>
      <w:r w:rsidRPr="00F20C16">
        <w:rPr>
          <w:lang w:val="es-GT"/>
        </w:rPr>
        <w:t>Después de esta introducción, el resto del documento está organizado en las siguientes secciones:</w:t>
      </w:r>
    </w:p>
    <w:p w:rsidR="00EA5EE8" w:rsidRPr="00845969" w:rsidRDefault="006A4BFB" w:rsidP="00E10525">
      <w:pPr>
        <w:pStyle w:val="Textoindependiente"/>
        <w:numPr>
          <w:ilvl w:val="0"/>
          <w:numId w:val="12"/>
        </w:numPr>
        <w:spacing w:line="276" w:lineRule="auto"/>
        <w:jc w:val="both"/>
        <w:rPr>
          <w:lang w:val="es-GT"/>
        </w:rPr>
      </w:pPr>
      <w:r w:rsidRPr="002A540C">
        <w:rPr>
          <w:b/>
          <w:lang w:val="es-GT"/>
        </w:rPr>
        <w:t>Vista General del Proyecto</w:t>
      </w:r>
      <w:r w:rsidR="00845969">
        <w:rPr>
          <w:lang w:val="es-GT"/>
        </w:rPr>
        <w:t>:</w:t>
      </w:r>
      <w:r w:rsidR="00EA5EE8" w:rsidRPr="00845969">
        <w:rPr>
          <w:lang w:val="es-GT"/>
        </w:rPr>
        <w:t xml:space="preserve"> </w:t>
      </w:r>
      <w:r w:rsidR="00845969">
        <w:rPr>
          <w:lang w:val="es-GT"/>
        </w:rPr>
        <w:t>P</w:t>
      </w:r>
      <w:r w:rsidRPr="00845969">
        <w:rPr>
          <w:lang w:val="es-GT"/>
        </w:rPr>
        <w:t>roporciona una descripción del propósito, alcance y objetivos del proyecto, estableciendo los artefactos que serán producidos y utilizados durante el proyecto.</w:t>
      </w:r>
    </w:p>
    <w:p w:rsidR="00EA5EE8" w:rsidRPr="00F20C16" w:rsidRDefault="006A4BFB" w:rsidP="00E10525">
      <w:pPr>
        <w:pStyle w:val="Textoindependiente"/>
        <w:numPr>
          <w:ilvl w:val="0"/>
          <w:numId w:val="12"/>
        </w:numPr>
        <w:spacing w:line="276" w:lineRule="auto"/>
        <w:jc w:val="both"/>
        <w:rPr>
          <w:lang w:val="es-GT"/>
        </w:rPr>
      </w:pPr>
      <w:r w:rsidRPr="002A540C">
        <w:rPr>
          <w:b/>
          <w:lang w:val="es-GT"/>
        </w:rPr>
        <w:t>Organización del Proyecto</w:t>
      </w:r>
      <w:r w:rsidR="00845969" w:rsidRPr="002A540C">
        <w:rPr>
          <w:b/>
          <w:lang w:val="es-GT"/>
        </w:rPr>
        <w:t>:</w:t>
      </w:r>
      <w:r w:rsidR="00845969">
        <w:rPr>
          <w:lang w:val="es-GT"/>
        </w:rPr>
        <w:t xml:space="preserve"> D</w:t>
      </w:r>
      <w:r w:rsidRPr="00F20C16">
        <w:rPr>
          <w:lang w:val="es-GT"/>
        </w:rPr>
        <w:t>escribe la estructura organizacional del equipo de desarrollo</w:t>
      </w:r>
      <w:r w:rsidR="00EA5EE8" w:rsidRPr="00F20C16">
        <w:rPr>
          <w:lang w:val="es-GT"/>
        </w:rPr>
        <w:t>.</w:t>
      </w:r>
    </w:p>
    <w:p w:rsidR="00EA5EE8" w:rsidRPr="00F20C16" w:rsidRDefault="006A4BFB" w:rsidP="00E10525">
      <w:pPr>
        <w:pStyle w:val="Textoindependiente"/>
        <w:numPr>
          <w:ilvl w:val="0"/>
          <w:numId w:val="12"/>
        </w:numPr>
        <w:spacing w:line="276" w:lineRule="auto"/>
        <w:jc w:val="both"/>
        <w:rPr>
          <w:lang w:val="es-GT"/>
        </w:rPr>
      </w:pPr>
      <w:r w:rsidRPr="002A540C">
        <w:rPr>
          <w:b/>
          <w:lang w:val="es-GT"/>
        </w:rPr>
        <w:t>Gestión del Proceso</w:t>
      </w:r>
      <w:r w:rsidR="00845969" w:rsidRPr="002A540C">
        <w:rPr>
          <w:b/>
          <w:lang w:val="es-GT"/>
        </w:rPr>
        <w:t>:</w:t>
      </w:r>
      <w:r w:rsidR="00275CBA">
        <w:rPr>
          <w:lang w:val="es-GT"/>
        </w:rPr>
        <w:t xml:space="preserve"> E</w:t>
      </w:r>
      <w:r w:rsidR="00EA5EE8" w:rsidRPr="00F20C16">
        <w:rPr>
          <w:lang w:val="es-GT"/>
        </w:rPr>
        <w:t>x</w:t>
      </w:r>
      <w:r w:rsidRPr="00F20C16">
        <w:rPr>
          <w:lang w:val="es-GT"/>
        </w:rPr>
        <w:t>plica los costos y planificación estimada, define las fases e hitos del proyecto y describe cómo se realizará su seguimiento.</w:t>
      </w:r>
    </w:p>
    <w:p w:rsidR="00EA5EE8" w:rsidRPr="00F20C16" w:rsidRDefault="006A4BFB" w:rsidP="00E10525">
      <w:pPr>
        <w:pStyle w:val="Textoindependiente"/>
        <w:numPr>
          <w:ilvl w:val="0"/>
          <w:numId w:val="12"/>
        </w:numPr>
        <w:spacing w:line="276" w:lineRule="auto"/>
        <w:jc w:val="both"/>
        <w:rPr>
          <w:lang w:val="es-GT"/>
        </w:rPr>
      </w:pPr>
      <w:r w:rsidRPr="002A540C">
        <w:rPr>
          <w:b/>
          <w:lang w:val="es-GT"/>
        </w:rPr>
        <w:t>Planes y Guías de aplicación</w:t>
      </w:r>
      <w:r w:rsidR="00954208" w:rsidRPr="002A540C">
        <w:rPr>
          <w:b/>
          <w:lang w:val="es-GT"/>
        </w:rPr>
        <w:t>:</w:t>
      </w:r>
      <w:r w:rsidR="00954208">
        <w:rPr>
          <w:lang w:val="es-GT"/>
        </w:rPr>
        <w:t xml:space="preserve"> P</w:t>
      </w:r>
      <w:r w:rsidRPr="00F20C16">
        <w:rPr>
          <w:lang w:val="es-GT"/>
        </w:rPr>
        <w:t>roporciona una vista global del proceso de desarrollo de software, incluyendo métodos, herramientas y técnicas que serán utilizadas</w:t>
      </w:r>
      <w:r w:rsidR="00EA5EE8" w:rsidRPr="00F20C16">
        <w:rPr>
          <w:lang w:val="es-GT"/>
        </w:rPr>
        <w:t>.</w:t>
      </w:r>
    </w:p>
    <w:p w:rsidR="00210411" w:rsidRPr="00F20C16" w:rsidRDefault="00210411" w:rsidP="00E10525">
      <w:pPr>
        <w:pStyle w:val="Textoindependiente"/>
        <w:spacing w:line="276" w:lineRule="auto"/>
        <w:jc w:val="both"/>
        <w:rPr>
          <w:lang w:val="es-GT"/>
        </w:rPr>
      </w:pPr>
    </w:p>
    <w:p w:rsidR="00EA5EE8" w:rsidRPr="00F20C16" w:rsidRDefault="00F9664A" w:rsidP="00E10525">
      <w:pPr>
        <w:pStyle w:val="Ttulo1"/>
        <w:spacing w:line="276" w:lineRule="auto"/>
        <w:jc w:val="both"/>
        <w:rPr>
          <w:lang w:val="es-GT"/>
        </w:rPr>
      </w:pPr>
      <w:bookmarkStart w:id="9" w:name="_Toc524312832"/>
      <w:bookmarkStart w:id="10" w:name="_Toc522453235"/>
      <w:r w:rsidRPr="00F20C16">
        <w:rPr>
          <w:lang w:val="es-GT"/>
        </w:rPr>
        <w:t xml:space="preserve">Vista General del </w:t>
      </w:r>
      <w:bookmarkEnd w:id="9"/>
      <w:r w:rsidR="00954208" w:rsidRPr="00F20C16">
        <w:rPr>
          <w:lang w:val="es-GT"/>
        </w:rPr>
        <w:t>Proyecto</w:t>
      </w:r>
      <w:bookmarkEnd w:id="10"/>
    </w:p>
    <w:p w:rsidR="00EA5EE8" w:rsidRPr="00F20C16" w:rsidRDefault="00F9664A" w:rsidP="00E10525">
      <w:pPr>
        <w:pStyle w:val="Ttulo2"/>
        <w:spacing w:line="276" w:lineRule="auto"/>
        <w:jc w:val="both"/>
        <w:rPr>
          <w:lang w:val="es-GT"/>
        </w:rPr>
      </w:pPr>
      <w:bookmarkStart w:id="11" w:name="_Toc524312833"/>
      <w:bookmarkStart w:id="12" w:name="_Toc522453236"/>
      <w:r w:rsidRPr="00F20C16">
        <w:rPr>
          <w:lang w:val="es-GT"/>
        </w:rPr>
        <w:t>Propósito, Alcance y Objetivos</w:t>
      </w:r>
      <w:bookmarkEnd w:id="11"/>
      <w:bookmarkEnd w:id="12"/>
    </w:p>
    <w:p w:rsidR="00F9664A" w:rsidRPr="00F20C16" w:rsidRDefault="00210411" w:rsidP="00E10525">
      <w:pPr>
        <w:pStyle w:val="Textoindependiente"/>
        <w:spacing w:line="276" w:lineRule="auto"/>
        <w:jc w:val="both"/>
        <w:rPr>
          <w:lang w:val="es-GT"/>
        </w:rPr>
      </w:pPr>
      <w:r w:rsidRPr="00F20C16">
        <w:rPr>
          <w:lang w:val="es-GT"/>
        </w:rPr>
        <w:t>La información que a contin</w:t>
      </w:r>
      <w:r w:rsidR="001143F8" w:rsidRPr="00F20C16">
        <w:rPr>
          <w:lang w:val="es-GT"/>
        </w:rPr>
        <w:t>uación se incluye ha sido extraí</w:t>
      </w:r>
      <w:r w:rsidRPr="00F20C16">
        <w:rPr>
          <w:lang w:val="es-GT"/>
        </w:rPr>
        <w:t>da de</w:t>
      </w:r>
      <w:r w:rsidR="00CF6384">
        <w:rPr>
          <w:lang w:val="es-GT"/>
        </w:rPr>
        <w:t xml:space="preserve"> </w:t>
      </w:r>
      <w:r w:rsidRPr="00F20C16">
        <w:rPr>
          <w:lang w:val="es-GT"/>
        </w:rPr>
        <w:t>l</w:t>
      </w:r>
      <w:r w:rsidR="00CF6384">
        <w:rPr>
          <w:lang w:val="es-GT"/>
        </w:rPr>
        <w:t>os documentos previamente proporcionados p</w:t>
      </w:r>
      <w:r w:rsidRPr="00F20C16">
        <w:rPr>
          <w:lang w:val="es-GT"/>
        </w:rPr>
        <w:t xml:space="preserve">ara </w:t>
      </w:r>
      <w:r w:rsidR="00CF6384">
        <w:rPr>
          <w:lang w:val="es-GT"/>
        </w:rPr>
        <w:t xml:space="preserve">la Definición y Análisis </w:t>
      </w:r>
      <w:r w:rsidRPr="00F20C16">
        <w:rPr>
          <w:lang w:val="es-GT"/>
        </w:rPr>
        <w:t xml:space="preserve">del </w:t>
      </w:r>
      <w:r w:rsidR="00124DD0">
        <w:rPr>
          <w:lang w:val="es-GT"/>
        </w:rPr>
        <w:t>proyecto “</w:t>
      </w:r>
      <w:r w:rsidR="00124DD0" w:rsidRPr="00124DD0">
        <w:rPr>
          <w:lang w:val="es-GT"/>
        </w:rPr>
        <w:t>Innovación Tecnológica Para La Notificación De Abusos En El Transporte Público Del Municipio De Amatitlán Mediante Aplicación Móvil</w:t>
      </w:r>
      <w:r w:rsidR="00124DD0">
        <w:rPr>
          <w:lang w:val="es-GT"/>
        </w:rPr>
        <w:t>”</w:t>
      </w:r>
    </w:p>
    <w:p w:rsidR="005A6950" w:rsidRDefault="00210411" w:rsidP="00E10525">
      <w:pPr>
        <w:pStyle w:val="Textoindependiente"/>
        <w:spacing w:line="276" w:lineRule="auto"/>
        <w:jc w:val="both"/>
        <w:rPr>
          <w:lang w:val="es-GT"/>
        </w:rPr>
      </w:pPr>
      <w:r w:rsidRPr="00F20C16">
        <w:rPr>
          <w:lang w:val="es-GT"/>
        </w:rPr>
        <w:t>El proyecto debe proporcionar una</w:t>
      </w:r>
      <w:r w:rsidR="00AA4844" w:rsidRPr="00F20C16">
        <w:rPr>
          <w:lang w:val="es-GT"/>
        </w:rPr>
        <w:t xml:space="preserve"> </w:t>
      </w:r>
      <w:r w:rsidRPr="00F20C16">
        <w:rPr>
          <w:lang w:val="es-GT"/>
        </w:rPr>
        <w:t xml:space="preserve">propuesta para el desarrollo </w:t>
      </w:r>
      <w:r w:rsidR="00D974D6">
        <w:rPr>
          <w:lang w:val="es-GT"/>
        </w:rPr>
        <w:t>solicitado de una aplicación móvil donde se puedan enviar notificaciones mediante un botón de pánico, así mismo el desarrollo de una plataforma administrativo, donde se puede observar y dar seguimiento a las notificaciones entrantes, así mismo como dar mantenimiento a todas las listas solicitadas.</w:t>
      </w:r>
      <w:r w:rsidRPr="00F20C16">
        <w:rPr>
          <w:lang w:val="es-GT"/>
        </w:rPr>
        <w:t xml:space="preserve"> </w:t>
      </w:r>
    </w:p>
    <w:p w:rsidR="00210411" w:rsidRDefault="005A6950" w:rsidP="00E10525">
      <w:pPr>
        <w:pStyle w:val="Textoindependiente"/>
        <w:spacing w:line="276" w:lineRule="auto"/>
        <w:jc w:val="both"/>
        <w:rPr>
          <w:lang w:val="es-GT"/>
        </w:rPr>
      </w:pPr>
      <w:r>
        <w:rPr>
          <w:lang w:val="es-GT"/>
        </w:rPr>
        <w:t>Se tiene como objetivo desarrollar los dos</w:t>
      </w:r>
      <w:r w:rsidR="00313749">
        <w:rPr>
          <w:lang w:val="es-GT"/>
        </w:rPr>
        <w:t xml:space="preserve"> requerimientos principales para que el sistema quede funcionar y operativo</w:t>
      </w:r>
      <w:r w:rsidR="004A20EE">
        <w:rPr>
          <w:lang w:val="es-GT"/>
        </w:rPr>
        <w:t xml:space="preserve">. </w:t>
      </w:r>
      <w:r w:rsidR="00210411" w:rsidRPr="00F20C16">
        <w:rPr>
          <w:lang w:val="es-GT"/>
        </w:rPr>
        <w:t xml:space="preserve">Estos </w:t>
      </w:r>
      <w:r w:rsidR="00D974D6">
        <w:rPr>
          <w:lang w:val="es-GT"/>
        </w:rPr>
        <w:t>requerimientos</w:t>
      </w:r>
      <w:r w:rsidR="00210411" w:rsidRPr="00F20C16">
        <w:rPr>
          <w:lang w:val="es-GT"/>
        </w:rPr>
        <w:t xml:space="preserve"> se pueden diferenciar en </w:t>
      </w:r>
      <w:r w:rsidR="00D974D6">
        <w:rPr>
          <w:lang w:val="es-GT"/>
        </w:rPr>
        <w:t>tres</w:t>
      </w:r>
      <w:r w:rsidR="00210411" w:rsidRPr="00F20C16">
        <w:rPr>
          <w:lang w:val="es-GT"/>
        </w:rPr>
        <w:t xml:space="preserve"> bloques: </w:t>
      </w:r>
    </w:p>
    <w:p w:rsidR="004A20EE" w:rsidRPr="00F20C16" w:rsidRDefault="004A20EE" w:rsidP="00E10525">
      <w:pPr>
        <w:pStyle w:val="Textoindependiente"/>
        <w:spacing w:line="276" w:lineRule="auto"/>
        <w:jc w:val="both"/>
        <w:rPr>
          <w:lang w:val="es-GT"/>
        </w:rPr>
      </w:pPr>
    </w:p>
    <w:p w:rsidR="002377B1" w:rsidRPr="002377B1" w:rsidRDefault="002377B1" w:rsidP="00E10525">
      <w:pPr>
        <w:pStyle w:val="Prrafodelista"/>
        <w:keepLines/>
        <w:widowControl w:val="0"/>
        <w:numPr>
          <w:ilvl w:val="0"/>
          <w:numId w:val="13"/>
        </w:numPr>
        <w:suppressAutoHyphens w:val="0"/>
        <w:spacing w:after="120" w:line="276" w:lineRule="auto"/>
        <w:jc w:val="both"/>
        <w:rPr>
          <w:rFonts w:ascii="Times New Roman" w:hAnsi="Times New Roman" w:cs="Times New Roman"/>
          <w:b w:val="0"/>
          <w:vanish/>
          <w:szCs w:val="20"/>
          <w:lang w:eastAsia="en-US"/>
        </w:rPr>
      </w:pPr>
    </w:p>
    <w:p w:rsidR="003D29AD" w:rsidRPr="002377B1" w:rsidRDefault="00A76185" w:rsidP="002377B1">
      <w:pPr>
        <w:pStyle w:val="Textoindependiente"/>
        <w:numPr>
          <w:ilvl w:val="0"/>
          <w:numId w:val="23"/>
        </w:numPr>
        <w:spacing w:line="276" w:lineRule="auto"/>
        <w:jc w:val="both"/>
        <w:rPr>
          <w:b/>
          <w:lang w:val="es-GT"/>
        </w:rPr>
      </w:pPr>
      <w:r w:rsidRPr="002377B1">
        <w:rPr>
          <w:b/>
          <w:lang w:val="es-GT"/>
        </w:rPr>
        <w:t xml:space="preserve"> </w:t>
      </w:r>
      <w:r w:rsidR="00EC57C2" w:rsidRPr="002377B1">
        <w:rPr>
          <w:b/>
          <w:lang w:val="es-GT"/>
        </w:rPr>
        <w:t>Módulo Administrativo</w:t>
      </w:r>
    </w:p>
    <w:p w:rsidR="003D29AD" w:rsidRDefault="001B69BE" w:rsidP="00E10525">
      <w:pPr>
        <w:pStyle w:val="Textoindependiente"/>
        <w:numPr>
          <w:ilvl w:val="0"/>
          <w:numId w:val="4"/>
        </w:numPr>
        <w:spacing w:line="276" w:lineRule="auto"/>
        <w:jc w:val="both"/>
        <w:rPr>
          <w:lang w:val="es-GT"/>
        </w:rPr>
      </w:pPr>
      <w:r>
        <w:rPr>
          <w:lang w:val="es-GT"/>
        </w:rPr>
        <w:t>Gestión de Notificaciones</w:t>
      </w:r>
    </w:p>
    <w:p w:rsidR="001B69BE" w:rsidRDefault="001B69BE" w:rsidP="00E10525">
      <w:pPr>
        <w:pStyle w:val="Textoindependiente"/>
        <w:numPr>
          <w:ilvl w:val="0"/>
          <w:numId w:val="4"/>
        </w:numPr>
        <w:spacing w:line="276" w:lineRule="auto"/>
        <w:jc w:val="both"/>
        <w:rPr>
          <w:lang w:val="es-GT"/>
        </w:rPr>
      </w:pPr>
      <w:r>
        <w:rPr>
          <w:lang w:val="es-GT"/>
        </w:rPr>
        <w:t>Mantenimiento a Usuarios</w:t>
      </w:r>
    </w:p>
    <w:p w:rsidR="001B69BE" w:rsidRDefault="001B69BE" w:rsidP="00E10525">
      <w:pPr>
        <w:pStyle w:val="Textoindependiente"/>
        <w:numPr>
          <w:ilvl w:val="0"/>
          <w:numId w:val="4"/>
        </w:numPr>
        <w:spacing w:line="276" w:lineRule="auto"/>
        <w:jc w:val="both"/>
        <w:rPr>
          <w:lang w:val="es-GT"/>
        </w:rPr>
      </w:pPr>
      <w:r>
        <w:rPr>
          <w:lang w:val="es-GT"/>
        </w:rPr>
        <w:t>Mantenimiento a Vehículos</w:t>
      </w:r>
    </w:p>
    <w:p w:rsidR="001B69BE" w:rsidRDefault="001B69BE" w:rsidP="00E10525">
      <w:pPr>
        <w:pStyle w:val="Textoindependiente"/>
        <w:numPr>
          <w:ilvl w:val="0"/>
          <w:numId w:val="4"/>
        </w:numPr>
        <w:spacing w:line="276" w:lineRule="auto"/>
        <w:jc w:val="both"/>
        <w:rPr>
          <w:lang w:val="es-GT"/>
        </w:rPr>
      </w:pPr>
      <w:r>
        <w:rPr>
          <w:lang w:val="es-GT"/>
        </w:rPr>
        <w:t>Mantenimiento a Rutas</w:t>
      </w:r>
    </w:p>
    <w:p w:rsidR="001B69BE" w:rsidRDefault="001B69BE" w:rsidP="00E10525">
      <w:pPr>
        <w:pStyle w:val="Textoindependiente"/>
        <w:numPr>
          <w:ilvl w:val="0"/>
          <w:numId w:val="4"/>
        </w:numPr>
        <w:spacing w:line="276" w:lineRule="auto"/>
        <w:jc w:val="both"/>
        <w:rPr>
          <w:lang w:val="es-GT"/>
        </w:rPr>
      </w:pPr>
      <w:r>
        <w:rPr>
          <w:lang w:val="es-GT"/>
        </w:rPr>
        <w:t xml:space="preserve">Mantenimiento a </w:t>
      </w:r>
      <w:r w:rsidR="00384FCE">
        <w:rPr>
          <w:lang w:val="es-GT"/>
        </w:rPr>
        <w:t>Administradores</w:t>
      </w:r>
    </w:p>
    <w:p w:rsidR="004A20EE" w:rsidRPr="00F20C16" w:rsidRDefault="004A20EE" w:rsidP="00E10525">
      <w:pPr>
        <w:pStyle w:val="Textoindependiente"/>
        <w:spacing w:line="276" w:lineRule="auto"/>
        <w:ind w:left="1440"/>
        <w:jc w:val="both"/>
        <w:rPr>
          <w:lang w:val="es-GT"/>
        </w:rPr>
      </w:pPr>
    </w:p>
    <w:p w:rsidR="003D29AD" w:rsidRPr="002377B1" w:rsidRDefault="00384FCE" w:rsidP="002377B1">
      <w:pPr>
        <w:pStyle w:val="Textoindependiente"/>
        <w:numPr>
          <w:ilvl w:val="0"/>
          <w:numId w:val="23"/>
        </w:numPr>
        <w:spacing w:line="276" w:lineRule="auto"/>
        <w:jc w:val="both"/>
        <w:rPr>
          <w:b/>
          <w:lang w:val="es-GT"/>
        </w:rPr>
      </w:pPr>
      <w:r w:rsidRPr="002377B1">
        <w:rPr>
          <w:b/>
          <w:lang w:val="es-GT"/>
        </w:rPr>
        <w:t>Aplicación Móvil Híbrida</w:t>
      </w:r>
    </w:p>
    <w:p w:rsidR="00AA4844" w:rsidRDefault="00B734D1" w:rsidP="00E10525">
      <w:pPr>
        <w:pStyle w:val="Textoindependiente"/>
        <w:numPr>
          <w:ilvl w:val="0"/>
          <w:numId w:val="5"/>
        </w:numPr>
        <w:spacing w:line="276" w:lineRule="auto"/>
        <w:jc w:val="both"/>
        <w:rPr>
          <w:lang w:val="es-GT"/>
        </w:rPr>
      </w:pPr>
      <w:r>
        <w:rPr>
          <w:lang w:val="es-GT"/>
        </w:rPr>
        <w:t>Envío y Configuración de Notificaciones</w:t>
      </w:r>
    </w:p>
    <w:p w:rsidR="00B734D1" w:rsidRDefault="002A7CA0" w:rsidP="00E10525">
      <w:pPr>
        <w:pStyle w:val="Textoindependiente"/>
        <w:numPr>
          <w:ilvl w:val="0"/>
          <w:numId w:val="5"/>
        </w:numPr>
        <w:spacing w:line="276" w:lineRule="auto"/>
        <w:jc w:val="both"/>
        <w:rPr>
          <w:lang w:val="es-GT"/>
        </w:rPr>
      </w:pPr>
      <w:r>
        <w:rPr>
          <w:lang w:val="es-GT"/>
        </w:rPr>
        <w:t>Mantenimiento a Buses por Cuenta</w:t>
      </w:r>
    </w:p>
    <w:p w:rsidR="003D29AD" w:rsidRPr="009601F8" w:rsidRDefault="002A7CA0" w:rsidP="00E10525">
      <w:pPr>
        <w:pStyle w:val="Textoindependiente"/>
        <w:numPr>
          <w:ilvl w:val="0"/>
          <w:numId w:val="5"/>
        </w:numPr>
        <w:spacing w:line="276" w:lineRule="auto"/>
        <w:jc w:val="both"/>
        <w:rPr>
          <w:lang w:val="es-GT"/>
        </w:rPr>
      </w:pPr>
      <w:r>
        <w:rPr>
          <w:lang w:val="es-GT"/>
        </w:rPr>
        <w:t>Historial de Notificaciones enviadas</w:t>
      </w:r>
    </w:p>
    <w:p w:rsidR="003D29AD" w:rsidRPr="002377B1" w:rsidRDefault="002A7CA0" w:rsidP="00E10525">
      <w:pPr>
        <w:pStyle w:val="Textoindependiente"/>
        <w:numPr>
          <w:ilvl w:val="0"/>
          <w:numId w:val="7"/>
        </w:numPr>
        <w:spacing w:line="276" w:lineRule="auto"/>
        <w:jc w:val="both"/>
        <w:rPr>
          <w:b/>
          <w:lang w:val="es-GT"/>
        </w:rPr>
      </w:pPr>
      <w:r w:rsidRPr="002377B1">
        <w:rPr>
          <w:b/>
          <w:lang w:val="es-GT"/>
        </w:rPr>
        <w:lastRenderedPageBreak/>
        <w:t>Reportes</w:t>
      </w:r>
    </w:p>
    <w:p w:rsidR="002A7CA0" w:rsidRPr="00575A4B" w:rsidRDefault="002A7CA0" w:rsidP="00E10525">
      <w:pPr>
        <w:pStyle w:val="Textoindependiente"/>
        <w:numPr>
          <w:ilvl w:val="0"/>
          <w:numId w:val="5"/>
        </w:numPr>
        <w:spacing w:line="276" w:lineRule="auto"/>
        <w:jc w:val="both"/>
        <w:rPr>
          <w:lang w:val="es-GT"/>
        </w:rPr>
      </w:pPr>
      <w:r w:rsidRPr="00575A4B">
        <w:rPr>
          <w:lang w:val="es-GT"/>
        </w:rPr>
        <w:t>Reporte de Nuevos Usuarios por Fecha</w:t>
      </w:r>
    </w:p>
    <w:p w:rsidR="002A7CA0" w:rsidRPr="00575A4B" w:rsidRDefault="002A7CA0" w:rsidP="00E10525">
      <w:pPr>
        <w:pStyle w:val="Textoindependiente"/>
        <w:numPr>
          <w:ilvl w:val="0"/>
          <w:numId w:val="5"/>
        </w:numPr>
        <w:spacing w:line="276" w:lineRule="auto"/>
        <w:jc w:val="both"/>
        <w:rPr>
          <w:lang w:val="es-GT"/>
        </w:rPr>
      </w:pPr>
      <w:r w:rsidRPr="00575A4B">
        <w:rPr>
          <w:lang w:val="es-GT"/>
        </w:rPr>
        <w:t>Reporte de Notificaciones más utilizadas</w:t>
      </w:r>
    </w:p>
    <w:p w:rsidR="002A7CA0" w:rsidRPr="00575A4B" w:rsidRDefault="002A7CA0" w:rsidP="00E10525">
      <w:pPr>
        <w:pStyle w:val="Textoindependiente"/>
        <w:numPr>
          <w:ilvl w:val="0"/>
          <w:numId w:val="5"/>
        </w:numPr>
        <w:spacing w:line="276" w:lineRule="auto"/>
        <w:jc w:val="both"/>
        <w:rPr>
          <w:lang w:val="es-GT"/>
        </w:rPr>
      </w:pPr>
      <w:r w:rsidRPr="00575A4B">
        <w:rPr>
          <w:lang w:val="es-GT"/>
        </w:rPr>
        <w:t>Reporte de Notificaciones por Estado</w:t>
      </w:r>
    </w:p>
    <w:p w:rsidR="00B74937" w:rsidRDefault="002A7CA0" w:rsidP="00E10525">
      <w:pPr>
        <w:pStyle w:val="Textoindependiente"/>
        <w:numPr>
          <w:ilvl w:val="0"/>
          <w:numId w:val="5"/>
        </w:numPr>
        <w:spacing w:line="276" w:lineRule="auto"/>
        <w:jc w:val="both"/>
        <w:rPr>
          <w:lang w:val="es-GT"/>
        </w:rPr>
      </w:pPr>
      <w:r w:rsidRPr="00575A4B">
        <w:rPr>
          <w:lang w:val="es-GT"/>
        </w:rPr>
        <w:t>Reporte de Vehículos suscritos por empresa</w:t>
      </w:r>
    </w:p>
    <w:p w:rsidR="0056143F" w:rsidRPr="00510C2D" w:rsidRDefault="0056143F" w:rsidP="0056143F">
      <w:pPr>
        <w:pStyle w:val="Textoindependiente"/>
        <w:spacing w:line="276" w:lineRule="auto"/>
        <w:ind w:left="1440"/>
        <w:jc w:val="both"/>
        <w:rPr>
          <w:lang w:val="es-GT"/>
        </w:rPr>
      </w:pPr>
    </w:p>
    <w:p w:rsidR="00EA5EE8" w:rsidRPr="00F20C16" w:rsidRDefault="00D65076" w:rsidP="00E10525">
      <w:pPr>
        <w:pStyle w:val="Ttulo2"/>
        <w:spacing w:line="276" w:lineRule="auto"/>
        <w:jc w:val="both"/>
        <w:rPr>
          <w:lang w:val="es-GT"/>
        </w:rPr>
      </w:pPr>
      <w:bookmarkStart w:id="13" w:name="_Toc524312834"/>
      <w:bookmarkStart w:id="14" w:name="_Toc522453237"/>
      <w:r w:rsidRPr="00F20C16">
        <w:rPr>
          <w:lang w:val="es-GT"/>
        </w:rPr>
        <w:t>Suposiciones y Restricciones</w:t>
      </w:r>
      <w:bookmarkEnd w:id="13"/>
      <w:bookmarkEnd w:id="14"/>
    </w:p>
    <w:p w:rsidR="00F2693F" w:rsidRDefault="00F2693F" w:rsidP="00E10525">
      <w:pPr>
        <w:pStyle w:val="Textoindependiente"/>
        <w:spacing w:line="276" w:lineRule="auto"/>
        <w:jc w:val="both"/>
        <w:rPr>
          <w:lang w:val="es-GT"/>
        </w:rPr>
      </w:pPr>
      <w:r w:rsidRPr="00F20C16">
        <w:rPr>
          <w:lang w:val="es-GT"/>
        </w:rPr>
        <w:t xml:space="preserve">Las suposiciones y restricciones </w:t>
      </w:r>
      <w:r w:rsidR="0094188C" w:rsidRPr="00F20C16">
        <w:rPr>
          <w:lang w:val="es-GT"/>
        </w:rPr>
        <w:t xml:space="preserve">respecto del sistema, y </w:t>
      </w:r>
      <w:r w:rsidR="004A20EE">
        <w:rPr>
          <w:lang w:val="es-GT"/>
        </w:rPr>
        <w:t xml:space="preserve">que se derivan directamente de los requerimientos </w:t>
      </w:r>
      <w:r w:rsidRPr="00F20C16">
        <w:rPr>
          <w:lang w:val="es-GT"/>
        </w:rPr>
        <w:t>son:</w:t>
      </w:r>
    </w:p>
    <w:p w:rsidR="00434BF1" w:rsidRPr="002377B1" w:rsidRDefault="002377B1" w:rsidP="00E10525">
      <w:pPr>
        <w:pStyle w:val="Textoindependiente"/>
        <w:spacing w:line="276" w:lineRule="auto"/>
        <w:jc w:val="both"/>
        <w:rPr>
          <w:b/>
          <w:lang w:val="es-GT"/>
        </w:rPr>
      </w:pPr>
      <w:r w:rsidRPr="002377B1">
        <w:rPr>
          <w:b/>
          <w:lang w:val="es-GT"/>
        </w:rPr>
        <w:t>Suposiciones:</w:t>
      </w:r>
    </w:p>
    <w:p w:rsidR="004E302E" w:rsidRPr="00F20C16" w:rsidRDefault="004E302E" w:rsidP="00E10525">
      <w:pPr>
        <w:pStyle w:val="Textoindependiente"/>
        <w:numPr>
          <w:ilvl w:val="0"/>
          <w:numId w:val="19"/>
        </w:numPr>
        <w:spacing w:line="276" w:lineRule="auto"/>
        <w:jc w:val="both"/>
        <w:rPr>
          <w:lang w:val="es-GT"/>
        </w:rPr>
      </w:pPr>
      <w:r w:rsidRPr="00F20C16">
        <w:rPr>
          <w:lang w:val="es-GT"/>
        </w:rPr>
        <w:t xml:space="preserve">Debe contemplarse </w:t>
      </w:r>
      <w:r>
        <w:rPr>
          <w:lang w:val="es-GT"/>
        </w:rPr>
        <w:t>l</w:t>
      </w:r>
      <w:r w:rsidRPr="00F20C16">
        <w:rPr>
          <w:lang w:val="es-GT"/>
        </w:rPr>
        <w:t>os siguientes puntos críticos:</w:t>
      </w:r>
    </w:p>
    <w:p w:rsidR="0094188C" w:rsidRPr="00F20C16" w:rsidRDefault="0094188C" w:rsidP="00E10525">
      <w:pPr>
        <w:pStyle w:val="Textoindependiente"/>
        <w:numPr>
          <w:ilvl w:val="0"/>
          <w:numId w:val="9"/>
        </w:numPr>
        <w:spacing w:line="276" w:lineRule="auto"/>
        <w:jc w:val="both"/>
        <w:rPr>
          <w:lang w:val="es-GT"/>
        </w:rPr>
      </w:pPr>
      <w:r w:rsidRPr="00F20C16">
        <w:rPr>
          <w:lang w:val="es-GT"/>
        </w:rPr>
        <w:t xml:space="preserve">Compatibilidad </w:t>
      </w:r>
      <w:r w:rsidR="00D9459B">
        <w:rPr>
          <w:lang w:val="es-GT"/>
        </w:rPr>
        <w:t>con cualquier sistema operativo móvil y cualquier sistema operativo de escritorio.</w:t>
      </w:r>
    </w:p>
    <w:p w:rsidR="0094188C" w:rsidRPr="00F20C16" w:rsidRDefault="0094188C" w:rsidP="00E10525">
      <w:pPr>
        <w:pStyle w:val="Textoindependiente"/>
        <w:numPr>
          <w:ilvl w:val="0"/>
          <w:numId w:val="9"/>
        </w:numPr>
        <w:spacing w:line="276" w:lineRule="auto"/>
        <w:jc w:val="both"/>
        <w:rPr>
          <w:lang w:val="es-GT"/>
        </w:rPr>
      </w:pPr>
      <w:r w:rsidRPr="00F20C16">
        <w:rPr>
          <w:lang w:val="es-GT"/>
        </w:rPr>
        <w:t xml:space="preserve">Sistemas seguros: protección de información, </w:t>
      </w:r>
      <w:r w:rsidR="004E302E">
        <w:rPr>
          <w:lang w:val="es-GT"/>
        </w:rPr>
        <w:t>encriptación de claves,</w:t>
      </w:r>
      <w:r w:rsidRPr="00F20C16">
        <w:rPr>
          <w:lang w:val="es-GT"/>
        </w:rPr>
        <w:t xml:space="preserve"> etc.</w:t>
      </w:r>
    </w:p>
    <w:p w:rsidR="004E302E" w:rsidRDefault="0094188C" w:rsidP="00E10525">
      <w:pPr>
        <w:pStyle w:val="Textoindependiente"/>
        <w:numPr>
          <w:ilvl w:val="0"/>
          <w:numId w:val="9"/>
        </w:numPr>
        <w:spacing w:line="276" w:lineRule="auto"/>
        <w:jc w:val="both"/>
        <w:rPr>
          <w:lang w:val="es-GT"/>
        </w:rPr>
      </w:pPr>
      <w:r w:rsidRPr="00F20C16">
        <w:rPr>
          <w:lang w:val="es-GT"/>
        </w:rPr>
        <w:t>Adaptación a la normativa de Protección de Datos</w:t>
      </w:r>
      <w:r w:rsidR="004E302E">
        <w:rPr>
          <w:lang w:val="es-GT"/>
        </w:rPr>
        <w:t>.</w:t>
      </w:r>
    </w:p>
    <w:p w:rsidR="002377B1" w:rsidRDefault="002377B1" w:rsidP="002377B1">
      <w:pPr>
        <w:pStyle w:val="Textoindependiente"/>
        <w:numPr>
          <w:ilvl w:val="0"/>
          <w:numId w:val="19"/>
        </w:numPr>
        <w:spacing w:line="276" w:lineRule="auto"/>
        <w:jc w:val="both"/>
        <w:rPr>
          <w:lang w:val="es-GT"/>
        </w:rPr>
      </w:pPr>
      <w:r>
        <w:rPr>
          <w:lang w:val="es-GT"/>
        </w:rPr>
        <w:t xml:space="preserve">El personal </w:t>
      </w:r>
      <w:r w:rsidRPr="002377B1">
        <w:rPr>
          <w:lang w:val="es-GT"/>
        </w:rPr>
        <w:t>estará disponible para las fechas y</w:t>
      </w:r>
      <w:r>
        <w:rPr>
          <w:lang w:val="es-GT"/>
        </w:rPr>
        <w:t xml:space="preserve"> </w:t>
      </w:r>
      <w:r w:rsidRPr="002377B1">
        <w:rPr>
          <w:lang w:val="es-GT"/>
        </w:rPr>
        <w:t>horarios en que se realicen las entrevistas de levantamiento</w:t>
      </w:r>
      <w:r>
        <w:rPr>
          <w:lang w:val="es-GT"/>
        </w:rPr>
        <w:t xml:space="preserve"> </w:t>
      </w:r>
      <w:r w:rsidRPr="002377B1">
        <w:rPr>
          <w:lang w:val="es-GT"/>
        </w:rPr>
        <w:t>de información, dentro de los marcos temporales definidos</w:t>
      </w:r>
      <w:r>
        <w:rPr>
          <w:lang w:val="es-GT"/>
        </w:rPr>
        <w:t xml:space="preserve"> </w:t>
      </w:r>
      <w:r w:rsidRPr="002377B1">
        <w:rPr>
          <w:lang w:val="es-GT"/>
        </w:rPr>
        <w:t>para el proyecto, para lo cual las fechas y horas específicas</w:t>
      </w:r>
      <w:r>
        <w:rPr>
          <w:lang w:val="es-GT"/>
        </w:rPr>
        <w:t xml:space="preserve"> </w:t>
      </w:r>
      <w:r w:rsidRPr="002377B1">
        <w:rPr>
          <w:lang w:val="es-GT"/>
        </w:rPr>
        <w:t>de cada entrevista se fijarán en su momento y de común</w:t>
      </w:r>
      <w:r>
        <w:rPr>
          <w:lang w:val="es-GT"/>
        </w:rPr>
        <w:t xml:space="preserve"> </w:t>
      </w:r>
      <w:r w:rsidRPr="002377B1">
        <w:rPr>
          <w:lang w:val="es-GT"/>
        </w:rPr>
        <w:t>acuerdo entre el consultor y los miembros del equipo de</w:t>
      </w:r>
      <w:r>
        <w:rPr>
          <w:lang w:val="es-GT"/>
        </w:rPr>
        <w:t xml:space="preserve">l </w:t>
      </w:r>
      <w:r w:rsidRPr="002377B1">
        <w:rPr>
          <w:lang w:val="es-GT"/>
        </w:rPr>
        <w:t>proyecto.</w:t>
      </w:r>
    </w:p>
    <w:p w:rsidR="002377B1" w:rsidRDefault="002377B1" w:rsidP="002377B1">
      <w:pPr>
        <w:pStyle w:val="Textoindependiente"/>
        <w:numPr>
          <w:ilvl w:val="0"/>
          <w:numId w:val="19"/>
        </w:numPr>
        <w:spacing w:line="276" w:lineRule="auto"/>
        <w:jc w:val="both"/>
        <w:rPr>
          <w:lang w:val="es-GT"/>
        </w:rPr>
      </w:pPr>
      <w:r w:rsidRPr="002377B1">
        <w:rPr>
          <w:lang w:val="es-GT"/>
        </w:rPr>
        <w:t>El proyecto se mantendrá dentro del grupo de proyectos con prioridad en su ejecución.</w:t>
      </w:r>
    </w:p>
    <w:p w:rsidR="0056143F" w:rsidRDefault="0056143F" w:rsidP="0056143F">
      <w:pPr>
        <w:pStyle w:val="Textoindependiente"/>
        <w:spacing w:line="276" w:lineRule="auto"/>
        <w:ind w:left="1080"/>
        <w:jc w:val="both"/>
        <w:rPr>
          <w:lang w:val="es-GT"/>
        </w:rPr>
      </w:pPr>
    </w:p>
    <w:p w:rsidR="002377B1" w:rsidRPr="002377B1" w:rsidRDefault="002377B1" w:rsidP="002377B1">
      <w:pPr>
        <w:pStyle w:val="Textoindependiente"/>
        <w:spacing w:line="276" w:lineRule="auto"/>
        <w:jc w:val="both"/>
        <w:rPr>
          <w:b/>
          <w:lang w:val="es-GT"/>
        </w:rPr>
      </w:pPr>
      <w:r w:rsidRPr="002377B1">
        <w:rPr>
          <w:b/>
          <w:lang w:val="es-GT"/>
        </w:rPr>
        <w:t>Restricciones:</w:t>
      </w:r>
    </w:p>
    <w:p w:rsidR="002377B1" w:rsidRDefault="002377B1" w:rsidP="002377B1">
      <w:pPr>
        <w:pStyle w:val="Textoindependiente"/>
        <w:numPr>
          <w:ilvl w:val="0"/>
          <w:numId w:val="25"/>
        </w:numPr>
        <w:spacing w:line="276" w:lineRule="auto"/>
        <w:jc w:val="both"/>
        <w:rPr>
          <w:lang w:val="es-GT"/>
        </w:rPr>
      </w:pPr>
      <w:r w:rsidRPr="002377B1">
        <w:rPr>
          <w:lang w:val="es-GT"/>
        </w:rPr>
        <w:t>El Manual de Usuarios y el Manual de Procedimientos son</w:t>
      </w:r>
      <w:r>
        <w:rPr>
          <w:lang w:val="es-GT"/>
        </w:rPr>
        <w:t xml:space="preserve"> </w:t>
      </w:r>
      <w:r w:rsidRPr="002377B1">
        <w:rPr>
          <w:lang w:val="es-GT"/>
        </w:rPr>
        <w:t>documentos complementarios al Plan de Implementación de</w:t>
      </w:r>
      <w:r>
        <w:rPr>
          <w:lang w:val="es-GT"/>
        </w:rPr>
        <w:t xml:space="preserve"> </w:t>
      </w:r>
      <w:r w:rsidRPr="002377B1">
        <w:rPr>
          <w:lang w:val="es-GT"/>
        </w:rPr>
        <w:t>las Mejoras; por tanto, no reflejarán la situación actual, más</w:t>
      </w:r>
      <w:r>
        <w:rPr>
          <w:lang w:val="es-GT"/>
        </w:rPr>
        <w:t xml:space="preserve"> </w:t>
      </w:r>
      <w:r w:rsidRPr="002377B1">
        <w:rPr>
          <w:lang w:val="es-GT"/>
        </w:rPr>
        <w:t>bien la propuesta</w:t>
      </w:r>
      <w:r>
        <w:rPr>
          <w:lang w:val="es-GT"/>
        </w:rPr>
        <w:t>.</w:t>
      </w:r>
    </w:p>
    <w:p w:rsidR="002377B1" w:rsidRDefault="002377B1" w:rsidP="002377B1">
      <w:pPr>
        <w:pStyle w:val="Textoindependiente"/>
        <w:numPr>
          <w:ilvl w:val="0"/>
          <w:numId w:val="25"/>
        </w:numPr>
        <w:spacing w:line="276" w:lineRule="auto"/>
        <w:jc w:val="both"/>
        <w:rPr>
          <w:lang w:val="es-GT"/>
        </w:rPr>
      </w:pPr>
      <w:r w:rsidRPr="002377B1">
        <w:rPr>
          <w:lang w:val="es-GT"/>
        </w:rPr>
        <w:t>El diagnóstico de los procesos estará orientada a determinar objetivos y propuestas de mejora, aunque no contempla la ejecución directa y completa de todas las sugerencias y acciones de mejora, las cuales están fuera del alcance del proyecto</w:t>
      </w:r>
    </w:p>
    <w:p w:rsidR="0056143F" w:rsidRPr="0056143F" w:rsidRDefault="002377B1" w:rsidP="0056143F">
      <w:pPr>
        <w:pStyle w:val="Textoindependiente"/>
        <w:numPr>
          <w:ilvl w:val="0"/>
          <w:numId w:val="25"/>
        </w:numPr>
        <w:spacing w:line="276" w:lineRule="auto"/>
        <w:jc w:val="both"/>
        <w:rPr>
          <w:lang w:val="es-GT"/>
        </w:rPr>
      </w:pPr>
      <w:r w:rsidRPr="002377B1">
        <w:rPr>
          <w:lang w:val="es-GT"/>
        </w:rPr>
        <w:t>Solo se tendrá como presupuesto el costo estimado, siendo</w:t>
      </w:r>
      <w:r>
        <w:rPr>
          <w:lang w:val="es-GT"/>
        </w:rPr>
        <w:t xml:space="preserve"> </w:t>
      </w:r>
      <w:r w:rsidRPr="002377B1">
        <w:rPr>
          <w:lang w:val="es-GT"/>
        </w:rPr>
        <w:t>difícil incrementar posteriormente dicho presupuesto.</w:t>
      </w:r>
    </w:p>
    <w:p w:rsidR="0056143F" w:rsidRPr="00F20C16" w:rsidRDefault="00FA4B97" w:rsidP="0056143F">
      <w:pPr>
        <w:pStyle w:val="Textoindependiente"/>
        <w:spacing w:line="276" w:lineRule="auto"/>
        <w:jc w:val="both"/>
        <w:rPr>
          <w:lang w:val="es-GT"/>
        </w:rPr>
      </w:pPr>
      <w:r w:rsidRPr="00F20C16">
        <w:rPr>
          <w:lang w:val="es-GT"/>
        </w:rPr>
        <w:t>Como es natural, la lista de suposiciones y restricciones se incrementará durante el desarrollo del proyecto, particularmente una vez establecido el artefacto “Visión”.</w:t>
      </w:r>
      <w:r w:rsidR="00434BF1">
        <w:rPr>
          <w:lang w:val="es-GT"/>
        </w:rPr>
        <w:t xml:space="preserve"> </w:t>
      </w:r>
    </w:p>
    <w:p w:rsidR="00EA5EE8" w:rsidRPr="00F20C16" w:rsidRDefault="002A25F0" w:rsidP="00E10525">
      <w:pPr>
        <w:pStyle w:val="Ttulo2"/>
        <w:spacing w:line="276" w:lineRule="auto"/>
        <w:jc w:val="both"/>
        <w:rPr>
          <w:lang w:val="es-GT"/>
        </w:rPr>
      </w:pPr>
      <w:bookmarkStart w:id="15" w:name="_Toc524312835"/>
      <w:bookmarkStart w:id="16" w:name="_Toc522453238"/>
      <w:r w:rsidRPr="00F20C16">
        <w:rPr>
          <w:lang w:val="es-GT"/>
        </w:rPr>
        <w:t>Entregables del proyecto</w:t>
      </w:r>
      <w:bookmarkEnd w:id="15"/>
      <w:bookmarkEnd w:id="16"/>
    </w:p>
    <w:p w:rsidR="002A25F0" w:rsidRPr="00F20C16" w:rsidRDefault="002A25F0" w:rsidP="00E10525">
      <w:pPr>
        <w:spacing w:line="276" w:lineRule="auto"/>
        <w:ind w:left="720"/>
        <w:jc w:val="both"/>
        <w:rPr>
          <w:lang w:val="es-GT" w:eastAsia="es-ES"/>
        </w:rPr>
      </w:pPr>
      <w:r w:rsidRPr="00F20C16">
        <w:rPr>
          <w:lang w:val="es-GT" w:eastAsia="es-ES"/>
        </w:rPr>
        <w:t xml:space="preserve">A </w:t>
      </w:r>
      <w:r w:rsidR="00CC0274" w:rsidRPr="00F20C16">
        <w:rPr>
          <w:lang w:val="es-GT" w:eastAsia="es-ES"/>
        </w:rPr>
        <w:t>continuación,</w:t>
      </w:r>
      <w:r w:rsidRPr="00F20C16">
        <w:rPr>
          <w:lang w:val="es-GT" w:eastAsia="es-ES"/>
        </w:rPr>
        <w:t xml:space="preserve"> se </w:t>
      </w:r>
      <w:r w:rsidR="00CC0274" w:rsidRPr="00F20C16">
        <w:rPr>
          <w:lang w:val="es-GT" w:eastAsia="es-ES"/>
        </w:rPr>
        <w:t>indican y</w:t>
      </w:r>
      <w:r w:rsidRPr="00F20C16">
        <w:rPr>
          <w:lang w:val="es-GT" w:eastAsia="es-ES"/>
        </w:rPr>
        <w:t xml:space="preserve"> describen cada uno de los artefactos que serán generados y utilizados por el proyecto y que constituyen los entregables. Esta lista constituye la configuración de RUP desde la perspectiva de artefactos, y que proponemos para este proyecto.  </w:t>
      </w:r>
    </w:p>
    <w:p w:rsidR="002A25F0" w:rsidRPr="00F20C16" w:rsidRDefault="002A25F0" w:rsidP="00E10525">
      <w:pPr>
        <w:spacing w:line="276" w:lineRule="auto"/>
        <w:ind w:left="720"/>
        <w:jc w:val="both"/>
        <w:rPr>
          <w:lang w:val="es-GT" w:eastAsia="es-ES"/>
        </w:rPr>
      </w:pPr>
    </w:p>
    <w:p w:rsidR="002A25F0" w:rsidRPr="00F20C16" w:rsidRDefault="002A25F0" w:rsidP="00E10525">
      <w:pPr>
        <w:spacing w:line="276" w:lineRule="auto"/>
        <w:ind w:left="720"/>
        <w:jc w:val="both"/>
        <w:rPr>
          <w:lang w:val="es-GT" w:eastAsia="es-ES"/>
        </w:rPr>
      </w:pPr>
      <w:r w:rsidRPr="00F20C16">
        <w:rPr>
          <w:lang w:val="es-GT" w:eastAsia="es-ES"/>
        </w:rPr>
        <w:t xml:space="preserve">Es preciso destacar que </w:t>
      </w:r>
      <w:r w:rsidR="00CC0274" w:rsidRPr="00F20C16">
        <w:rPr>
          <w:lang w:val="es-GT" w:eastAsia="es-ES"/>
        </w:rPr>
        <w:t>de acuerdo con</w:t>
      </w:r>
      <w:r w:rsidRPr="00F20C16">
        <w:rPr>
          <w:lang w:val="es-GT" w:eastAsia="es-ES"/>
        </w:rPr>
        <w:t xml:space="preserve"> la filosofía de RUP (y de todo proceso iterativo e incremental), </w:t>
      </w:r>
      <w:r w:rsidRPr="00F20C16">
        <w:rPr>
          <w:lang w:val="es-GT" w:eastAsia="es-ES"/>
        </w:rPr>
        <w:lastRenderedPageBreak/>
        <w:t>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2A25F0" w:rsidRPr="00F20C16" w:rsidRDefault="002A25F0" w:rsidP="00E10525">
      <w:pPr>
        <w:spacing w:line="276" w:lineRule="auto"/>
        <w:ind w:left="720"/>
        <w:jc w:val="both"/>
        <w:rPr>
          <w:lang w:val="es-GT" w:eastAsia="es-ES"/>
        </w:rPr>
      </w:pPr>
    </w:p>
    <w:p w:rsidR="004529A4" w:rsidRPr="00F20C16" w:rsidRDefault="004529A4" w:rsidP="00E10525">
      <w:pPr>
        <w:numPr>
          <w:ilvl w:val="0"/>
          <w:numId w:val="11"/>
        </w:numPr>
        <w:spacing w:line="276" w:lineRule="auto"/>
        <w:jc w:val="both"/>
        <w:rPr>
          <w:b/>
          <w:lang w:val="es-GT"/>
        </w:rPr>
      </w:pPr>
      <w:r w:rsidRPr="00F20C16">
        <w:rPr>
          <w:b/>
          <w:lang w:val="es-GT"/>
        </w:rPr>
        <w:t>Plan de Desarrollo del Software</w:t>
      </w:r>
    </w:p>
    <w:p w:rsidR="004529A4" w:rsidRPr="00F20C16" w:rsidRDefault="004529A4" w:rsidP="00E10525">
      <w:pPr>
        <w:spacing w:line="276" w:lineRule="auto"/>
        <w:ind w:left="720"/>
        <w:jc w:val="both"/>
        <w:rPr>
          <w:lang w:val="es-GT"/>
        </w:rPr>
      </w:pPr>
      <w:r w:rsidRPr="00F20C16">
        <w:rPr>
          <w:lang w:val="es-GT"/>
        </w:rPr>
        <w:t>Es el presente documento.</w:t>
      </w:r>
    </w:p>
    <w:p w:rsidR="004529A4" w:rsidRPr="00F20C16" w:rsidRDefault="004529A4" w:rsidP="00E10525">
      <w:pPr>
        <w:spacing w:line="276" w:lineRule="auto"/>
        <w:ind w:left="720"/>
        <w:jc w:val="both"/>
        <w:rPr>
          <w:lang w:val="es-GT" w:eastAsia="es-ES"/>
        </w:rPr>
      </w:pPr>
    </w:p>
    <w:p w:rsidR="00523FA6" w:rsidRPr="00F20C16" w:rsidRDefault="001F419B" w:rsidP="00E10525">
      <w:pPr>
        <w:numPr>
          <w:ilvl w:val="0"/>
          <w:numId w:val="11"/>
        </w:numPr>
        <w:spacing w:line="276" w:lineRule="auto"/>
        <w:jc w:val="both"/>
        <w:rPr>
          <w:b/>
          <w:lang w:val="es-GT" w:eastAsia="es-ES"/>
        </w:rPr>
      </w:pPr>
      <w:r w:rsidRPr="00F20C16">
        <w:rPr>
          <w:b/>
          <w:lang w:val="es-GT" w:eastAsia="es-ES"/>
        </w:rPr>
        <w:t>Modelo de Casos de Uso del Negocio</w:t>
      </w:r>
    </w:p>
    <w:p w:rsidR="00523FA6" w:rsidRDefault="00523FA6" w:rsidP="00E10525">
      <w:pPr>
        <w:spacing w:line="276" w:lineRule="auto"/>
        <w:ind w:left="720"/>
        <w:jc w:val="both"/>
        <w:rPr>
          <w:lang w:val="es-GT"/>
        </w:rPr>
      </w:pPr>
      <w:r w:rsidRPr="00F20C16">
        <w:rPr>
          <w:lang w:val="es-GT"/>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w:t>
      </w:r>
      <w:r w:rsidR="00DF1153" w:rsidRPr="00F20C16">
        <w:rPr>
          <w:lang w:val="es-GT"/>
        </w:rPr>
        <w:t>se representa con un D</w:t>
      </w:r>
      <w:r w:rsidRPr="00F20C16">
        <w:rPr>
          <w:lang w:val="es-GT"/>
        </w:rPr>
        <w:t xml:space="preserve">iagrama de Casos de Uso </w:t>
      </w:r>
      <w:r w:rsidR="00DF1153" w:rsidRPr="00F20C16">
        <w:rPr>
          <w:lang w:val="es-GT"/>
        </w:rPr>
        <w:t xml:space="preserve">usando </w:t>
      </w:r>
      <w:r w:rsidRPr="00F20C16">
        <w:rPr>
          <w:lang w:val="es-GT"/>
        </w:rPr>
        <w:t>estereotipos</w:t>
      </w:r>
      <w:r w:rsidR="00DF1153" w:rsidRPr="00F20C16">
        <w:rPr>
          <w:lang w:val="es-GT"/>
        </w:rPr>
        <w:t xml:space="preserve"> específicos para este modelo</w:t>
      </w:r>
      <w:r w:rsidRPr="00F20C16">
        <w:rPr>
          <w:lang w:val="es-GT"/>
        </w:rPr>
        <w:t>.</w:t>
      </w:r>
    </w:p>
    <w:p w:rsidR="00523FA6" w:rsidRPr="00F20C16" w:rsidRDefault="00523FA6" w:rsidP="00E10525">
      <w:pPr>
        <w:spacing w:line="276" w:lineRule="auto"/>
        <w:ind w:left="720"/>
        <w:jc w:val="both"/>
        <w:rPr>
          <w:lang w:val="es-GT"/>
        </w:rPr>
      </w:pPr>
    </w:p>
    <w:p w:rsidR="00523FA6" w:rsidRPr="00F20C16" w:rsidRDefault="00523FA6" w:rsidP="00E10525">
      <w:pPr>
        <w:numPr>
          <w:ilvl w:val="0"/>
          <w:numId w:val="11"/>
        </w:numPr>
        <w:spacing w:line="276" w:lineRule="auto"/>
        <w:jc w:val="both"/>
        <w:rPr>
          <w:b/>
          <w:lang w:val="es-GT"/>
        </w:rPr>
      </w:pPr>
      <w:r w:rsidRPr="00F20C16">
        <w:rPr>
          <w:b/>
          <w:lang w:val="es-GT"/>
        </w:rPr>
        <w:t>Modelo de Objetos del Negocio</w:t>
      </w:r>
    </w:p>
    <w:p w:rsidR="00523FA6" w:rsidRPr="00F20C16" w:rsidRDefault="00523FA6" w:rsidP="00E10525">
      <w:pPr>
        <w:spacing w:line="276" w:lineRule="auto"/>
        <w:ind w:left="720"/>
        <w:jc w:val="both"/>
        <w:rPr>
          <w:lang w:val="es-GT"/>
        </w:rPr>
      </w:pPr>
      <w:r w:rsidRPr="00F20C16">
        <w:rPr>
          <w:lang w:val="es-GT"/>
        </w:rPr>
        <w:t xml:space="preserve">Es un </w:t>
      </w:r>
      <w:r w:rsidR="00CC0274" w:rsidRPr="00F20C16">
        <w:rPr>
          <w:lang w:val="es-GT"/>
        </w:rPr>
        <w:t>modelo que</w:t>
      </w:r>
      <w:r w:rsidRPr="00F20C16">
        <w:rPr>
          <w:lang w:val="es-GT"/>
        </w:rPr>
        <w:t xml:space="preserve"> describe la realización de cada caso de uso del negocio, estableciendo los actores internos, la información que en términos generales manipulan y los </w:t>
      </w:r>
      <w:r w:rsidR="00DF1153" w:rsidRPr="00F20C16">
        <w:rPr>
          <w:lang w:val="es-GT"/>
        </w:rPr>
        <w:t>flujos de trabajo (</w:t>
      </w:r>
      <w:r w:rsidRPr="00F20C16">
        <w:rPr>
          <w:lang w:val="es-GT"/>
        </w:rPr>
        <w:t>workflows</w:t>
      </w:r>
      <w:r w:rsidR="00DF1153" w:rsidRPr="00F20C16">
        <w:rPr>
          <w:lang w:val="es-GT"/>
        </w:rPr>
        <w:t>)</w:t>
      </w:r>
      <w:r w:rsidRPr="00F20C16">
        <w:rPr>
          <w:lang w:val="es-GT"/>
        </w:rPr>
        <w:t xml:space="preserve"> asociados al caso de uso del negocio.</w:t>
      </w:r>
      <w:r w:rsidR="00DF1153" w:rsidRPr="00F20C16">
        <w:rPr>
          <w:lang w:val="es-GT"/>
        </w:rPr>
        <w:t xml:space="preserve"> Para la representación de este modelo se utilizan Diagramas de Colaboración (para mostrar actores externos, internos y las entidades (información) que manipulan, un Diagrama de Clases para mostrar gráficamente las entidades del sistema y sus </w:t>
      </w:r>
      <w:r w:rsidR="00CC0274" w:rsidRPr="00F20C16">
        <w:rPr>
          <w:lang w:val="es-GT"/>
        </w:rPr>
        <w:t>relaciones, y</w:t>
      </w:r>
      <w:r w:rsidR="00DF1153" w:rsidRPr="00F20C16">
        <w:rPr>
          <w:lang w:val="es-GT"/>
        </w:rPr>
        <w:t xml:space="preserve"> Diagramas de Actividad para mostrar los flujos de trabajo.</w:t>
      </w:r>
    </w:p>
    <w:p w:rsidR="00DF1153" w:rsidRPr="00F20C16" w:rsidRDefault="00DF1153" w:rsidP="00E10525">
      <w:pPr>
        <w:spacing w:line="276" w:lineRule="auto"/>
        <w:ind w:left="720"/>
        <w:jc w:val="both"/>
        <w:rPr>
          <w:lang w:val="es-GT"/>
        </w:rPr>
      </w:pPr>
    </w:p>
    <w:p w:rsidR="00DF1153" w:rsidRPr="00F20C16" w:rsidRDefault="00DF1153" w:rsidP="00E10525">
      <w:pPr>
        <w:numPr>
          <w:ilvl w:val="0"/>
          <w:numId w:val="11"/>
        </w:numPr>
        <w:spacing w:line="276" w:lineRule="auto"/>
        <w:jc w:val="both"/>
        <w:rPr>
          <w:b/>
          <w:lang w:val="es-GT" w:eastAsia="es-ES"/>
        </w:rPr>
      </w:pPr>
      <w:r w:rsidRPr="00F20C16">
        <w:rPr>
          <w:b/>
          <w:lang w:val="es-GT" w:eastAsia="es-ES"/>
        </w:rPr>
        <w:t>Glosario</w:t>
      </w:r>
    </w:p>
    <w:p w:rsidR="001F419B" w:rsidRPr="00F20C16" w:rsidRDefault="00CB1DA7" w:rsidP="00E10525">
      <w:pPr>
        <w:spacing w:line="276" w:lineRule="auto"/>
        <w:ind w:left="720"/>
        <w:jc w:val="both"/>
        <w:rPr>
          <w:lang w:val="es-GT" w:eastAsia="es-ES"/>
        </w:rPr>
      </w:pPr>
      <w:r w:rsidRPr="00F20C16">
        <w:rPr>
          <w:lang w:val="es-GT" w:eastAsia="es-ES"/>
        </w:rPr>
        <w:t>E</w:t>
      </w:r>
      <w:r w:rsidR="00D73514" w:rsidRPr="00F20C16">
        <w:rPr>
          <w:lang w:val="es-GT" w:eastAsia="es-ES"/>
        </w:rPr>
        <w:t xml:space="preserve">s un documento que </w:t>
      </w:r>
      <w:r w:rsidRPr="00F20C16">
        <w:rPr>
          <w:lang w:val="es-GT" w:eastAsia="es-ES"/>
        </w:rPr>
        <w:t xml:space="preserve">define los principales </w:t>
      </w:r>
      <w:r w:rsidR="00CC0274" w:rsidRPr="00F20C16">
        <w:rPr>
          <w:lang w:val="es-GT" w:eastAsia="es-ES"/>
        </w:rPr>
        <w:t>términos usados</w:t>
      </w:r>
      <w:r w:rsidRPr="00F20C16">
        <w:rPr>
          <w:lang w:val="es-GT" w:eastAsia="es-ES"/>
        </w:rPr>
        <w:t xml:space="preserve"> en el proyecto. Permite establecer una terminología consensuada</w:t>
      </w:r>
      <w:r w:rsidR="00CC0274">
        <w:rPr>
          <w:lang w:val="es-GT" w:eastAsia="es-ES"/>
        </w:rPr>
        <w:t>.</w:t>
      </w:r>
    </w:p>
    <w:p w:rsidR="00CB1DA7" w:rsidRPr="00F20C16" w:rsidRDefault="00CB1DA7" w:rsidP="00E10525">
      <w:pPr>
        <w:spacing w:line="276" w:lineRule="auto"/>
        <w:ind w:left="720"/>
        <w:jc w:val="both"/>
        <w:rPr>
          <w:lang w:val="es-GT" w:eastAsia="es-ES"/>
        </w:rPr>
      </w:pPr>
    </w:p>
    <w:p w:rsidR="00D24558" w:rsidRPr="00F20C16" w:rsidRDefault="00D24558" w:rsidP="00E10525">
      <w:pPr>
        <w:numPr>
          <w:ilvl w:val="0"/>
          <w:numId w:val="11"/>
        </w:numPr>
        <w:spacing w:line="276" w:lineRule="auto"/>
        <w:jc w:val="both"/>
        <w:rPr>
          <w:b/>
          <w:lang w:val="es-GT" w:eastAsia="es-ES"/>
        </w:rPr>
      </w:pPr>
      <w:r w:rsidRPr="00F20C16">
        <w:rPr>
          <w:b/>
          <w:lang w:val="es-GT" w:eastAsia="es-ES"/>
        </w:rPr>
        <w:t>Modelo de Casos de Uso</w:t>
      </w:r>
    </w:p>
    <w:p w:rsidR="00D24558" w:rsidRPr="00F20C16" w:rsidRDefault="00D24558" w:rsidP="00E10525">
      <w:pPr>
        <w:spacing w:line="276" w:lineRule="auto"/>
        <w:ind w:left="720"/>
        <w:jc w:val="both"/>
        <w:rPr>
          <w:lang w:val="es-GT"/>
        </w:rPr>
      </w:pPr>
      <w:r w:rsidRPr="00F20C16">
        <w:rPr>
          <w:lang w:val="es-GT"/>
        </w:rPr>
        <w:t xml:space="preserve">El modelo de Casos de Uso presenta las funciones del sistema y los actores que hacen uso de ellas. Se representa mediante Diagramas de Casos de Uso. </w:t>
      </w:r>
    </w:p>
    <w:p w:rsidR="00D24558" w:rsidRPr="00F20C16" w:rsidRDefault="00D24558" w:rsidP="00E10525">
      <w:pPr>
        <w:spacing w:line="276" w:lineRule="auto"/>
        <w:ind w:left="720"/>
        <w:jc w:val="both"/>
        <w:rPr>
          <w:lang w:val="es-GT"/>
        </w:rPr>
      </w:pPr>
    </w:p>
    <w:p w:rsidR="00702F06" w:rsidRPr="00F20C16" w:rsidRDefault="00702F06" w:rsidP="00E10525">
      <w:pPr>
        <w:numPr>
          <w:ilvl w:val="0"/>
          <w:numId w:val="11"/>
        </w:numPr>
        <w:spacing w:line="276" w:lineRule="auto"/>
        <w:jc w:val="both"/>
        <w:rPr>
          <w:b/>
          <w:lang w:val="es-GT"/>
        </w:rPr>
      </w:pPr>
      <w:r w:rsidRPr="00F20C16">
        <w:rPr>
          <w:b/>
          <w:lang w:val="es-GT"/>
        </w:rPr>
        <w:t>Visión</w:t>
      </w:r>
    </w:p>
    <w:p w:rsidR="00702F06" w:rsidRPr="00F20C16" w:rsidRDefault="00702F06" w:rsidP="00E10525">
      <w:pPr>
        <w:spacing w:line="276" w:lineRule="auto"/>
        <w:ind w:left="720"/>
        <w:jc w:val="both"/>
        <w:rPr>
          <w:lang w:val="es-GT"/>
        </w:rPr>
      </w:pPr>
      <w:r w:rsidRPr="00F20C16">
        <w:rPr>
          <w:lang w:val="es-GT"/>
        </w:rPr>
        <w:t xml:space="preserve">Este documento define la </w:t>
      </w:r>
      <w:r w:rsidR="00D15E45" w:rsidRPr="00F20C16">
        <w:rPr>
          <w:lang w:val="es-GT"/>
        </w:rPr>
        <w:t>visió</w:t>
      </w:r>
      <w:r w:rsidRPr="00F20C16">
        <w:rPr>
          <w:lang w:val="es-GT"/>
        </w:rPr>
        <w:t xml:space="preserve">n del producto desde la </w:t>
      </w:r>
      <w:r w:rsidR="00D15E45" w:rsidRPr="00F20C16">
        <w:rPr>
          <w:lang w:val="es-GT"/>
        </w:rPr>
        <w:t>perspectiva</w:t>
      </w:r>
      <w:r w:rsidRPr="00F20C16">
        <w:rPr>
          <w:lang w:val="es-GT"/>
        </w:rPr>
        <w:t xml:space="preserve"> del cliente, especificando las necesidades y características del producto. </w:t>
      </w:r>
      <w:r w:rsidR="00D15E45" w:rsidRPr="00F20C16">
        <w:rPr>
          <w:lang w:val="es-GT"/>
        </w:rPr>
        <w:t>Constituye una base de acuerdo en cuanto a los requisitos del sistema.</w:t>
      </w:r>
    </w:p>
    <w:p w:rsidR="00702F06" w:rsidRPr="00F20C16" w:rsidRDefault="00702F06" w:rsidP="00E10525">
      <w:pPr>
        <w:spacing w:line="276" w:lineRule="auto"/>
        <w:ind w:left="720"/>
        <w:jc w:val="both"/>
        <w:rPr>
          <w:lang w:val="es-GT"/>
        </w:rPr>
      </w:pPr>
    </w:p>
    <w:p w:rsidR="00D24558" w:rsidRPr="00F20C16" w:rsidRDefault="00D24558" w:rsidP="00E10525">
      <w:pPr>
        <w:numPr>
          <w:ilvl w:val="0"/>
          <w:numId w:val="11"/>
        </w:numPr>
        <w:spacing w:line="276" w:lineRule="auto"/>
        <w:jc w:val="both"/>
        <w:rPr>
          <w:b/>
          <w:lang w:val="es-GT"/>
        </w:rPr>
      </w:pPr>
      <w:r w:rsidRPr="00F20C16">
        <w:rPr>
          <w:b/>
          <w:lang w:val="es-GT"/>
        </w:rPr>
        <w:t>Especificaciones de Casos de Uso</w:t>
      </w:r>
    </w:p>
    <w:p w:rsidR="00D24558" w:rsidRDefault="00D24558" w:rsidP="00E10525">
      <w:pPr>
        <w:spacing w:line="276" w:lineRule="auto"/>
        <w:ind w:left="720"/>
        <w:jc w:val="both"/>
        <w:rPr>
          <w:lang w:val="es-GT"/>
        </w:rPr>
      </w:pPr>
      <w:r w:rsidRPr="00F20C16">
        <w:rPr>
          <w:lang w:val="es-GT"/>
        </w:rPr>
        <w:t xml:space="preserve">Para los casos de uso que lo requieran (cuya funcionalidad no sea evidente o que no baste con una simple descripción narrativa) se realiza una descripción detallada utilizando una plantilla </w:t>
      </w:r>
      <w:r w:rsidR="00D73514" w:rsidRPr="00F20C16">
        <w:rPr>
          <w:lang w:val="es-GT"/>
        </w:rPr>
        <w:t xml:space="preserve">de documento, </w:t>
      </w:r>
      <w:r w:rsidRPr="00F20C16">
        <w:rPr>
          <w:lang w:val="es-GT"/>
        </w:rPr>
        <w:t xml:space="preserve">donde se incluyen: precondiciones, </w:t>
      </w:r>
      <w:r w:rsidR="00434BF1" w:rsidRPr="00F20C16">
        <w:rPr>
          <w:lang w:val="es-GT"/>
        </w:rPr>
        <w:t>postcondiciones</w:t>
      </w:r>
      <w:r w:rsidRPr="00F20C16">
        <w:rPr>
          <w:lang w:val="es-GT"/>
        </w:rPr>
        <w:t xml:space="preserve">, flujo de eventos, requisitos no-funcionales asociados. </w:t>
      </w:r>
      <w:r w:rsidR="00DD1132" w:rsidRPr="00F20C16">
        <w:rPr>
          <w:lang w:val="es-GT"/>
        </w:rPr>
        <w:t>También, para casos de uso cuto flujo de eventos sea complejo podrá adjuntarse una representación gráfica mediante un Diagrama de Actividad.</w:t>
      </w:r>
    </w:p>
    <w:p w:rsidR="00434BF1" w:rsidRPr="00F20C16" w:rsidRDefault="00434BF1" w:rsidP="00E10525">
      <w:pPr>
        <w:spacing w:line="276" w:lineRule="auto"/>
        <w:ind w:left="720"/>
        <w:jc w:val="both"/>
        <w:rPr>
          <w:lang w:val="es-GT"/>
        </w:rPr>
      </w:pPr>
    </w:p>
    <w:p w:rsidR="00DD1132" w:rsidRPr="00F20C16" w:rsidRDefault="00DD1132" w:rsidP="00E10525">
      <w:pPr>
        <w:numPr>
          <w:ilvl w:val="0"/>
          <w:numId w:val="11"/>
        </w:numPr>
        <w:spacing w:line="276" w:lineRule="auto"/>
        <w:jc w:val="both"/>
        <w:rPr>
          <w:b/>
          <w:lang w:val="es-GT" w:eastAsia="es-ES"/>
        </w:rPr>
      </w:pPr>
      <w:r w:rsidRPr="00F20C16">
        <w:rPr>
          <w:b/>
          <w:lang w:val="es-GT" w:eastAsia="es-ES"/>
        </w:rPr>
        <w:t>Especificaciones Adicionales</w:t>
      </w:r>
    </w:p>
    <w:p w:rsidR="00B36E1B" w:rsidRPr="00F20C16" w:rsidRDefault="00DD1132" w:rsidP="00E10525">
      <w:pPr>
        <w:spacing w:line="276" w:lineRule="auto"/>
        <w:ind w:left="720"/>
        <w:jc w:val="both"/>
        <w:rPr>
          <w:lang w:val="es-GT" w:eastAsia="es-ES"/>
        </w:rPr>
      </w:pPr>
      <w:r w:rsidRPr="00F20C16">
        <w:rPr>
          <w:lang w:val="es-GT" w:eastAsia="es-ES"/>
        </w:rPr>
        <w:t>Este documento capturará todos los requisitos que no han sido inclu</w:t>
      </w:r>
      <w:r w:rsidR="00D15E45" w:rsidRPr="00F20C16">
        <w:rPr>
          <w:lang w:val="es-GT" w:eastAsia="es-ES"/>
        </w:rPr>
        <w:t>i</w:t>
      </w:r>
      <w:r w:rsidRPr="00F20C16">
        <w:rPr>
          <w:lang w:val="es-GT" w:eastAsia="es-ES"/>
        </w:rPr>
        <w:t xml:space="preserve">dos como parte de los casos de uso y se refieren requisitos no-funcionales globales. Dichos requisitos incluyen: requisitos legales o normas, aplicación de estándares, </w:t>
      </w:r>
      <w:r w:rsidR="00FE4644" w:rsidRPr="00F20C16">
        <w:rPr>
          <w:lang w:val="es-GT" w:eastAsia="es-ES"/>
        </w:rPr>
        <w:t>requisitos de calidad del producto, tales como: confiabilidad, desempeño, etc., u</w:t>
      </w:r>
      <w:r w:rsidRPr="00F20C16">
        <w:rPr>
          <w:lang w:val="es-GT" w:eastAsia="es-ES"/>
        </w:rPr>
        <w:t xml:space="preserve"> otros requisitos de ambiente, tales como: sistema operativo, requisitos de compatibilidad, etc.</w:t>
      </w:r>
      <w:r w:rsidR="00B36E1B" w:rsidRPr="00F20C16">
        <w:rPr>
          <w:lang w:val="es-GT" w:eastAsia="es-ES"/>
        </w:rPr>
        <w:t xml:space="preserve"> </w:t>
      </w:r>
    </w:p>
    <w:p w:rsidR="00CB1DA7" w:rsidRPr="00F20C16" w:rsidRDefault="00CB1DA7" w:rsidP="00E10525">
      <w:pPr>
        <w:spacing w:line="276" w:lineRule="auto"/>
        <w:ind w:left="720"/>
        <w:jc w:val="both"/>
        <w:rPr>
          <w:lang w:val="es-GT" w:eastAsia="es-ES"/>
        </w:rPr>
      </w:pPr>
    </w:p>
    <w:p w:rsidR="00D73514" w:rsidRPr="00F20C16" w:rsidRDefault="00D73514" w:rsidP="00E10525">
      <w:pPr>
        <w:numPr>
          <w:ilvl w:val="0"/>
          <w:numId w:val="11"/>
        </w:numPr>
        <w:spacing w:line="276" w:lineRule="auto"/>
        <w:jc w:val="both"/>
        <w:rPr>
          <w:b/>
          <w:lang w:val="es-GT" w:eastAsia="es-ES"/>
        </w:rPr>
      </w:pPr>
      <w:r w:rsidRPr="00F20C16">
        <w:rPr>
          <w:b/>
          <w:lang w:val="es-GT" w:eastAsia="es-ES"/>
        </w:rPr>
        <w:t>Prototipos de Interfaces de Usuario</w:t>
      </w:r>
    </w:p>
    <w:p w:rsidR="00D73514" w:rsidRPr="00F20C16" w:rsidRDefault="00D73514" w:rsidP="00E10525">
      <w:pPr>
        <w:spacing w:line="276" w:lineRule="auto"/>
        <w:ind w:left="720"/>
        <w:jc w:val="both"/>
        <w:rPr>
          <w:lang w:val="es-GT" w:eastAsia="es-ES"/>
        </w:rPr>
      </w:pPr>
      <w:r w:rsidRPr="00F20C16">
        <w:rPr>
          <w:lang w:val="es-GT"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w:t>
      </w:r>
      <w:r w:rsidR="00CC0274" w:rsidRPr="00F20C16">
        <w:rPr>
          <w:lang w:val="es-GT" w:eastAsia="es-ES"/>
        </w:rPr>
        <w:t>de acuerdo con el</w:t>
      </w:r>
      <w:r w:rsidRPr="00F20C16">
        <w:rPr>
          <w:lang w:val="es-GT" w:eastAsia="es-ES"/>
        </w:rPr>
        <w:t xml:space="preserve"> avance del proyecto. Sólo los de este último tipo serán entregados al final de la fase de Elaboración, los otros serán desechados. </w:t>
      </w:r>
      <w:r w:rsidR="00684ABF" w:rsidRPr="00F20C16">
        <w:rPr>
          <w:lang w:val="es-GT" w:eastAsia="es-ES"/>
        </w:rPr>
        <w:t xml:space="preserve">Asimismo, este artefacto, será desechado en la fase de Construcción en la medida que </w:t>
      </w:r>
      <w:r w:rsidR="00CC0274" w:rsidRPr="00F20C16">
        <w:rPr>
          <w:lang w:val="es-GT" w:eastAsia="es-ES"/>
        </w:rPr>
        <w:t>el resultado de las iteraciones vaya</w:t>
      </w:r>
      <w:r w:rsidR="00684ABF" w:rsidRPr="00F20C16">
        <w:rPr>
          <w:lang w:val="es-GT" w:eastAsia="es-ES"/>
        </w:rPr>
        <w:t xml:space="preserve"> desarrollando el producto final. </w:t>
      </w:r>
    </w:p>
    <w:p w:rsidR="001F419B" w:rsidRPr="00F20C16" w:rsidRDefault="001F419B" w:rsidP="00E10525">
      <w:pPr>
        <w:spacing w:line="276" w:lineRule="auto"/>
        <w:ind w:left="720"/>
        <w:jc w:val="both"/>
        <w:rPr>
          <w:lang w:val="es-GT" w:eastAsia="es-ES"/>
        </w:rPr>
      </w:pPr>
      <w:r w:rsidRPr="00F20C16">
        <w:rPr>
          <w:lang w:val="es-GT" w:eastAsia="es-ES"/>
        </w:rPr>
        <w:t xml:space="preserve"> </w:t>
      </w:r>
    </w:p>
    <w:p w:rsidR="008C183F" w:rsidRPr="00F20C16" w:rsidRDefault="008C183F" w:rsidP="00E10525">
      <w:pPr>
        <w:numPr>
          <w:ilvl w:val="0"/>
          <w:numId w:val="11"/>
        </w:numPr>
        <w:spacing w:line="276" w:lineRule="auto"/>
        <w:jc w:val="both"/>
        <w:rPr>
          <w:b/>
          <w:lang w:val="es-GT" w:eastAsia="es-ES"/>
        </w:rPr>
      </w:pPr>
      <w:r w:rsidRPr="00F20C16">
        <w:rPr>
          <w:b/>
          <w:lang w:val="es-GT" w:eastAsia="es-ES"/>
        </w:rPr>
        <w:t>Modelo de Análisis y Diseño</w:t>
      </w:r>
    </w:p>
    <w:p w:rsidR="008C183F" w:rsidRPr="00F20C16" w:rsidRDefault="008C183F" w:rsidP="00E10525">
      <w:pPr>
        <w:spacing w:line="276" w:lineRule="auto"/>
        <w:ind w:left="720"/>
        <w:jc w:val="both"/>
        <w:rPr>
          <w:lang w:val="es-GT"/>
        </w:rPr>
      </w:pPr>
      <w:r w:rsidRPr="00F20C16">
        <w:rPr>
          <w:lang w:val="es-GT"/>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w:t>
      </w:r>
      <w:r w:rsidR="00CC0274" w:rsidRPr="00F20C16">
        <w:rPr>
          <w:lang w:val="es-GT"/>
        </w:rPr>
        <w:t>de acuerdo con el</w:t>
      </w:r>
      <w:r w:rsidRPr="00F20C16">
        <w:rPr>
          <w:lang w:val="es-GT"/>
        </w:rPr>
        <w:t xml:space="preserve"> avance del proyecto.</w:t>
      </w:r>
    </w:p>
    <w:p w:rsidR="008C183F" w:rsidRPr="00F20C16" w:rsidRDefault="008C183F" w:rsidP="00E10525">
      <w:pPr>
        <w:spacing w:line="276" w:lineRule="auto"/>
        <w:ind w:left="720"/>
        <w:jc w:val="both"/>
        <w:rPr>
          <w:lang w:val="es-GT" w:eastAsia="es-ES"/>
        </w:rPr>
      </w:pPr>
    </w:p>
    <w:p w:rsidR="001F419B" w:rsidRPr="00F20C16" w:rsidRDefault="008C183F" w:rsidP="00E10525">
      <w:pPr>
        <w:numPr>
          <w:ilvl w:val="0"/>
          <w:numId w:val="11"/>
        </w:numPr>
        <w:spacing w:line="276" w:lineRule="auto"/>
        <w:jc w:val="both"/>
        <w:rPr>
          <w:b/>
          <w:lang w:val="es-GT" w:eastAsia="es-ES"/>
        </w:rPr>
      </w:pPr>
      <w:r w:rsidRPr="00F20C16">
        <w:rPr>
          <w:b/>
          <w:lang w:val="es-GT" w:eastAsia="es-ES"/>
        </w:rPr>
        <w:t>Modelo de Datos</w:t>
      </w:r>
      <w:r w:rsidR="001F419B" w:rsidRPr="00F20C16">
        <w:rPr>
          <w:b/>
          <w:lang w:val="es-GT" w:eastAsia="es-ES"/>
        </w:rPr>
        <w:t xml:space="preserve"> </w:t>
      </w:r>
    </w:p>
    <w:p w:rsidR="008C183F" w:rsidRPr="00F20C16" w:rsidRDefault="008C183F" w:rsidP="00E10525">
      <w:pPr>
        <w:spacing w:line="276" w:lineRule="auto"/>
        <w:ind w:left="720"/>
        <w:jc w:val="both"/>
        <w:rPr>
          <w:lang w:val="es-GT"/>
        </w:rPr>
      </w:pPr>
      <w:r w:rsidRPr="00F20C16">
        <w:rPr>
          <w:lang w:val="es-GT"/>
        </w:rPr>
        <w:t xml:space="preserve">Previendo que la persistencia de la información del sistema será soportada por un a </w:t>
      </w:r>
      <w:r w:rsidR="002A25F0" w:rsidRPr="00F20C16">
        <w:rPr>
          <w:lang w:val="es-GT"/>
        </w:rPr>
        <w:t>base de datos rela</w:t>
      </w:r>
      <w:r w:rsidRPr="00F20C16">
        <w:rPr>
          <w:lang w:val="es-GT"/>
        </w:rPr>
        <w:t>cional, este modelo describe la representació</w:t>
      </w:r>
      <w:r w:rsidR="002A25F0" w:rsidRPr="00F20C16">
        <w:rPr>
          <w:lang w:val="es-GT"/>
        </w:rPr>
        <w:t>n</w:t>
      </w:r>
      <w:r w:rsidRPr="00F20C16">
        <w:rPr>
          <w:lang w:val="es-GT"/>
        </w:rPr>
        <w:t xml:space="preserve"> lógica de los datos persistentes, de acuerdo con el enfoque para modelado relacional de datos. Para expresar este modelo se utiliza un Diagrama de Clases (donde se utiliza un profile UML para Modelado de Datos, para conseguir la representación de tablas, claves, etc.</w:t>
      </w:r>
      <w:r w:rsidR="00A05802" w:rsidRPr="00F20C16">
        <w:rPr>
          <w:lang w:val="es-GT"/>
        </w:rPr>
        <w:t>).</w:t>
      </w:r>
    </w:p>
    <w:p w:rsidR="002A48E1" w:rsidRPr="00F20C16" w:rsidRDefault="002A48E1" w:rsidP="00E10525">
      <w:pPr>
        <w:spacing w:line="276" w:lineRule="auto"/>
        <w:ind w:left="720"/>
        <w:jc w:val="both"/>
        <w:rPr>
          <w:lang w:val="es-GT" w:eastAsia="es-ES"/>
        </w:rPr>
      </w:pPr>
    </w:p>
    <w:p w:rsidR="002A48E1" w:rsidRPr="00F20C16" w:rsidRDefault="002A48E1" w:rsidP="00E10525">
      <w:pPr>
        <w:numPr>
          <w:ilvl w:val="0"/>
          <w:numId w:val="11"/>
        </w:numPr>
        <w:spacing w:line="276" w:lineRule="auto"/>
        <w:jc w:val="both"/>
        <w:rPr>
          <w:b/>
          <w:lang w:val="es-GT" w:eastAsia="es-ES"/>
        </w:rPr>
      </w:pPr>
      <w:r w:rsidRPr="00F20C16">
        <w:rPr>
          <w:b/>
          <w:lang w:val="es-GT" w:eastAsia="es-ES"/>
        </w:rPr>
        <w:t>Modelo de Implementación</w:t>
      </w:r>
    </w:p>
    <w:p w:rsidR="001F419B" w:rsidRPr="00F20C16" w:rsidRDefault="002A48E1" w:rsidP="00E10525">
      <w:pPr>
        <w:spacing w:line="276" w:lineRule="auto"/>
        <w:ind w:left="720"/>
        <w:jc w:val="both"/>
        <w:rPr>
          <w:lang w:val="es-GT"/>
        </w:rPr>
      </w:pPr>
      <w:r w:rsidRPr="00F20C16">
        <w:rPr>
          <w:lang w:val="es-GT"/>
        </w:rPr>
        <w:t>Este modelo es una colección de component</w:t>
      </w:r>
      <w:r w:rsidR="00B10D06" w:rsidRPr="00F20C16">
        <w:rPr>
          <w:lang w:val="es-GT"/>
        </w:rPr>
        <w:t>e</w:t>
      </w:r>
      <w:r w:rsidRPr="00F20C16">
        <w:rPr>
          <w:lang w:val="es-GT"/>
        </w:rPr>
        <w:t xml:space="preserve">s y los subsistemas que los contienen. Estos componentes incluyen: ficheros ejecutables, ficheros de código fuente, y todo otro tipo de ficheros necesarios para la implantación y despliegue del sistema. </w:t>
      </w:r>
      <w:r w:rsidR="00900F4B" w:rsidRPr="00F20C16">
        <w:rPr>
          <w:lang w:val="es-GT"/>
        </w:rPr>
        <w:t>(Este modelo es sólo una versión preliminar al final de la fase de Elaboración, posteriormente tiene bastante refinamiento).</w:t>
      </w:r>
    </w:p>
    <w:p w:rsidR="002A48E1" w:rsidRPr="00F20C16" w:rsidRDefault="002A48E1" w:rsidP="00E10525">
      <w:pPr>
        <w:spacing w:line="276" w:lineRule="auto"/>
        <w:ind w:left="720"/>
        <w:jc w:val="both"/>
        <w:rPr>
          <w:lang w:val="es-GT"/>
        </w:rPr>
      </w:pPr>
    </w:p>
    <w:p w:rsidR="002A48E1" w:rsidRPr="00F20C16" w:rsidRDefault="002A48E1" w:rsidP="00E10525">
      <w:pPr>
        <w:numPr>
          <w:ilvl w:val="0"/>
          <w:numId w:val="11"/>
        </w:numPr>
        <w:spacing w:line="276" w:lineRule="auto"/>
        <w:jc w:val="both"/>
        <w:rPr>
          <w:b/>
          <w:lang w:val="es-GT" w:eastAsia="es-ES"/>
        </w:rPr>
      </w:pPr>
      <w:r w:rsidRPr="00F20C16">
        <w:rPr>
          <w:b/>
          <w:lang w:val="es-GT" w:eastAsia="es-ES"/>
        </w:rPr>
        <w:t>Modelo de Despliegue</w:t>
      </w:r>
    </w:p>
    <w:p w:rsidR="002A48E1" w:rsidRPr="00F20C16" w:rsidRDefault="002A48E1" w:rsidP="00E10525">
      <w:pPr>
        <w:spacing w:line="276" w:lineRule="auto"/>
        <w:ind w:left="720"/>
        <w:jc w:val="both"/>
        <w:rPr>
          <w:lang w:val="es-GT" w:eastAsia="es-ES"/>
        </w:rPr>
      </w:pPr>
      <w:r w:rsidRPr="00F20C16">
        <w:rPr>
          <w:lang w:val="es-GT" w:eastAsia="es-ES"/>
        </w:rPr>
        <w:t>Este modelo muestra el despliegue la configuración de tipos de nodos del sistema, en los cuales se hará el despliegue de los componentes.</w:t>
      </w:r>
    </w:p>
    <w:p w:rsidR="002A48E1" w:rsidRPr="00F20C16" w:rsidRDefault="002A48E1" w:rsidP="00E10525">
      <w:pPr>
        <w:spacing w:line="276" w:lineRule="auto"/>
        <w:ind w:left="720"/>
        <w:jc w:val="both"/>
        <w:rPr>
          <w:lang w:val="es-GT"/>
        </w:rPr>
      </w:pPr>
    </w:p>
    <w:p w:rsidR="002A48E1" w:rsidRPr="00F20C16" w:rsidRDefault="00B10D06" w:rsidP="00E10525">
      <w:pPr>
        <w:numPr>
          <w:ilvl w:val="0"/>
          <w:numId w:val="11"/>
        </w:numPr>
        <w:spacing w:line="276" w:lineRule="auto"/>
        <w:jc w:val="both"/>
        <w:rPr>
          <w:b/>
          <w:lang w:val="es-GT" w:eastAsia="es-ES"/>
        </w:rPr>
      </w:pPr>
      <w:r w:rsidRPr="00F20C16">
        <w:rPr>
          <w:b/>
          <w:lang w:val="es-GT" w:eastAsia="es-ES"/>
        </w:rPr>
        <w:t>Casos de Prueba</w:t>
      </w:r>
    </w:p>
    <w:p w:rsidR="002A48E1" w:rsidRPr="00F20C16" w:rsidRDefault="00B10D06" w:rsidP="00E10525">
      <w:pPr>
        <w:spacing w:line="276" w:lineRule="auto"/>
        <w:ind w:left="720"/>
        <w:jc w:val="both"/>
        <w:rPr>
          <w:lang w:val="es-GT"/>
        </w:rPr>
      </w:pPr>
      <w:r w:rsidRPr="00F20C16">
        <w:rPr>
          <w:lang w:val="es-GT"/>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B10D06" w:rsidRPr="00F20C16" w:rsidRDefault="00B10D06" w:rsidP="00E10525">
      <w:pPr>
        <w:spacing w:line="276" w:lineRule="auto"/>
        <w:ind w:left="720"/>
        <w:jc w:val="both"/>
        <w:rPr>
          <w:lang w:val="es-GT"/>
        </w:rPr>
      </w:pPr>
    </w:p>
    <w:p w:rsidR="00243045" w:rsidRPr="00F20C16" w:rsidRDefault="00243045" w:rsidP="00E10525">
      <w:pPr>
        <w:numPr>
          <w:ilvl w:val="0"/>
          <w:numId w:val="11"/>
        </w:numPr>
        <w:spacing w:line="276" w:lineRule="auto"/>
        <w:jc w:val="both"/>
        <w:rPr>
          <w:b/>
          <w:lang w:val="es-GT"/>
        </w:rPr>
      </w:pPr>
      <w:r w:rsidRPr="00F20C16">
        <w:rPr>
          <w:b/>
          <w:lang w:val="es-GT"/>
        </w:rPr>
        <w:t>Solicitud de Cambio</w:t>
      </w:r>
    </w:p>
    <w:p w:rsidR="00434BF1" w:rsidRDefault="00243045" w:rsidP="00E10525">
      <w:pPr>
        <w:spacing w:line="276" w:lineRule="auto"/>
        <w:ind w:left="720"/>
        <w:jc w:val="both"/>
        <w:rPr>
          <w:lang w:val="es-GT"/>
        </w:rPr>
      </w:pPr>
      <w:r w:rsidRPr="00F20C16">
        <w:rPr>
          <w:lang w:val="es-GT"/>
        </w:rPr>
        <w:t xml:space="preserve">Los cambios propuestos para los artefactos se formalizan mediante este documento. Mediante este documento se hace un seguimiento de los defectos detectados, solicitud de mejoras </w:t>
      </w:r>
      <w:r w:rsidR="00F65594" w:rsidRPr="00F20C16">
        <w:rPr>
          <w:lang w:val="es-GT"/>
        </w:rPr>
        <w:t xml:space="preserve">o </w:t>
      </w:r>
      <w:r w:rsidRPr="00F20C16">
        <w:rPr>
          <w:lang w:val="es-GT"/>
        </w:rPr>
        <w:t>cambio</w:t>
      </w:r>
      <w:r w:rsidR="00F65594" w:rsidRPr="00F20C16">
        <w:rPr>
          <w:lang w:val="es-GT"/>
        </w:rPr>
        <w:t>s</w:t>
      </w:r>
      <w:r w:rsidRPr="00F20C16">
        <w:rPr>
          <w:lang w:val="es-GT"/>
        </w:rPr>
        <w:t xml:space="preserve"> </w:t>
      </w:r>
      <w:r w:rsidR="00F65594" w:rsidRPr="00F20C16">
        <w:rPr>
          <w:lang w:val="es-GT"/>
        </w:rPr>
        <w:t>en los requisitos del p</w:t>
      </w:r>
      <w:r w:rsidRPr="00F20C16">
        <w:rPr>
          <w:lang w:val="es-GT"/>
        </w:rPr>
        <w:t>roducto. Así se prove</w:t>
      </w:r>
      <w:r w:rsidR="00A97F66" w:rsidRPr="00F20C16">
        <w:rPr>
          <w:lang w:val="es-GT"/>
        </w:rPr>
        <w:t>e</w:t>
      </w:r>
      <w:r w:rsidRPr="00F20C16">
        <w:rPr>
          <w:lang w:val="es-GT"/>
        </w:rPr>
        <w:t xml:space="preserve"> un registro de decisiones de cambios, de su evaluación</w:t>
      </w:r>
      <w:r w:rsidR="00A97F66" w:rsidRPr="00F20C16">
        <w:rPr>
          <w:lang w:val="es-GT"/>
        </w:rPr>
        <w:t xml:space="preserve"> e</w:t>
      </w:r>
      <w:r w:rsidRPr="00F20C16">
        <w:rPr>
          <w:lang w:val="es-GT"/>
        </w:rPr>
        <w:t xml:space="preserve"> </w:t>
      </w:r>
      <w:r w:rsidR="00A97F66" w:rsidRPr="00F20C16">
        <w:rPr>
          <w:lang w:val="es-GT"/>
        </w:rPr>
        <w:t xml:space="preserve">impacto, </w:t>
      </w:r>
      <w:r w:rsidRPr="00F20C16">
        <w:rPr>
          <w:lang w:val="es-GT"/>
        </w:rPr>
        <w:t xml:space="preserve">y se asegura </w:t>
      </w:r>
      <w:r w:rsidR="00A97F66" w:rsidRPr="00F20C16">
        <w:rPr>
          <w:lang w:val="es-GT"/>
        </w:rPr>
        <w:t>que éstos sean conocidos por el equipo de desarrollo.</w:t>
      </w:r>
      <w:r w:rsidR="00F65594" w:rsidRPr="00F20C16">
        <w:rPr>
          <w:lang w:val="es-GT"/>
        </w:rPr>
        <w:t xml:space="preserve"> Los cambios se establecen respecto de la última </w:t>
      </w:r>
      <w:r w:rsidR="00A05802" w:rsidRPr="0056143F">
        <w:rPr>
          <w:i/>
          <w:lang w:val="es-GT"/>
        </w:rPr>
        <w:t>vaselina</w:t>
      </w:r>
      <w:r w:rsidR="00F65594" w:rsidRPr="00F20C16">
        <w:rPr>
          <w:lang w:val="es-GT"/>
        </w:rPr>
        <w:t xml:space="preserve"> (el estado del conjunto de los artefactos en un momento determinado del proyecto) establecida. En nuestro caso al final de cada iteración se establecerá una </w:t>
      </w:r>
      <w:r w:rsidR="00F65594" w:rsidRPr="0056143F">
        <w:rPr>
          <w:i/>
          <w:lang w:val="es-GT"/>
        </w:rPr>
        <w:t>baseline</w:t>
      </w:r>
      <w:r w:rsidR="00F65594" w:rsidRPr="00F20C16">
        <w:rPr>
          <w:lang w:val="es-GT"/>
        </w:rPr>
        <w:t>.</w:t>
      </w:r>
      <w:r w:rsidR="00434BF1">
        <w:rPr>
          <w:lang w:val="es-GT"/>
        </w:rPr>
        <w:t xml:space="preserve"> </w:t>
      </w:r>
    </w:p>
    <w:p w:rsidR="00243045" w:rsidRPr="00F20C16" w:rsidRDefault="00A97F66" w:rsidP="00E10525">
      <w:pPr>
        <w:spacing w:line="276" w:lineRule="auto"/>
        <w:ind w:left="720"/>
        <w:jc w:val="both"/>
        <w:rPr>
          <w:lang w:val="es-GT"/>
        </w:rPr>
      </w:pPr>
      <w:r w:rsidRPr="00F20C16">
        <w:rPr>
          <w:lang w:val="es-GT"/>
        </w:rPr>
        <w:t xml:space="preserve"> </w:t>
      </w:r>
    </w:p>
    <w:p w:rsidR="00DE0499" w:rsidRPr="00F20C16" w:rsidRDefault="00F55E64" w:rsidP="00E10525">
      <w:pPr>
        <w:numPr>
          <w:ilvl w:val="0"/>
          <w:numId w:val="11"/>
        </w:numPr>
        <w:spacing w:line="276" w:lineRule="auto"/>
        <w:jc w:val="both"/>
        <w:rPr>
          <w:b/>
          <w:lang w:val="es-GT"/>
        </w:rPr>
      </w:pPr>
      <w:r w:rsidRPr="00F20C16">
        <w:rPr>
          <w:b/>
          <w:lang w:val="es-GT"/>
        </w:rPr>
        <w:lastRenderedPageBreak/>
        <w:t>Plan de Iteración</w:t>
      </w:r>
    </w:p>
    <w:p w:rsidR="00F55E64" w:rsidRPr="00F20C16" w:rsidRDefault="00F55E64" w:rsidP="00E10525">
      <w:pPr>
        <w:spacing w:line="276" w:lineRule="auto"/>
        <w:ind w:left="720"/>
        <w:jc w:val="both"/>
        <w:rPr>
          <w:lang w:val="es-GT"/>
        </w:rPr>
      </w:pPr>
      <w:r w:rsidRPr="00F20C16">
        <w:rPr>
          <w:lang w:val="es-GT"/>
        </w:rPr>
        <w:t xml:space="preserve">Es un conjunto de actividades y tareas ordenadas temporalmente, con recursos asignados, </w:t>
      </w:r>
      <w:r w:rsidR="005854B3" w:rsidRPr="00F20C16">
        <w:rPr>
          <w:lang w:val="es-GT"/>
        </w:rPr>
        <w:t>dependencias</w:t>
      </w:r>
      <w:r w:rsidRPr="00F20C16">
        <w:rPr>
          <w:lang w:val="es-GT"/>
        </w:rPr>
        <w:t xml:space="preserve"> entre ellas. Se realiza para cada iteración, y para todas las fases.</w:t>
      </w:r>
    </w:p>
    <w:p w:rsidR="00243045" w:rsidRPr="00F20C16" w:rsidRDefault="00243045" w:rsidP="00E10525">
      <w:pPr>
        <w:spacing w:line="276" w:lineRule="auto"/>
        <w:ind w:left="720"/>
        <w:jc w:val="both"/>
        <w:rPr>
          <w:lang w:val="es-GT"/>
        </w:rPr>
      </w:pPr>
    </w:p>
    <w:p w:rsidR="004E244C" w:rsidRPr="00F20C16" w:rsidRDefault="004E244C" w:rsidP="00E10525">
      <w:pPr>
        <w:numPr>
          <w:ilvl w:val="0"/>
          <w:numId w:val="11"/>
        </w:numPr>
        <w:spacing w:line="276" w:lineRule="auto"/>
        <w:jc w:val="both"/>
        <w:rPr>
          <w:b/>
          <w:lang w:val="es-GT"/>
        </w:rPr>
      </w:pPr>
      <w:r w:rsidRPr="00F20C16">
        <w:rPr>
          <w:b/>
          <w:lang w:val="es-GT"/>
        </w:rPr>
        <w:t>Evaluación de Iteración</w:t>
      </w:r>
    </w:p>
    <w:p w:rsidR="004E244C" w:rsidRPr="00F20C16" w:rsidRDefault="004E244C" w:rsidP="00E10525">
      <w:pPr>
        <w:spacing w:line="276" w:lineRule="auto"/>
        <w:ind w:left="720"/>
        <w:jc w:val="both"/>
        <w:rPr>
          <w:lang w:val="es-GT"/>
        </w:rPr>
      </w:pPr>
      <w:r w:rsidRPr="00F20C16">
        <w:rPr>
          <w:lang w:val="es-GT"/>
        </w:rPr>
        <w:t>Este documento incluye le evaluación de los resultados de cada iteración, el grado en el cual se han conseguido los objetivos de la iteración, las lecciones aprendidas y los cambios a ser realizados.</w:t>
      </w:r>
    </w:p>
    <w:p w:rsidR="004E244C" w:rsidRPr="00F20C16" w:rsidRDefault="004E244C" w:rsidP="00E10525">
      <w:pPr>
        <w:spacing w:line="276" w:lineRule="auto"/>
        <w:ind w:left="720"/>
        <w:jc w:val="both"/>
        <w:rPr>
          <w:lang w:val="es-GT"/>
        </w:rPr>
      </w:pPr>
    </w:p>
    <w:p w:rsidR="004E244C" w:rsidRPr="00F20C16" w:rsidRDefault="006812C8" w:rsidP="00E10525">
      <w:pPr>
        <w:numPr>
          <w:ilvl w:val="0"/>
          <w:numId w:val="11"/>
        </w:numPr>
        <w:spacing w:line="276" w:lineRule="auto"/>
        <w:jc w:val="both"/>
        <w:rPr>
          <w:b/>
          <w:lang w:val="es-GT"/>
        </w:rPr>
      </w:pPr>
      <w:r w:rsidRPr="00F20C16">
        <w:rPr>
          <w:b/>
          <w:lang w:val="es-GT"/>
        </w:rPr>
        <w:t>Lista de Riesgos</w:t>
      </w:r>
    </w:p>
    <w:p w:rsidR="006812C8" w:rsidRPr="00F20C16" w:rsidRDefault="006812C8" w:rsidP="00E10525">
      <w:pPr>
        <w:spacing w:line="276" w:lineRule="auto"/>
        <w:ind w:left="720"/>
        <w:jc w:val="both"/>
        <w:rPr>
          <w:lang w:val="es-GT"/>
        </w:rPr>
      </w:pPr>
      <w:r w:rsidRPr="00F20C16">
        <w:rPr>
          <w:lang w:val="es-GT"/>
        </w:rPr>
        <w:t>Este documento incluye una lista de los riesgos conocidos y vigentes en el proyecto, ordenados en orden decreciente de importancia y con acciones específicas de contingencia o para su mitigación.</w:t>
      </w:r>
    </w:p>
    <w:p w:rsidR="004E244C" w:rsidRPr="00F20C16" w:rsidRDefault="004E244C" w:rsidP="00E10525">
      <w:pPr>
        <w:spacing w:line="276" w:lineRule="auto"/>
        <w:ind w:left="720"/>
        <w:jc w:val="both"/>
        <w:rPr>
          <w:lang w:val="es-GT"/>
        </w:rPr>
      </w:pPr>
    </w:p>
    <w:p w:rsidR="004529A4" w:rsidRPr="00F20C16" w:rsidRDefault="004529A4" w:rsidP="00E10525">
      <w:pPr>
        <w:numPr>
          <w:ilvl w:val="0"/>
          <w:numId w:val="11"/>
        </w:numPr>
        <w:spacing w:line="276" w:lineRule="auto"/>
        <w:jc w:val="both"/>
        <w:rPr>
          <w:b/>
          <w:lang w:val="es-GT"/>
        </w:rPr>
      </w:pPr>
      <w:r w:rsidRPr="00F20C16">
        <w:rPr>
          <w:b/>
          <w:lang w:val="es-GT"/>
        </w:rPr>
        <w:t>Manual de Instalación</w:t>
      </w:r>
    </w:p>
    <w:p w:rsidR="004529A4" w:rsidRPr="00F20C16" w:rsidRDefault="004529A4" w:rsidP="00E10525">
      <w:pPr>
        <w:spacing w:line="276" w:lineRule="auto"/>
        <w:ind w:left="720"/>
        <w:jc w:val="both"/>
        <w:rPr>
          <w:lang w:val="es-GT"/>
        </w:rPr>
      </w:pPr>
      <w:r w:rsidRPr="00F20C16">
        <w:rPr>
          <w:lang w:val="es-GT"/>
        </w:rPr>
        <w:t>Este documento incluye las instrucciones para realizar la instalación del producto.</w:t>
      </w:r>
    </w:p>
    <w:p w:rsidR="004529A4" w:rsidRPr="00F20C16" w:rsidRDefault="004529A4" w:rsidP="00E10525">
      <w:pPr>
        <w:spacing w:line="276" w:lineRule="auto"/>
        <w:ind w:left="720"/>
        <w:jc w:val="both"/>
        <w:rPr>
          <w:lang w:val="es-GT"/>
        </w:rPr>
      </w:pPr>
    </w:p>
    <w:p w:rsidR="004529A4" w:rsidRPr="00F20C16" w:rsidRDefault="004529A4" w:rsidP="00E10525">
      <w:pPr>
        <w:numPr>
          <w:ilvl w:val="0"/>
          <w:numId w:val="11"/>
        </w:numPr>
        <w:spacing w:line="276" w:lineRule="auto"/>
        <w:jc w:val="both"/>
        <w:rPr>
          <w:b/>
          <w:lang w:val="es-GT"/>
        </w:rPr>
      </w:pPr>
      <w:r w:rsidRPr="00F20C16">
        <w:rPr>
          <w:b/>
          <w:lang w:val="es-GT"/>
        </w:rPr>
        <w:t>Ma</w:t>
      </w:r>
      <w:r w:rsidR="00F65594" w:rsidRPr="00F20C16">
        <w:rPr>
          <w:b/>
          <w:lang w:val="es-GT"/>
        </w:rPr>
        <w:t>terial de Apoyo al Usuario Final</w:t>
      </w:r>
    </w:p>
    <w:p w:rsidR="00F65594" w:rsidRPr="00F20C16" w:rsidRDefault="00F65594" w:rsidP="00E10525">
      <w:pPr>
        <w:spacing w:line="276" w:lineRule="auto"/>
        <w:ind w:left="720"/>
        <w:jc w:val="both"/>
        <w:rPr>
          <w:lang w:val="es-GT" w:eastAsia="es-ES"/>
        </w:rPr>
      </w:pPr>
      <w:r w:rsidRPr="00F20C16">
        <w:rPr>
          <w:lang w:val="es-GT" w:eastAsia="es-ES"/>
        </w:rPr>
        <w:t xml:space="preserve">Corresponde a un conjunto de documentos y facilidades de uso del sistema, incluyendo: Guías del Usuario, Guías de Operación, Guías de Mantenimiento y Sistema de Ayuda en Línea </w:t>
      </w:r>
    </w:p>
    <w:p w:rsidR="004529A4" w:rsidRPr="00F20C16" w:rsidRDefault="004529A4" w:rsidP="00E10525">
      <w:pPr>
        <w:spacing w:line="276" w:lineRule="auto"/>
        <w:ind w:left="720"/>
        <w:jc w:val="both"/>
        <w:rPr>
          <w:lang w:val="es-GT"/>
        </w:rPr>
      </w:pPr>
    </w:p>
    <w:p w:rsidR="004529A4" w:rsidRPr="00F20C16" w:rsidRDefault="004529A4" w:rsidP="00E10525">
      <w:pPr>
        <w:numPr>
          <w:ilvl w:val="0"/>
          <w:numId w:val="11"/>
        </w:numPr>
        <w:spacing w:line="276" w:lineRule="auto"/>
        <w:jc w:val="both"/>
        <w:rPr>
          <w:b/>
          <w:lang w:val="es-GT"/>
        </w:rPr>
      </w:pPr>
      <w:r w:rsidRPr="00F20C16">
        <w:rPr>
          <w:b/>
          <w:lang w:val="es-GT"/>
        </w:rPr>
        <w:t>Producto</w:t>
      </w:r>
    </w:p>
    <w:p w:rsidR="004529A4" w:rsidRPr="00F20C16" w:rsidRDefault="004529A4" w:rsidP="00E10525">
      <w:pPr>
        <w:spacing w:line="276" w:lineRule="auto"/>
        <w:ind w:left="720"/>
        <w:jc w:val="both"/>
        <w:rPr>
          <w:lang w:val="es-GT"/>
        </w:rPr>
      </w:pPr>
      <w:r w:rsidRPr="00F20C16">
        <w:rPr>
          <w:lang w:val="es-GT"/>
        </w:rPr>
        <w:t>Los ficheros del producto empaquetados y almacenadas en un</w:t>
      </w:r>
      <w:r w:rsidR="00434BF1">
        <w:rPr>
          <w:lang w:val="es-GT"/>
        </w:rPr>
        <w:t>a USB</w:t>
      </w:r>
      <w:r w:rsidRPr="00F20C16">
        <w:rPr>
          <w:lang w:val="es-GT"/>
        </w:rPr>
        <w:t xml:space="preserve"> con los mecanismos apropiados para facilitar su instalación.</w:t>
      </w:r>
      <w:r w:rsidR="003F3EC7" w:rsidRPr="00F20C16">
        <w:rPr>
          <w:lang w:val="es-GT"/>
        </w:rPr>
        <w:t xml:space="preserve"> El producto, a partir de la primera iteración de la fase de Construcción e</w:t>
      </w:r>
      <w:r w:rsidR="00F65594" w:rsidRPr="00F20C16">
        <w:rPr>
          <w:lang w:val="es-GT"/>
        </w:rPr>
        <w:t>s</w:t>
      </w:r>
      <w:r w:rsidR="003F3EC7" w:rsidRPr="00F20C16">
        <w:rPr>
          <w:lang w:val="es-GT"/>
        </w:rPr>
        <w:t xml:space="preserve"> desarrollado incremental</w:t>
      </w:r>
      <w:r w:rsidR="00684ABF" w:rsidRPr="00F20C16">
        <w:rPr>
          <w:lang w:val="es-GT"/>
        </w:rPr>
        <w:t xml:space="preserve"> e iterativamente</w:t>
      </w:r>
      <w:r w:rsidR="00F65594" w:rsidRPr="00F20C16">
        <w:rPr>
          <w:lang w:val="es-GT"/>
        </w:rPr>
        <w:t>, obteniéndose una nueva release al final de cada iteración</w:t>
      </w:r>
      <w:r w:rsidR="003F3EC7" w:rsidRPr="00F20C16">
        <w:rPr>
          <w:lang w:val="es-GT"/>
        </w:rPr>
        <w:t>.</w:t>
      </w:r>
    </w:p>
    <w:p w:rsidR="004529A4" w:rsidRPr="00F20C16" w:rsidRDefault="004529A4" w:rsidP="00E10525">
      <w:pPr>
        <w:spacing w:line="276" w:lineRule="auto"/>
        <w:ind w:left="720"/>
        <w:jc w:val="both"/>
        <w:rPr>
          <w:lang w:val="es-GT"/>
        </w:rPr>
      </w:pPr>
    </w:p>
    <w:p w:rsidR="004E244C" w:rsidRPr="00F20C16" w:rsidRDefault="00F65594" w:rsidP="00E10525">
      <w:pPr>
        <w:spacing w:line="276" w:lineRule="auto"/>
        <w:ind w:left="720"/>
        <w:jc w:val="both"/>
        <w:rPr>
          <w:lang w:val="es-GT"/>
        </w:rPr>
      </w:pPr>
      <w:r w:rsidRPr="00F20C16">
        <w:rPr>
          <w:lang w:val="es-GT"/>
        </w:rPr>
        <w:t>Los artefa</w:t>
      </w:r>
      <w:r w:rsidR="00784321" w:rsidRPr="00F20C16">
        <w:rPr>
          <w:lang w:val="es-GT"/>
        </w:rPr>
        <w:t>ctos 19, 20 y 21 se generarán a partir de la fase de Construcción, con lo cual se han incluido aquí sólo para dar una visión global de todos los artefactos que se generarán en el proceso de desarrollo.</w:t>
      </w:r>
    </w:p>
    <w:p w:rsidR="00784321" w:rsidRPr="00F20C16" w:rsidRDefault="00784321" w:rsidP="00E10525">
      <w:pPr>
        <w:spacing w:line="276" w:lineRule="auto"/>
        <w:ind w:left="720"/>
        <w:jc w:val="both"/>
        <w:rPr>
          <w:lang w:val="es-GT"/>
        </w:rPr>
      </w:pPr>
    </w:p>
    <w:p w:rsidR="00EA5EE8" w:rsidRPr="00F20C16" w:rsidRDefault="00EA5EE8" w:rsidP="00E10525">
      <w:pPr>
        <w:pStyle w:val="Ttulo2"/>
        <w:spacing w:line="276" w:lineRule="auto"/>
        <w:jc w:val="both"/>
        <w:rPr>
          <w:lang w:val="es-GT"/>
        </w:rPr>
      </w:pPr>
      <w:bookmarkStart w:id="17" w:name="_Toc524312836"/>
      <w:bookmarkStart w:id="18" w:name="_Toc522453239"/>
      <w:r w:rsidRPr="00F20C16">
        <w:rPr>
          <w:lang w:val="es-GT"/>
        </w:rPr>
        <w:t>Evolu</w:t>
      </w:r>
      <w:r w:rsidR="001C35A6" w:rsidRPr="00F20C16">
        <w:rPr>
          <w:lang w:val="es-GT"/>
        </w:rPr>
        <w:t>ción del Plan de Desarrollo del Software</w:t>
      </w:r>
      <w:bookmarkEnd w:id="17"/>
      <w:bookmarkEnd w:id="18"/>
    </w:p>
    <w:p w:rsidR="00EA5EE8" w:rsidRPr="00F20C16" w:rsidRDefault="001C35A6" w:rsidP="00E10525">
      <w:pPr>
        <w:pStyle w:val="Textoindependiente"/>
        <w:spacing w:line="276" w:lineRule="auto"/>
        <w:jc w:val="both"/>
        <w:rPr>
          <w:lang w:val="es-GT"/>
        </w:rPr>
      </w:pPr>
      <w:r w:rsidRPr="00F20C16">
        <w:rPr>
          <w:lang w:val="es-GT"/>
        </w:rPr>
        <w:t>El Plan de Desarrollo del Software se revisará semanalmen</w:t>
      </w:r>
      <w:r w:rsidR="00C40C72" w:rsidRPr="00F20C16">
        <w:rPr>
          <w:lang w:val="es-GT"/>
        </w:rPr>
        <w:t>te y se refinará antes del comie</w:t>
      </w:r>
      <w:r w:rsidRPr="00F20C16">
        <w:rPr>
          <w:lang w:val="es-GT"/>
        </w:rPr>
        <w:t>nzo de cada iteración</w:t>
      </w:r>
      <w:r w:rsidR="00EA5EE8" w:rsidRPr="00F20C16">
        <w:rPr>
          <w:lang w:val="es-GT"/>
        </w:rPr>
        <w:t>.</w:t>
      </w:r>
    </w:p>
    <w:p w:rsidR="00EA5EE8" w:rsidRPr="00F20C16" w:rsidRDefault="001C35A6" w:rsidP="00E10525">
      <w:pPr>
        <w:pStyle w:val="Ttulo1"/>
        <w:spacing w:line="276" w:lineRule="auto"/>
        <w:jc w:val="both"/>
        <w:rPr>
          <w:lang w:val="es-GT"/>
        </w:rPr>
      </w:pPr>
      <w:bookmarkStart w:id="19" w:name="_Toc524312837"/>
      <w:bookmarkStart w:id="20" w:name="_Toc522453240"/>
      <w:r w:rsidRPr="00F20C16">
        <w:rPr>
          <w:lang w:val="es-GT"/>
        </w:rPr>
        <w:t>Organización del Proyecto</w:t>
      </w:r>
      <w:bookmarkEnd w:id="19"/>
      <w:bookmarkEnd w:id="20"/>
    </w:p>
    <w:p w:rsidR="00EA5EE8" w:rsidRPr="00F20C16" w:rsidRDefault="00F952AD" w:rsidP="00E10525">
      <w:pPr>
        <w:pStyle w:val="Ttulo2"/>
        <w:spacing w:line="276" w:lineRule="auto"/>
        <w:jc w:val="both"/>
        <w:rPr>
          <w:lang w:val="es-GT"/>
        </w:rPr>
      </w:pPr>
      <w:bookmarkStart w:id="21" w:name="_Toc524312838"/>
      <w:bookmarkStart w:id="22" w:name="_Toc522453241"/>
      <w:r w:rsidRPr="00F20C16">
        <w:rPr>
          <w:lang w:val="es-GT"/>
        </w:rPr>
        <w:t>Participantes en e</w:t>
      </w:r>
      <w:r w:rsidR="005E3F93" w:rsidRPr="00F20C16">
        <w:rPr>
          <w:lang w:val="es-GT"/>
        </w:rPr>
        <w:t>l Proyecto</w:t>
      </w:r>
      <w:bookmarkEnd w:id="21"/>
      <w:bookmarkEnd w:id="22"/>
    </w:p>
    <w:p w:rsidR="001C35A6" w:rsidRPr="00F20C16" w:rsidRDefault="005E3F93" w:rsidP="00E10525">
      <w:pPr>
        <w:pStyle w:val="Textoindependiente"/>
        <w:spacing w:line="276" w:lineRule="auto"/>
        <w:jc w:val="both"/>
        <w:rPr>
          <w:lang w:val="es-GT"/>
        </w:rPr>
      </w:pPr>
      <w:r w:rsidRPr="00F20C16">
        <w:rPr>
          <w:lang w:val="es-GT"/>
        </w:rPr>
        <w:t xml:space="preserve">De momento no se incluye el personal que designará </w:t>
      </w:r>
      <w:r w:rsidR="007F0B89">
        <w:rPr>
          <w:lang w:val="es-GT"/>
        </w:rPr>
        <w:t xml:space="preserve">la empresa participante </w:t>
      </w:r>
      <w:r w:rsidRPr="00F20C16">
        <w:rPr>
          <w:lang w:val="es-GT"/>
        </w:rPr>
        <w:t>como Responsable del Proyecto, Comité de Control y Seguimiento, otros participantes que se estimen convenientes para proporcionar los requisitos y validar el sistema.</w:t>
      </w:r>
    </w:p>
    <w:p w:rsidR="005E3F93" w:rsidRPr="00F20C16" w:rsidRDefault="005E3F93" w:rsidP="00E10525">
      <w:pPr>
        <w:pStyle w:val="Textoindependiente"/>
        <w:spacing w:line="276" w:lineRule="auto"/>
        <w:jc w:val="both"/>
        <w:rPr>
          <w:lang w:val="es-GT"/>
        </w:rPr>
      </w:pPr>
      <w:r w:rsidRPr="00F20C16">
        <w:rPr>
          <w:lang w:val="es-GT"/>
        </w:rPr>
        <w:t xml:space="preserve">El resto del personal del proyecto (por la parte </w:t>
      </w:r>
      <w:r w:rsidR="00CC0274" w:rsidRPr="00F20C16">
        <w:rPr>
          <w:lang w:val="es-GT"/>
        </w:rPr>
        <w:t>de la empresa</w:t>
      </w:r>
      <w:r w:rsidRPr="00F20C16">
        <w:rPr>
          <w:lang w:val="es-GT"/>
        </w:rPr>
        <w:t xml:space="preserve"> adjudicataria), sólo considerando las fases de Inicio y Elaboración, estará formado por los siguientes puestos de trabajo y personal asociado</w:t>
      </w:r>
    </w:p>
    <w:p w:rsidR="001C35A6" w:rsidRPr="00F20C16" w:rsidRDefault="001C35A6" w:rsidP="00E10525">
      <w:pPr>
        <w:pStyle w:val="Textoindependiente"/>
        <w:spacing w:line="276" w:lineRule="auto"/>
        <w:jc w:val="both"/>
        <w:rPr>
          <w:lang w:val="es-GT"/>
        </w:rPr>
      </w:pPr>
      <w:r w:rsidRPr="00F20C16">
        <w:rPr>
          <w:b/>
          <w:lang w:val="es-GT"/>
        </w:rPr>
        <w:t>Jefe de Proyecto</w:t>
      </w:r>
      <w:r w:rsidRPr="00F20C16">
        <w:rPr>
          <w:lang w:val="es-GT"/>
        </w:rPr>
        <w:t xml:space="preserve">. </w:t>
      </w:r>
      <w:r w:rsidR="00055A36">
        <w:rPr>
          <w:lang w:val="es-GT"/>
        </w:rPr>
        <w:t xml:space="preserve">Estudiante de </w:t>
      </w:r>
      <w:r w:rsidR="00B42A4A" w:rsidRPr="00F20C16">
        <w:rPr>
          <w:lang w:val="es-GT"/>
        </w:rPr>
        <w:t xml:space="preserve">Ingeniero en </w:t>
      </w:r>
      <w:r w:rsidR="00055A36">
        <w:rPr>
          <w:lang w:val="es-GT"/>
        </w:rPr>
        <w:t>Sistemas</w:t>
      </w:r>
      <w:r w:rsidR="00B42A4A" w:rsidRPr="00F20C16">
        <w:rPr>
          <w:lang w:val="es-GT"/>
        </w:rPr>
        <w:t xml:space="preserve">, </w:t>
      </w:r>
      <w:r w:rsidR="00055A36">
        <w:rPr>
          <w:lang w:val="es-GT"/>
        </w:rPr>
        <w:t xml:space="preserve">de </w:t>
      </w:r>
      <w:r w:rsidRPr="00F20C16">
        <w:rPr>
          <w:lang w:val="es-GT"/>
        </w:rPr>
        <w:t xml:space="preserve">la Universidades </w:t>
      </w:r>
      <w:r w:rsidR="00055A36">
        <w:rPr>
          <w:lang w:val="es-GT"/>
        </w:rPr>
        <w:t>Mariano Gálvez de Guatemala</w:t>
      </w:r>
      <w:r w:rsidRPr="00F20C16">
        <w:rPr>
          <w:lang w:val="es-GT"/>
        </w:rPr>
        <w:t xml:space="preserve">. </w:t>
      </w:r>
      <w:r w:rsidR="00B42A4A" w:rsidRPr="00F20C16">
        <w:rPr>
          <w:lang w:val="es-GT"/>
        </w:rPr>
        <w:t>C</w:t>
      </w:r>
      <w:r w:rsidRPr="00F20C16">
        <w:rPr>
          <w:lang w:val="es-GT"/>
        </w:rPr>
        <w:t>on una amplia experiencia en metodologías de desarrollo, herramientas CASE y notaciones, en particular la notación UML y el proceso de desarrollo RUP.</w:t>
      </w:r>
    </w:p>
    <w:p w:rsidR="001C35A6" w:rsidRPr="00F20C16" w:rsidRDefault="00BA5442" w:rsidP="00E10525">
      <w:pPr>
        <w:pStyle w:val="Textoindependiente"/>
        <w:spacing w:line="276" w:lineRule="auto"/>
        <w:jc w:val="both"/>
        <w:rPr>
          <w:lang w:val="es-GT"/>
        </w:rPr>
      </w:pPr>
      <w:r>
        <w:rPr>
          <w:b/>
          <w:lang w:val="es-GT"/>
        </w:rPr>
        <w:t>A</w:t>
      </w:r>
      <w:r w:rsidR="00D7277A">
        <w:rPr>
          <w:b/>
          <w:lang w:val="es-GT"/>
        </w:rPr>
        <w:t>nalista</w:t>
      </w:r>
      <w:r w:rsidR="00C810BA" w:rsidRPr="00F20C16">
        <w:rPr>
          <w:b/>
          <w:lang w:val="es-GT"/>
        </w:rPr>
        <w:t xml:space="preserve"> de Sistema</w:t>
      </w:r>
      <w:r w:rsidR="00D7277A">
        <w:rPr>
          <w:b/>
          <w:lang w:val="es-GT"/>
        </w:rPr>
        <w:t>s</w:t>
      </w:r>
      <w:r w:rsidR="00C810BA" w:rsidRPr="00F20C16">
        <w:rPr>
          <w:lang w:val="es-GT"/>
        </w:rPr>
        <w:t>. El perfil establecido es: Ingeniero en Informática con conocimientos de UML, uno de ellos al menos con experiencia en sistemas afines a la línea del proyecto.</w:t>
      </w:r>
    </w:p>
    <w:p w:rsidR="00C810BA" w:rsidRPr="00F20C16" w:rsidRDefault="00BA5442" w:rsidP="00E10525">
      <w:pPr>
        <w:pStyle w:val="Textoindependiente"/>
        <w:spacing w:line="276" w:lineRule="auto"/>
        <w:jc w:val="both"/>
        <w:rPr>
          <w:lang w:val="es-GT"/>
        </w:rPr>
      </w:pPr>
      <w:r>
        <w:rPr>
          <w:b/>
          <w:lang w:val="es-GT"/>
        </w:rPr>
        <w:lastRenderedPageBreak/>
        <w:t>P</w:t>
      </w:r>
      <w:r w:rsidRPr="00F20C16">
        <w:rPr>
          <w:b/>
          <w:lang w:val="es-GT"/>
        </w:rPr>
        <w:t>rogramador</w:t>
      </w:r>
      <w:r w:rsidR="00C810BA" w:rsidRPr="00F20C16">
        <w:rPr>
          <w:lang w:val="es-GT"/>
        </w:rPr>
        <w:t>. Con experiencia en el entorno de desarrollo del proyecto, con el fin de que los prototipos puedan ser lo más cercanos posibles al producto final.</w:t>
      </w:r>
    </w:p>
    <w:p w:rsidR="00C810BA" w:rsidRPr="00F20C16" w:rsidRDefault="00C810BA" w:rsidP="00E10525">
      <w:pPr>
        <w:pStyle w:val="Textoindependiente"/>
        <w:spacing w:line="276" w:lineRule="auto"/>
        <w:jc w:val="both"/>
        <w:rPr>
          <w:lang w:val="es-GT"/>
        </w:rPr>
      </w:pPr>
      <w:r w:rsidRPr="00F20C16">
        <w:rPr>
          <w:b/>
          <w:lang w:val="es-GT"/>
        </w:rPr>
        <w:t>Asesor Legal</w:t>
      </w:r>
      <w:r w:rsidRPr="00F20C16">
        <w:rPr>
          <w:lang w:val="es-GT"/>
        </w:rPr>
        <w:t>. Un especialista en los aspectos legales relacionados con el sistema y su puesta en operación.</w:t>
      </w:r>
    </w:p>
    <w:p w:rsidR="00EA5EE8" w:rsidRPr="00F20C16" w:rsidRDefault="00CF5E61" w:rsidP="00E10525">
      <w:pPr>
        <w:pStyle w:val="Ttulo2"/>
        <w:spacing w:line="276" w:lineRule="auto"/>
        <w:jc w:val="both"/>
        <w:rPr>
          <w:lang w:val="es-GT"/>
        </w:rPr>
      </w:pPr>
      <w:bookmarkStart w:id="23" w:name="_Toc524312839"/>
      <w:bookmarkStart w:id="24" w:name="_Toc522453242"/>
      <w:r w:rsidRPr="00F20C16">
        <w:rPr>
          <w:lang w:val="es-GT"/>
        </w:rPr>
        <w:t>Interfaces Externas</w:t>
      </w:r>
      <w:bookmarkEnd w:id="23"/>
      <w:bookmarkEnd w:id="24"/>
    </w:p>
    <w:p w:rsidR="00CF5E61" w:rsidRPr="00F20C16" w:rsidRDefault="00D7277A" w:rsidP="00E10525">
      <w:pPr>
        <w:pStyle w:val="Textoindependiente"/>
        <w:spacing w:line="276" w:lineRule="auto"/>
        <w:jc w:val="both"/>
        <w:rPr>
          <w:lang w:val="es-GT"/>
        </w:rPr>
      </w:pPr>
      <w:r>
        <w:rPr>
          <w:lang w:val="es-GT"/>
        </w:rPr>
        <w:t>Se definirá</w:t>
      </w:r>
      <w:r w:rsidR="0084359B" w:rsidRPr="00F20C16">
        <w:rPr>
          <w:lang w:val="es-GT"/>
        </w:rPr>
        <w:t xml:space="preserve"> los participantes del proyecto que proporcionarán los requisitos del sistema</w:t>
      </w:r>
      <w:r w:rsidR="00CF5E61" w:rsidRPr="00F20C16">
        <w:rPr>
          <w:lang w:val="es-GT"/>
        </w:rPr>
        <w:t xml:space="preserve">, y entre ellos quiénes serán los encargados de evaluar los artefactos </w:t>
      </w:r>
      <w:r w:rsidR="00405004" w:rsidRPr="00F20C16">
        <w:rPr>
          <w:lang w:val="es-GT"/>
        </w:rPr>
        <w:t>de acuerdo con</w:t>
      </w:r>
      <w:r w:rsidR="00CF5E61" w:rsidRPr="00F20C16">
        <w:rPr>
          <w:lang w:val="es-GT"/>
        </w:rPr>
        <w:t xml:space="preserve"> cada </w:t>
      </w:r>
      <w:r w:rsidR="00405004" w:rsidRPr="00F20C16">
        <w:rPr>
          <w:lang w:val="es-GT"/>
        </w:rPr>
        <w:t>subsistema</w:t>
      </w:r>
      <w:r w:rsidR="00CF5E61" w:rsidRPr="00F20C16">
        <w:rPr>
          <w:lang w:val="es-GT"/>
        </w:rPr>
        <w:t xml:space="preserve"> y según el plan establecido.</w:t>
      </w:r>
    </w:p>
    <w:p w:rsidR="00CF5E61" w:rsidRPr="00F20C16" w:rsidRDefault="00CF5E61" w:rsidP="00E10525">
      <w:pPr>
        <w:pStyle w:val="Textoindependiente"/>
        <w:spacing w:line="276" w:lineRule="auto"/>
        <w:jc w:val="both"/>
        <w:rPr>
          <w:lang w:val="es-GT"/>
        </w:rPr>
      </w:pPr>
      <w:r w:rsidRPr="00F20C16">
        <w:rPr>
          <w:lang w:val="es-GT"/>
        </w:rPr>
        <w:t xml:space="preserve">El equipo de desarrollo interactuará activamente con los participantes para </w:t>
      </w:r>
      <w:r w:rsidR="00D7277A">
        <w:rPr>
          <w:lang w:val="es-GT"/>
        </w:rPr>
        <w:t xml:space="preserve">la </w:t>
      </w:r>
      <w:r w:rsidRPr="00F20C16">
        <w:rPr>
          <w:lang w:val="es-GT"/>
        </w:rPr>
        <w:t>especificación y validación de los artefactos generados.</w:t>
      </w:r>
    </w:p>
    <w:p w:rsidR="00EA5EE8" w:rsidRPr="00F20C16" w:rsidRDefault="00EA5EE8" w:rsidP="00E10525">
      <w:pPr>
        <w:pStyle w:val="Ttulo2"/>
        <w:spacing w:line="276" w:lineRule="auto"/>
        <w:jc w:val="both"/>
        <w:rPr>
          <w:lang w:val="es-GT"/>
        </w:rPr>
      </w:pPr>
      <w:bookmarkStart w:id="25" w:name="_Toc524312840"/>
      <w:bookmarkStart w:id="26" w:name="_Toc522453243"/>
      <w:r w:rsidRPr="00F20C16">
        <w:rPr>
          <w:lang w:val="es-GT"/>
        </w:rPr>
        <w:t xml:space="preserve">Roles </w:t>
      </w:r>
      <w:r w:rsidR="007E0BFB" w:rsidRPr="00F20C16">
        <w:rPr>
          <w:lang w:val="es-GT"/>
        </w:rPr>
        <w:t>y Responsabilidades</w:t>
      </w:r>
      <w:bookmarkEnd w:id="25"/>
      <w:bookmarkEnd w:id="26"/>
    </w:p>
    <w:p w:rsidR="001143F8" w:rsidRPr="00F20C16" w:rsidRDefault="001143F8" w:rsidP="00E10525">
      <w:pPr>
        <w:spacing w:line="276" w:lineRule="auto"/>
        <w:ind w:left="720"/>
        <w:jc w:val="both"/>
        <w:rPr>
          <w:lang w:val="es-GT"/>
        </w:rPr>
      </w:pPr>
      <w:r w:rsidRPr="00F20C16">
        <w:rPr>
          <w:lang w:val="es-GT"/>
        </w:rPr>
        <w:t xml:space="preserve">A </w:t>
      </w:r>
      <w:r w:rsidR="00405004" w:rsidRPr="00F20C16">
        <w:rPr>
          <w:lang w:val="es-GT"/>
        </w:rPr>
        <w:t>continuación,</w:t>
      </w:r>
      <w:r w:rsidRPr="00F20C16">
        <w:rPr>
          <w:lang w:val="es-GT"/>
        </w:rPr>
        <w:t xml:space="preserve"> se describen las </w:t>
      </w:r>
      <w:r w:rsidR="005A3872" w:rsidRPr="00F20C16">
        <w:rPr>
          <w:lang w:val="es-GT"/>
        </w:rPr>
        <w:t xml:space="preserve">principales </w:t>
      </w:r>
      <w:r w:rsidRPr="00F20C16">
        <w:rPr>
          <w:lang w:val="es-GT"/>
        </w:rPr>
        <w:t>responsabilidades de cada uno de los puestos en el equipo de desarrollo</w:t>
      </w:r>
      <w:r w:rsidR="00B04ED9" w:rsidRPr="00F20C16">
        <w:rPr>
          <w:lang w:val="es-GT"/>
        </w:rPr>
        <w:t xml:space="preserve"> durante las fases de Inicio y Elaboración</w:t>
      </w:r>
      <w:r w:rsidRPr="00F20C16">
        <w:rPr>
          <w:lang w:val="es-GT"/>
        </w:rPr>
        <w:t>, de acuerdo con los roles que desempeñan en RUP.</w:t>
      </w:r>
    </w:p>
    <w:p w:rsidR="001143F8" w:rsidRPr="00F20C16" w:rsidRDefault="001143F8" w:rsidP="00E10525">
      <w:pPr>
        <w:spacing w:line="276" w:lineRule="auto"/>
        <w:ind w:left="720"/>
        <w:jc w:val="both"/>
        <w:rPr>
          <w:lang w:val="es-GT"/>
        </w:rPr>
      </w:pPr>
    </w:p>
    <w:tbl>
      <w:tblPr>
        <w:tblW w:w="4250" w:type="pct"/>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00" w:firstRow="0" w:lastRow="0" w:firstColumn="0" w:lastColumn="0" w:noHBand="0" w:noVBand="0"/>
      </w:tblPr>
      <w:tblGrid>
        <w:gridCol w:w="2042"/>
        <w:gridCol w:w="6098"/>
      </w:tblGrid>
      <w:tr w:rsidR="00F94F7B" w:rsidRPr="00F20C16" w:rsidTr="00F94F7B">
        <w:trPr>
          <w:jc w:val="center"/>
        </w:trPr>
        <w:tc>
          <w:tcPr>
            <w:tcW w:w="1254" w:type="pct"/>
            <w:shd w:val="clear" w:color="auto" w:fill="EDEDED"/>
          </w:tcPr>
          <w:p w:rsidR="00EA5EE8" w:rsidRPr="00F94F7B" w:rsidRDefault="001143F8" w:rsidP="00F94F7B">
            <w:pPr>
              <w:spacing w:line="276" w:lineRule="auto"/>
              <w:jc w:val="both"/>
              <w:rPr>
                <w:sz w:val="24"/>
                <w:szCs w:val="24"/>
                <w:lang w:val="es-GT"/>
              </w:rPr>
            </w:pPr>
            <w:r w:rsidRPr="00F94F7B">
              <w:rPr>
                <w:b/>
                <w:bCs/>
                <w:lang w:val="es-GT"/>
              </w:rPr>
              <w:t>Puesto</w:t>
            </w:r>
          </w:p>
        </w:tc>
        <w:tc>
          <w:tcPr>
            <w:tcW w:w="3746" w:type="pct"/>
            <w:shd w:val="clear" w:color="auto" w:fill="EDEDED"/>
          </w:tcPr>
          <w:p w:rsidR="00EA5EE8" w:rsidRPr="00F94F7B" w:rsidRDefault="001143F8" w:rsidP="00F94F7B">
            <w:pPr>
              <w:spacing w:line="276" w:lineRule="auto"/>
              <w:jc w:val="both"/>
              <w:rPr>
                <w:sz w:val="24"/>
                <w:szCs w:val="24"/>
                <w:lang w:val="es-GT"/>
              </w:rPr>
            </w:pPr>
            <w:r w:rsidRPr="00F94F7B">
              <w:rPr>
                <w:b/>
                <w:bCs/>
                <w:lang w:val="es-GT"/>
              </w:rPr>
              <w:t>Responsabilidad</w:t>
            </w:r>
          </w:p>
        </w:tc>
      </w:tr>
      <w:tr w:rsidR="00F94F7B" w:rsidRPr="00F20C16" w:rsidTr="00F94F7B">
        <w:trPr>
          <w:jc w:val="center"/>
        </w:trPr>
        <w:tc>
          <w:tcPr>
            <w:tcW w:w="1254" w:type="pct"/>
            <w:shd w:val="clear" w:color="auto" w:fill="EDEDED"/>
          </w:tcPr>
          <w:p w:rsidR="00EA5EE8" w:rsidRPr="00F94F7B" w:rsidRDefault="001143F8" w:rsidP="00F94F7B">
            <w:pPr>
              <w:spacing w:line="276" w:lineRule="auto"/>
              <w:jc w:val="both"/>
              <w:rPr>
                <w:szCs w:val="24"/>
                <w:lang w:val="es-GT"/>
              </w:rPr>
            </w:pPr>
            <w:r w:rsidRPr="00F94F7B">
              <w:rPr>
                <w:lang w:val="es-GT"/>
              </w:rPr>
              <w:t>Jefe de Proyecto</w:t>
            </w:r>
          </w:p>
        </w:tc>
        <w:tc>
          <w:tcPr>
            <w:tcW w:w="3746" w:type="pct"/>
            <w:shd w:val="clear" w:color="auto" w:fill="auto"/>
          </w:tcPr>
          <w:p w:rsidR="00EA5EE8" w:rsidRPr="00F94F7B" w:rsidRDefault="001143F8" w:rsidP="00F94F7B">
            <w:pPr>
              <w:spacing w:line="276" w:lineRule="auto"/>
              <w:jc w:val="both"/>
              <w:rPr>
                <w:lang w:val="es-GT"/>
              </w:rPr>
            </w:pPr>
            <w:r w:rsidRPr="00F94F7B">
              <w:rPr>
                <w:lang w:val="es-GT"/>
              </w:rPr>
              <w:t xml:space="preserve">El jefe de proyecto asigna los recursos, gestiona las prioridades, </w:t>
            </w:r>
            <w:r w:rsidR="005A3872" w:rsidRPr="00F94F7B">
              <w:rPr>
                <w:lang w:val="es-GT"/>
              </w:rPr>
              <w:t>coordina</w:t>
            </w:r>
            <w:r w:rsidRPr="00F94F7B">
              <w:rPr>
                <w:lang w:val="es-GT"/>
              </w:rPr>
              <w:t xml:space="preserve"> </w:t>
            </w:r>
            <w:r w:rsidR="009F4D92" w:rsidRPr="00F94F7B">
              <w:rPr>
                <w:lang w:val="es-GT"/>
              </w:rPr>
              <w:t>l</w:t>
            </w:r>
            <w:r w:rsidRPr="00F94F7B">
              <w:rPr>
                <w:lang w:val="es-GT"/>
              </w:rPr>
              <w:t>as interacciones con los clientes</w:t>
            </w:r>
            <w:r w:rsidR="005A3872" w:rsidRPr="00F94F7B">
              <w:rPr>
                <w:lang w:val="es-GT"/>
              </w:rPr>
              <w:t xml:space="preserve"> </w:t>
            </w:r>
            <w:r w:rsidRPr="00F94F7B">
              <w:rPr>
                <w:lang w:val="es-GT"/>
              </w:rPr>
              <w:t xml:space="preserve">y usuarios, </w:t>
            </w:r>
            <w:r w:rsidR="005A3872" w:rsidRPr="00F94F7B">
              <w:rPr>
                <w:lang w:val="es-GT"/>
              </w:rPr>
              <w:t>y mantiene al equipo del proyecto enfocado en los objetivos. El jefe de proyecto también establece un conjunto de prácticas que aseguran la integridad y calidad de los artefactos del proyecto</w:t>
            </w:r>
            <w:r w:rsidRPr="00F94F7B">
              <w:rPr>
                <w:lang w:val="es-GT"/>
              </w:rPr>
              <w:t>.</w:t>
            </w:r>
            <w:r w:rsidR="005A3872" w:rsidRPr="00F94F7B">
              <w:rPr>
                <w:lang w:val="es-GT"/>
              </w:rPr>
              <w:t xml:space="preserve"> Además, el jefe de proyecto se encargará de supervisar el establecimiento de la arquitectura del sistema. </w:t>
            </w:r>
            <w:r w:rsidR="0009098B" w:rsidRPr="00F94F7B">
              <w:rPr>
                <w:lang w:val="es-GT"/>
              </w:rPr>
              <w:t>Gestión de riesgos. Planificación y control del proyecto.</w:t>
            </w:r>
          </w:p>
        </w:tc>
      </w:tr>
      <w:tr w:rsidR="00F94F7B" w:rsidRPr="00F20C16" w:rsidTr="00F94F7B">
        <w:trPr>
          <w:jc w:val="center"/>
        </w:trPr>
        <w:tc>
          <w:tcPr>
            <w:tcW w:w="1254" w:type="pct"/>
            <w:shd w:val="clear" w:color="auto" w:fill="EDEDED"/>
          </w:tcPr>
          <w:p w:rsidR="00EA5EE8" w:rsidRPr="00F94F7B" w:rsidRDefault="001143F8" w:rsidP="00F94F7B">
            <w:pPr>
              <w:spacing w:line="276" w:lineRule="auto"/>
              <w:jc w:val="both"/>
              <w:rPr>
                <w:szCs w:val="24"/>
                <w:lang w:val="es-GT"/>
              </w:rPr>
            </w:pPr>
            <w:r w:rsidRPr="00F94F7B">
              <w:rPr>
                <w:lang w:val="es-GT"/>
              </w:rPr>
              <w:t>Analista de Sistemas</w:t>
            </w:r>
          </w:p>
        </w:tc>
        <w:tc>
          <w:tcPr>
            <w:tcW w:w="3746" w:type="pct"/>
            <w:shd w:val="clear" w:color="auto" w:fill="EDEDED"/>
          </w:tcPr>
          <w:p w:rsidR="00EA5EE8" w:rsidRPr="00F94F7B" w:rsidRDefault="005A3872" w:rsidP="00F94F7B">
            <w:pPr>
              <w:spacing w:line="276" w:lineRule="auto"/>
              <w:jc w:val="both"/>
              <w:rPr>
                <w:lang w:val="es-GT"/>
              </w:rPr>
            </w:pPr>
            <w:r w:rsidRPr="00F94F7B">
              <w:rPr>
                <w:lang w:val="es-GT"/>
              </w:rPr>
              <w:t xml:space="preserve">Captura, especificación y validación de requisitos, interactuando con el cliente y los usuarios </w:t>
            </w:r>
            <w:r w:rsidR="00E312B6" w:rsidRPr="00F94F7B">
              <w:rPr>
                <w:lang w:val="es-GT"/>
              </w:rPr>
              <w:t>mediante</w:t>
            </w:r>
            <w:r w:rsidRPr="00F94F7B">
              <w:rPr>
                <w:lang w:val="es-GT"/>
              </w:rPr>
              <w:t xml:space="preserve"> entrevistas. </w:t>
            </w:r>
            <w:r w:rsidR="00B04ED9" w:rsidRPr="00F94F7B">
              <w:rPr>
                <w:lang w:val="es-GT"/>
              </w:rPr>
              <w:t xml:space="preserve">Elaboración del Modelo de Análisis y Diseño. </w:t>
            </w:r>
            <w:r w:rsidRPr="00F94F7B">
              <w:rPr>
                <w:lang w:val="es-GT"/>
              </w:rPr>
              <w:t xml:space="preserve">Colaboración en la elaboración de las pruebas funcionales y el modelo de datos. </w:t>
            </w:r>
          </w:p>
        </w:tc>
      </w:tr>
      <w:tr w:rsidR="00F94F7B" w:rsidRPr="00F20C16" w:rsidTr="00F94F7B">
        <w:trPr>
          <w:jc w:val="center"/>
        </w:trPr>
        <w:tc>
          <w:tcPr>
            <w:tcW w:w="1254" w:type="pct"/>
            <w:shd w:val="clear" w:color="auto" w:fill="EDEDED"/>
          </w:tcPr>
          <w:p w:rsidR="00EA5EE8" w:rsidRPr="00F94F7B" w:rsidRDefault="001143F8" w:rsidP="00F94F7B">
            <w:pPr>
              <w:spacing w:line="276" w:lineRule="auto"/>
              <w:jc w:val="both"/>
              <w:rPr>
                <w:szCs w:val="24"/>
                <w:lang w:val="es-GT"/>
              </w:rPr>
            </w:pPr>
            <w:r w:rsidRPr="00F94F7B">
              <w:rPr>
                <w:lang w:val="es-GT"/>
              </w:rPr>
              <w:t>Programador</w:t>
            </w:r>
          </w:p>
        </w:tc>
        <w:tc>
          <w:tcPr>
            <w:tcW w:w="3746" w:type="pct"/>
            <w:shd w:val="clear" w:color="auto" w:fill="auto"/>
          </w:tcPr>
          <w:p w:rsidR="00EA5EE8" w:rsidRPr="00F94F7B" w:rsidRDefault="00E312B6" w:rsidP="00F94F7B">
            <w:pPr>
              <w:spacing w:line="276" w:lineRule="auto"/>
              <w:jc w:val="both"/>
              <w:rPr>
                <w:lang w:val="es-GT"/>
              </w:rPr>
            </w:pPr>
            <w:r w:rsidRPr="00F94F7B">
              <w:rPr>
                <w:lang w:val="es-GT"/>
              </w:rPr>
              <w:t>Construcción</w:t>
            </w:r>
            <w:r w:rsidR="00B04ED9" w:rsidRPr="00F94F7B">
              <w:rPr>
                <w:lang w:val="es-GT"/>
              </w:rPr>
              <w:t xml:space="preserve"> de prototipos. Colaboración en la elaboración de las pruebas funcionales, modelo de datos y en las validaciones con el usuario</w:t>
            </w:r>
          </w:p>
        </w:tc>
      </w:tr>
      <w:tr w:rsidR="00E312B6" w:rsidRPr="00F20C16" w:rsidTr="00F94F7B">
        <w:trPr>
          <w:jc w:val="center"/>
        </w:trPr>
        <w:tc>
          <w:tcPr>
            <w:tcW w:w="1254" w:type="pct"/>
            <w:shd w:val="clear" w:color="auto" w:fill="EDEDED"/>
          </w:tcPr>
          <w:p w:rsidR="00E312B6" w:rsidRPr="00F94F7B" w:rsidRDefault="00E312B6" w:rsidP="00F94F7B">
            <w:pPr>
              <w:spacing w:line="276" w:lineRule="auto"/>
              <w:jc w:val="both"/>
              <w:rPr>
                <w:lang w:val="es-GT"/>
              </w:rPr>
            </w:pPr>
            <w:r w:rsidRPr="00F94F7B">
              <w:rPr>
                <w:lang w:val="es-GT"/>
              </w:rPr>
              <w:t>Asesor Legal</w:t>
            </w:r>
          </w:p>
        </w:tc>
        <w:tc>
          <w:tcPr>
            <w:tcW w:w="3746" w:type="pct"/>
            <w:shd w:val="clear" w:color="auto" w:fill="EDEDED"/>
          </w:tcPr>
          <w:p w:rsidR="00E312B6" w:rsidRPr="00F94F7B" w:rsidRDefault="00E312B6" w:rsidP="00F94F7B">
            <w:pPr>
              <w:spacing w:line="276" w:lineRule="auto"/>
              <w:jc w:val="both"/>
              <w:rPr>
                <w:lang w:val="es-GT"/>
              </w:rPr>
            </w:pPr>
            <w:r w:rsidRPr="00F94F7B">
              <w:rPr>
                <w:lang w:val="es-GT"/>
              </w:rPr>
              <w:t>Indicar la forma correcta de registrar el sistema y el co</w:t>
            </w:r>
            <w:r w:rsidR="005A7939" w:rsidRPr="00F94F7B">
              <w:rPr>
                <w:lang w:val="es-GT"/>
              </w:rPr>
              <w:t>ntrato con la empresa, de forma en que se sigan las leyes, estatutos del país.</w:t>
            </w:r>
          </w:p>
        </w:tc>
      </w:tr>
    </w:tbl>
    <w:p w:rsidR="00EA5EE8" w:rsidRPr="00F20C16" w:rsidRDefault="00333AAF" w:rsidP="00E10525">
      <w:pPr>
        <w:pStyle w:val="Ttulo1"/>
        <w:spacing w:line="276" w:lineRule="auto"/>
        <w:jc w:val="both"/>
        <w:rPr>
          <w:lang w:val="es-GT"/>
        </w:rPr>
      </w:pPr>
      <w:bookmarkStart w:id="27" w:name="_Toc524312841"/>
      <w:bookmarkStart w:id="28" w:name="_Toc522453244"/>
      <w:r w:rsidRPr="00F20C16">
        <w:rPr>
          <w:lang w:val="es-GT"/>
        </w:rPr>
        <w:t>Gestión del Proceso</w:t>
      </w:r>
      <w:bookmarkEnd w:id="27"/>
      <w:bookmarkEnd w:id="28"/>
    </w:p>
    <w:p w:rsidR="00EA5EE8" w:rsidRPr="00F20C16" w:rsidRDefault="00333AAF" w:rsidP="00E10525">
      <w:pPr>
        <w:pStyle w:val="Ttulo2"/>
        <w:spacing w:line="276" w:lineRule="auto"/>
        <w:jc w:val="both"/>
        <w:rPr>
          <w:lang w:val="es-GT"/>
        </w:rPr>
      </w:pPr>
      <w:bookmarkStart w:id="29" w:name="_Toc524312842"/>
      <w:bookmarkStart w:id="30" w:name="_Toc522453245"/>
      <w:r w:rsidRPr="00F20C16">
        <w:rPr>
          <w:lang w:val="es-GT"/>
        </w:rPr>
        <w:t>Estimaciones del Proyecto</w:t>
      </w:r>
      <w:bookmarkEnd w:id="29"/>
      <w:bookmarkEnd w:id="30"/>
    </w:p>
    <w:p w:rsidR="00B86D75" w:rsidRPr="00F20C16" w:rsidRDefault="00B86D75" w:rsidP="00E10525">
      <w:pPr>
        <w:spacing w:line="276" w:lineRule="auto"/>
        <w:ind w:left="720"/>
        <w:jc w:val="both"/>
        <w:rPr>
          <w:lang w:val="es-GT"/>
        </w:rPr>
      </w:pPr>
      <w:r w:rsidRPr="00F20C16">
        <w:rPr>
          <w:lang w:val="es-GT"/>
        </w:rPr>
        <w:t xml:space="preserve">El presupuesto del proyecto y los recursos involucrados se </w:t>
      </w:r>
      <w:r w:rsidR="00E312B6" w:rsidRPr="00F20C16">
        <w:rPr>
          <w:lang w:val="es-GT"/>
        </w:rPr>
        <w:t>adjuntan</w:t>
      </w:r>
      <w:r w:rsidRPr="00F20C16">
        <w:rPr>
          <w:lang w:val="es-GT"/>
        </w:rPr>
        <w:t xml:space="preserve"> en </w:t>
      </w:r>
      <w:r w:rsidR="00E312B6">
        <w:rPr>
          <w:lang w:val="es-GT"/>
        </w:rPr>
        <w:t>el documento visión</w:t>
      </w:r>
      <w:r w:rsidRPr="00F20C16">
        <w:rPr>
          <w:lang w:val="es-GT"/>
        </w:rPr>
        <w:t>.</w:t>
      </w:r>
    </w:p>
    <w:p w:rsidR="00EA5EE8" w:rsidRPr="00F20C16" w:rsidRDefault="00333AAF" w:rsidP="00E10525">
      <w:pPr>
        <w:pStyle w:val="Ttulo2"/>
        <w:spacing w:line="276" w:lineRule="auto"/>
        <w:jc w:val="both"/>
        <w:rPr>
          <w:lang w:val="es-GT"/>
        </w:rPr>
      </w:pPr>
      <w:bookmarkStart w:id="31" w:name="_Toc524312843"/>
      <w:bookmarkStart w:id="32" w:name="_Toc522453246"/>
      <w:r w:rsidRPr="00F20C16">
        <w:rPr>
          <w:lang w:val="es-GT"/>
        </w:rPr>
        <w:t>Plan del Proyecto</w:t>
      </w:r>
      <w:bookmarkEnd w:id="31"/>
      <w:bookmarkEnd w:id="32"/>
    </w:p>
    <w:p w:rsidR="00EA5EE8" w:rsidRPr="00F20C16" w:rsidRDefault="00B86D75" w:rsidP="00E10525">
      <w:pPr>
        <w:pStyle w:val="infoblue0"/>
        <w:spacing w:line="276" w:lineRule="auto"/>
        <w:jc w:val="both"/>
        <w:rPr>
          <w:i w:val="0"/>
          <w:iCs w:val="0"/>
          <w:color w:val="auto"/>
          <w:lang w:val="es-GT"/>
        </w:rPr>
      </w:pPr>
      <w:r w:rsidRPr="00F20C16">
        <w:rPr>
          <w:i w:val="0"/>
          <w:iCs w:val="0"/>
          <w:color w:val="auto"/>
          <w:lang w:val="es-GT"/>
        </w:rPr>
        <w:t xml:space="preserve">En esta sección se presenta </w:t>
      </w:r>
      <w:r w:rsidR="00FF1CD6" w:rsidRPr="00F20C16">
        <w:rPr>
          <w:i w:val="0"/>
          <w:iCs w:val="0"/>
          <w:color w:val="auto"/>
          <w:lang w:val="es-GT"/>
        </w:rPr>
        <w:t xml:space="preserve">la organización en fases e iteraciones y </w:t>
      </w:r>
      <w:r w:rsidRPr="00F20C16">
        <w:rPr>
          <w:i w:val="0"/>
          <w:iCs w:val="0"/>
          <w:color w:val="auto"/>
          <w:lang w:val="es-GT"/>
        </w:rPr>
        <w:t>el calendario del proyecto.</w:t>
      </w:r>
    </w:p>
    <w:p w:rsidR="00EA5EE8" w:rsidRPr="00F20C16" w:rsidRDefault="00333AAF" w:rsidP="00E10525">
      <w:pPr>
        <w:pStyle w:val="Ttulo3"/>
        <w:spacing w:line="276" w:lineRule="auto"/>
        <w:jc w:val="both"/>
        <w:rPr>
          <w:lang w:val="es-GT"/>
        </w:rPr>
      </w:pPr>
      <w:bookmarkStart w:id="33" w:name="_Toc524312844"/>
      <w:bookmarkStart w:id="34" w:name="_Toc522453247"/>
      <w:r w:rsidRPr="00F20C16">
        <w:rPr>
          <w:lang w:val="es-GT"/>
        </w:rPr>
        <w:t>Plan de las Fases</w:t>
      </w:r>
      <w:bookmarkEnd w:id="33"/>
      <w:bookmarkEnd w:id="34"/>
    </w:p>
    <w:p w:rsidR="009423A3" w:rsidRDefault="009423A3" w:rsidP="00E10525">
      <w:pPr>
        <w:widowControl/>
        <w:spacing w:before="100" w:beforeAutospacing="1" w:after="100" w:afterAutospacing="1" w:line="276" w:lineRule="auto"/>
        <w:ind w:left="720"/>
        <w:jc w:val="both"/>
        <w:rPr>
          <w:lang w:val="es-GT"/>
        </w:rPr>
      </w:pPr>
      <w:r w:rsidRPr="00F20C16">
        <w:rPr>
          <w:lang w:val="es-GT"/>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W w:w="478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00" w:firstRow="0" w:lastRow="0" w:firstColumn="0" w:lastColumn="0" w:noHBand="0" w:noVBand="0"/>
      </w:tblPr>
      <w:tblGrid>
        <w:gridCol w:w="2083"/>
        <w:gridCol w:w="1309"/>
        <w:gridCol w:w="1397"/>
      </w:tblGrid>
      <w:tr w:rsidR="00F94F7B" w:rsidRPr="00F20C16" w:rsidTr="00F94F7B">
        <w:trPr>
          <w:jc w:val="center"/>
        </w:trPr>
        <w:tc>
          <w:tcPr>
            <w:tcW w:w="2174"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b/>
                <w:bCs/>
                <w:lang w:val="es-GT" w:eastAsia="es-ES"/>
              </w:rPr>
              <w:lastRenderedPageBreak/>
              <w:t>Fase</w:t>
            </w:r>
          </w:p>
        </w:tc>
        <w:tc>
          <w:tcPr>
            <w:tcW w:w="1367" w:type="pct"/>
            <w:shd w:val="clear" w:color="auto" w:fill="EDEDED"/>
            <w:vAlign w:val="center"/>
          </w:tcPr>
          <w:p w:rsidR="00B86D75" w:rsidRPr="00F94F7B" w:rsidRDefault="0056723F" w:rsidP="00F94F7B">
            <w:pPr>
              <w:widowControl/>
              <w:spacing w:line="276" w:lineRule="auto"/>
              <w:jc w:val="center"/>
              <w:rPr>
                <w:lang w:val="es-GT" w:eastAsia="es-ES"/>
              </w:rPr>
            </w:pPr>
            <w:r w:rsidRPr="00F94F7B">
              <w:rPr>
                <w:b/>
                <w:bCs/>
                <w:lang w:val="es-GT" w:eastAsia="es-ES"/>
              </w:rPr>
              <w:t>Número de Iteraciones</w:t>
            </w:r>
          </w:p>
        </w:tc>
        <w:tc>
          <w:tcPr>
            <w:tcW w:w="1460"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b/>
                <w:bCs/>
                <w:lang w:val="es-GT" w:eastAsia="es-ES"/>
              </w:rPr>
              <w:t>Duración</w:t>
            </w:r>
          </w:p>
        </w:tc>
      </w:tr>
      <w:tr w:rsidR="00F94F7B" w:rsidRPr="00F20C16" w:rsidTr="00F94F7B">
        <w:trPr>
          <w:jc w:val="center"/>
        </w:trPr>
        <w:tc>
          <w:tcPr>
            <w:tcW w:w="2174"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lang w:val="es-GT" w:eastAsia="es-ES"/>
              </w:rPr>
              <w:t>Fase de Inicio</w:t>
            </w:r>
          </w:p>
        </w:tc>
        <w:tc>
          <w:tcPr>
            <w:tcW w:w="1367" w:type="pct"/>
            <w:shd w:val="clear" w:color="auto" w:fill="auto"/>
            <w:vAlign w:val="center"/>
          </w:tcPr>
          <w:p w:rsidR="00B86D75" w:rsidRPr="00F94F7B" w:rsidRDefault="0056723F" w:rsidP="00F94F7B">
            <w:pPr>
              <w:widowControl/>
              <w:spacing w:line="276" w:lineRule="auto"/>
              <w:jc w:val="center"/>
              <w:rPr>
                <w:lang w:val="es-GT" w:eastAsia="es-ES"/>
              </w:rPr>
            </w:pPr>
            <w:r w:rsidRPr="00F94F7B">
              <w:rPr>
                <w:lang w:val="es-GT" w:eastAsia="es-ES"/>
              </w:rPr>
              <w:t>1</w:t>
            </w:r>
          </w:p>
        </w:tc>
        <w:tc>
          <w:tcPr>
            <w:tcW w:w="1460"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lang w:val="es-GT" w:eastAsia="es-ES"/>
              </w:rPr>
              <w:t>3 semanas</w:t>
            </w:r>
          </w:p>
        </w:tc>
      </w:tr>
      <w:tr w:rsidR="00F94F7B" w:rsidRPr="00F20C16" w:rsidTr="00F94F7B">
        <w:trPr>
          <w:jc w:val="center"/>
        </w:trPr>
        <w:tc>
          <w:tcPr>
            <w:tcW w:w="2174"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lang w:val="es-GT" w:eastAsia="es-ES"/>
              </w:rPr>
              <w:t>Fase de Elaboración</w:t>
            </w:r>
          </w:p>
        </w:tc>
        <w:tc>
          <w:tcPr>
            <w:tcW w:w="1367" w:type="pct"/>
            <w:shd w:val="clear" w:color="auto" w:fill="EDEDED"/>
            <w:vAlign w:val="center"/>
          </w:tcPr>
          <w:p w:rsidR="00B86D75" w:rsidRPr="00F94F7B" w:rsidRDefault="0056723F" w:rsidP="00F94F7B">
            <w:pPr>
              <w:widowControl/>
              <w:spacing w:line="276" w:lineRule="auto"/>
              <w:jc w:val="center"/>
              <w:rPr>
                <w:lang w:val="es-GT" w:eastAsia="es-ES"/>
              </w:rPr>
            </w:pPr>
            <w:r w:rsidRPr="00F94F7B">
              <w:rPr>
                <w:lang w:val="es-GT" w:eastAsia="es-ES"/>
              </w:rPr>
              <w:t>3</w:t>
            </w:r>
          </w:p>
        </w:tc>
        <w:tc>
          <w:tcPr>
            <w:tcW w:w="1460" w:type="pct"/>
            <w:shd w:val="clear" w:color="auto" w:fill="EDEDED"/>
            <w:vAlign w:val="center"/>
          </w:tcPr>
          <w:p w:rsidR="00B86D75" w:rsidRPr="00F94F7B" w:rsidRDefault="00024FE0" w:rsidP="00F94F7B">
            <w:pPr>
              <w:widowControl/>
              <w:spacing w:line="276" w:lineRule="auto"/>
              <w:jc w:val="center"/>
              <w:rPr>
                <w:lang w:val="es-GT" w:eastAsia="es-ES"/>
              </w:rPr>
            </w:pPr>
            <w:r w:rsidRPr="00F94F7B">
              <w:rPr>
                <w:lang w:val="es-GT" w:eastAsia="es-ES"/>
              </w:rPr>
              <w:t>5</w:t>
            </w:r>
            <w:r w:rsidR="00B86D75" w:rsidRPr="00F94F7B">
              <w:rPr>
                <w:lang w:val="es-GT" w:eastAsia="es-ES"/>
              </w:rPr>
              <w:t xml:space="preserve"> semanas</w:t>
            </w:r>
          </w:p>
        </w:tc>
      </w:tr>
      <w:tr w:rsidR="00F94F7B" w:rsidRPr="00F20C16" w:rsidTr="00F94F7B">
        <w:trPr>
          <w:jc w:val="center"/>
        </w:trPr>
        <w:tc>
          <w:tcPr>
            <w:tcW w:w="2174"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lang w:val="es-GT" w:eastAsia="es-ES"/>
              </w:rPr>
              <w:t>Fase de Construcción</w:t>
            </w:r>
          </w:p>
        </w:tc>
        <w:tc>
          <w:tcPr>
            <w:tcW w:w="1367" w:type="pct"/>
            <w:shd w:val="clear" w:color="auto" w:fill="auto"/>
            <w:vAlign w:val="center"/>
          </w:tcPr>
          <w:p w:rsidR="00B86D75" w:rsidRPr="00F94F7B" w:rsidRDefault="00B86D75" w:rsidP="00F94F7B">
            <w:pPr>
              <w:widowControl/>
              <w:spacing w:line="276" w:lineRule="auto"/>
              <w:jc w:val="center"/>
              <w:rPr>
                <w:lang w:val="es-GT" w:eastAsia="es-ES"/>
              </w:rPr>
            </w:pPr>
            <w:r w:rsidRPr="00F94F7B">
              <w:rPr>
                <w:lang w:val="es-GT" w:eastAsia="es-ES"/>
              </w:rPr>
              <w:t>4</w:t>
            </w:r>
          </w:p>
        </w:tc>
        <w:tc>
          <w:tcPr>
            <w:tcW w:w="1460" w:type="pct"/>
            <w:shd w:val="clear" w:color="auto" w:fill="EDEDED"/>
            <w:vAlign w:val="center"/>
          </w:tcPr>
          <w:p w:rsidR="00B86D75" w:rsidRPr="00F94F7B" w:rsidRDefault="00024FE0" w:rsidP="00F94F7B">
            <w:pPr>
              <w:widowControl/>
              <w:spacing w:line="276" w:lineRule="auto"/>
              <w:jc w:val="center"/>
              <w:rPr>
                <w:lang w:val="es-GT" w:eastAsia="es-ES"/>
              </w:rPr>
            </w:pPr>
            <w:r w:rsidRPr="00F94F7B">
              <w:rPr>
                <w:lang w:val="es-GT" w:eastAsia="es-ES"/>
              </w:rPr>
              <w:t>10</w:t>
            </w:r>
            <w:r w:rsidR="00B86D75" w:rsidRPr="00F94F7B">
              <w:rPr>
                <w:lang w:val="es-GT" w:eastAsia="es-ES"/>
              </w:rPr>
              <w:t xml:space="preserve"> semanas</w:t>
            </w:r>
          </w:p>
        </w:tc>
      </w:tr>
      <w:tr w:rsidR="00F94F7B" w:rsidRPr="00F20C16" w:rsidTr="00F94F7B">
        <w:trPr>
          <w:jc w:val="center"/>
        </w:trPr>
        <w:tc>
          <w:tcPr>
            <w:tcW w:w="2174"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lang w:val="es-GT" w:eastAsia="es-ES"/>
              </w:rPr>
              <w:t>Fase de Transición</w:t>
            </w:r>
          </w:p>
        </w:tc>
        <w:tc>
          <w:tcPr>
            <w:tcW w:w="1367" w:type="pct"/>
            <w:shd w:val="clear" w:color="auto" w:fill="EDEDED"/>
            <w:vAlign w:val="center"/>
          </w:tcPr>
          <w:p w:rsidR="00B86D75" w:rsidRPr="00F94F7B" w:rsidRDefault="00B86D75" w:rsidP="00F94F7B">
            <w:pPr>
              <w:widowControl/>
              <w:spacing w:line="276" w:lineRule="auto"/>
              <w:jc w:val="center"/>
              <w:rPr>
                <w:lang w:val="es-GT" w:eastAsia="es-ES"/>
              </w:rPr>
            </w:pPr>
            <w:r w:rsidRPr="00F94F7B">
              <w:rPr>
                <w:lang w:val="es-GT" w:eastAsia="es-ES"/>
              </w:rPr>
              <w:t>2</w:t>
            </w:r>
          </w:p>
        </w:tc>
        <w:tc>
          <w:tcPr>
            <w:tcW w:w="1460" w:type="pct"/>
            <w:shd w:val="clear" w:color="auto" w:fill="EDEDED"/>
            <w:vAlign w:val="center"/>
          </w:tcPr>
          <w:p w:rsidR="00B86D75" w:rsidRPr="00F94F7B" w:rsidRDefault="00024FE0" w:rsidP="00F94F7B">
            <w:pPr>
              <w:widowControl/>
              <w:spacing w:line="276" w:lineRule="auto"/>
              <w:jc w:val="center"/>
              <w:rPr>
                <w:lang w:val="es-GT" w:eastAsia="es-ES"/>
              </w:rPr>
            </w:pPr>
            <w:r w:rsidRPr="00F94F7B">
              <w:rPr>
                <w:lang w:val="es-GT" w:eastAsia="es-ES"/>
              </w:rPr>
              <w:t>5</w:t>
            </w:r>
            <w:r w:rsidR="00B86D75" w:rsidRPr="00F94F7B">
              <w:rPr>
                <w:lang w:val="es-GT" w:eastAsia="es-ES"/>
              </w:rPr>
              <w:t xml:space="preserve"> semanas</w:t>
            </w:r>
          </w:p>
        </w:tc>
      </w:tr>
    </w:tbl>
    <w:p w:rsidR="0056143F" w:rsidRPr="00F20C16" w:rsidRDefault="00C40C72" w:rsidP="0056143F">
      <w:pPr>
        <w:pStyle w:val="NormalWeb"/>
        <w:spacing w:line="276" w:lineRule="auto"/>
        <w:ind w:left="720"/>
        <w:jc w:val="both"/>
        <w:rPr>
          <w:sz w:val="20"/>
          <w:szCs w:val="20"/>
          <w:lang w:val="es-GT"/>
        </w:rPr>
      </w:pPr>
      <w:r w:rsidRPr="00F20C16">
        <w:rPr>
          <w:sz w:val="20"/>
          <w:szCs w:val="20"/>
          <w:lang w:val="es-GT"/>
        </w:rPr>
        <w:t>Los hitos que marcan el final de cada fase se describen en la siguiente tabla.</w:t>
      </w:r>
    </w:p>
    <w:tbl>
      <w:tblPr>
        <w:tblW w:w="7714"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00" w:firstRow="0" w:lastRow="0" w:firstColumn="0" w:lastColumn="0" w:noHBand="0" w:noVBand="0"/>
      </w:tblPr>
      <w:tblGrid>
        <w:gridCol w:w="1751"/>
        <w:gridCol w:w="5963"/>
      </w:tblGrid>
      <w:tr w:rsidR="00F94F7B" w:rsidRPr="00F20C16" w:rsidTr="00F94F7B">
        <w:trPr>
          <w:jc w:val="center"/>
        </w:trPr>
        <w:tc>
          <w:tcPr>
            <w:tcW w:w="1135" w:type="pct"/>
            <w:shd w:val="clear" w:color="auto" w:fill="EDEDED"/>
          </w:tcPr>
          <w:p w:rsidR="00C40C72" w:rsidRPr="00F94F7B" w:rsidRDefault="00C40C72" w:rsidP="00F94F7B">
            <w:pPr>
              <w:widowControl/>
              <w:spacing w:line="276" w:lineRule="auto"/>
              <w:jc w:val="both"/>
              <w:rPr>
                <w:b/>
                <w:bCs/>
                <w:lang w:val="es-GT" w:eastAsia="es-ES"/>
              </w:rPr>
            </w:pPr>
            <w:r w:rsidRPr="00F94F7B">
              <w:rPr>
                <w:b/>
                <w:bCs/>
                <w:lang w:val="es-GT" w:eastAsia="es-ES"/>
              </w:rPr>
              <w:t>Descripción</w:t>
            </w:r>
          </w:p>
        </w:tc>
        <w:tc>
          <w:tcPr>
            <w:tcW w:w="3865" w:type="pct"/>
            <w:shd w:val="clear" w:color="auto" w:fill="EDEDED"/>
          </w:tcPr>
          <w:p w:rsidR="00C40C72" w:rsidRPr="00F94F7B" w:rsidRDefault="00C40C72" w:rsidP="00F94F7B">
            <w:pPr>
              <w:widowControl/>
              <w:spacing w:line="276" w:lineRule="auto"/>
              <w:jc w:val="both"/>
              <w:rPr>
                <w:b/>
                <w:bCs/>
                <w:lang w:val="es-GT" w:eastAsia="es-ES"/>
              </w:rPr>
            </w:pPr>
            <w:r w:rsidRPr="00F94F7B">
              <w:rPr>
                <w:b/>
                <w:bCs/>
                <w:lang w:val="es-GT" w:eastAsia="es-ES"/>
              </w:rPr>
              <w:t>Hito</w:t>
            </w:r>
          </w:p>
        </w:tc>
      </w:tr>
      <w:tr w:rsidR="00F94F7B" w:rsidRPr="00F20C16" w:rsidTr="00F94F7B">
        <w:trPr>
          <w:jc w:val="center"/>
        </w:trPr>
        <w:tc>
          <w:tcPr>
            <w:tcW w:w="1135" w:type="pct"/>
            <w:shd w:val="clear" w:color="auto" w:fill="EDEDED"/>
            <w:vAlign w:val="center"/>
          </w:tcPr>
          <w:p w:rsidR="00C40C72" w:rsidRPr="00F94F7B" w:rsidRDefault="00C40C72" w:rsidP="00F94F7B">
            <w:pPr>
              <w:spacing w:line="276" w:lineRule="auto"/>
              <w:rPr>
                <w:sz w:val="24"/>
                <w:szCs w:val="24"/>
                <w:lang w:val="es-GT"/>
              </w:rPr>
            </w:pPr>
            <w:r w:rsidRPr="00F94F7B">
              <w:rPr>
                <w:lang w:val="es-GT"/>
              </w:rPr>
              <w:t>Fase de Inicio</w:t>
            </w:r>
          </w:p>
        </w:tc>
        <w:tc>
          <w:tcPr>
            <w:tcW w:w="3865" w:type="pct"/>
            <w:shd w:val="clear" w:color="auto" w:fill="auto"/>
          </w:tcPr>
          <w:p w:rsidR="00C40C72" w:rsidRPr="00F94F7B" w:rsidRDefault="00C40C72" w:rsidP="00F94F7B">
            <w:pPr>
              <w:spacing w:line="276" w:lineRule="auto"/>
              <w:jc w:val="both"/>
              <w:rPr>
                <w:sz w:val="24"/>
                <w:szCs w:val="24"/>
                <w:lang w:val="es-GT"/>
              </w:rPr>
            </w:pPr>
            <w:r w:rsidRPr="00F94F7B">
              <w:rPr>
                <w:lang w:val="es-GT"/>
              </w:rPr>
              <w:t xml:space="preserve">En esta fase desarrollará los requisitos del producto desde la </w:t>
            </w:r>
            <w:r w:rsidR="00F86AFA" w:rsidRPr="00F94F7B">
              <w:rPr>
                <w:lang w:val="es-GT"/>
              </w:rPr>
              <w:t>perspectiva</w:t>
            </w:r>
            <w:r w:rsidRPr="00F94F7B">
              <w:rPr>
                <w:lang w:val="es-GT"/>
              </w:rPr>
              <w:t xml:space="preserve"> del usuario, los cuales serán establecidos en el artefacto Visión. Los principales casos de uso serán identificados y se hará un refinamiento del Plan de Desarrollo del Proyecto. La aceptación del cliente/usuario del artefacto Visión y el Plan de Desarrollo marcan el final de esta fase.</w:t>
            </w:r>
          </w:p>
        </w:tc>
      </w:tr>
      <w:tr w:rsidR="00F94F7B" w:rsidRPr="00F20C16" w:rsidTr="00F94F7B">
        <w:trPr>
          <w:jc w:val="center"/>
        </w:trPr>
        <w:tc>
          <w:tcPr>
            <w:tcW w:w="1135" w:type="pct"/>
            <w:shd w:val="clear" w:color="auto" w:fill="EDEDED"/>
            <w:vAlign w:val="center"/>
          </w:tcPr>
          <w:p w:rsidR="00C40C72" w:rsidRPr="00F94F7B" w:rsidRDefault="00F86AFA" w:rsidP="00F94F7B">
            <w:pPr>
              <w:spacing w:line="276" w:lineRule="auto"/>
              <w:rPr>
                <w:sz w:val="24"/>
                <w:szCs w:val="24"/>
                <w:lang w:val="es-GT"/>
              </w:rPr>
            </w:pPr>
            <w:r w:rsidRPr="00F94F7B">
              <w:rPr>
                <w:lang w:val="es-GT"/>
              </w:rPr>
              <w:t>Fase de Elaboración</w:t>
            </w:r>
          </w:p>
        </w:tc>
        <w:tc>
          <w:tcPr>
            <w:tcW w:w="3865" w:type="pct"/>
            <w:shd w:val="clear" w:color="auto" w:fill="EDEDED"/>
          </w:tcPr>
          <w:p w:rsidR="00C40C72" w:rsidRPr="00F94F7B" w:rsidRDefault="00C40C72" w:rsidP="00F94F7B">
            <w:pPr>
              <w:spacing w:line="276" w:lineRule="auto"/>
              <w:jc w:val="both"/>
              <w:rPr>
                <w:sz w:val="24"/>
                <w:szCs w:val="24"/>
                <w:lang w:val="es-GT"/>
              </w:rPr>
            </w:pPr>
            <w:r w:rsidRPr="00F94F7B">
              <w:rPr>
                <w:lang w:val="es-GT"/>
              </w:rPr>
              <w:t>En esta fase se analizan los requisitos y se desarrolla un prototipo de arquitectura (incluyendo las partes más relevantes y/o críticas del sistema). Al final de est</w:t>
            </w:r>
            <w:r w:rsidR="009431B2" w:rsidRPr="00F94F7B">
              <w:rPr>
                <w:lang w:val="es-GT"/>
              </w:rPr>
              <w:t xml:space="preserve">a fase, todos los casos de uso </w:t>
            </w:r>
            <w:r w:rsidRPr="00F94F7B">
              <w:rPr>
                <w:lang w:val="es-GT"/>
              </w:rPr>
              <w:t>corr</w:t>
            </w:r>
            <w:r w:rsidR="00F86AFA" w:rsidRPr="00F94F7B">
              <w:rPr>
                <w:lang w:val="es-GT"/>
              </w:rPr>
              <w:t>e</w:t>
            </w:r>
            <w:r w:rsidRPr="00F94F7B">
              <w:rPr>
                <w:lang w:val="es-GT"/>
              </w:rPr>
              <w:t>spondientes a requisi</w:t>
            </w:r>
            <w:r w:rsidR="009431B2" w:rsidRPr="00F94F7B">
              <w:rPr>
                <w:lang w:val="es-GT"/>
              </w:rPr>
              <w:t xml:space="preserve">tos que serán implementados en el primer </w:t>
            </w:r>
            <w:r w:rsidR="009431B2" w:rsidRPr="00F94F7B">
              <w:rPr>
                <w:i/>
                <w:lang w:val="es-GT"/>
              </w:rPr>
              <w:t>release</w:t>
            </w:r>
            <w:r w:rsidRPr="00F94F7B">
              <w:rPr>
                <w:lang w:val="es-GT"/>
              </w:rPr>
              <w:t xml:space="preserve"> de la fase de Construcción deben estar analizados y diseñados (en el Modelo de Análisis/Diseño). </w:t>
            </w:r>
            <w:r w:rsidR="00316DFF" w:rsidRPr="00F94F7B">
              <w:rPr>
                <w:lang w:val="es-GT"/>
              </w:rPr>
              <w:t xml:space="preserve">La </w:t>
            </w:r>
            <w:r w:rsidR="00F86AFA" w:rsidRPr="00F94F7B">
              <w:rPr>
                <w:lang w:val="es-GT"/>
              </w:rPr>
              <w:t>revisió</w:t>
            </w:r>
            <w:r w:rsidR="00316DFF" w:rsidRPr="00F94F7B">
              <w:rPr>
                <w:lang w:val="es-GT"/>
              </w:rPr>
              <w:t>n y aceptación del prototipo de la arquitectura del sistema marca el final de esta fase</w:t>
            </w:r>
            <w:r w:rsidRPr="00F94F7B">
              <w:rPr>
                <w:lang w:val="es-GT"/>
              </w:rPr>
              <w:t>.</w:t>
            </w:r>
            <w:r w:rsidR="00316DFF" w:rsidRPr="00F94F7B">
              <w:rPr>
                <w:lang w:val="es-GT"/>
              </w:rPr>
              <w:t xml:space="preserve"> En nuestro caso particular, por no incluirse las fases siguientes, la </w:t>
            </w:r>
            <w:r w:rsidR="00F86AFA" w:rsidRPr="00F94F7B">
              <w:rPr>
                <w:lang w:val="es-GT"/>
              </w:rPr>
              <w:t>revisió</w:t>
            </w:r>
            <w:r w:rsidR="00316DFF" w:rsidRPr="00F94F7B">
              <w:rPr>
                <w:lang w:val="es-GT"/>
              </w:rPr>
              <w:t>n y entrega de todos los artefactos hasta este punto de desarrollo también se incluye como hito.</w:t>
            </w:r>
            <w:r w:rsidR="00EA08C8" w:rsidRPr="00F94F7B">
              <w:rPr>
                <w:lang w:val="es-GT"/>
              </w:rPr>
              <w:t xml:space="preserve"> La</w:t>
            </w:r>
            <w:r w:rsidR="00FC39B9" w:rsidRPr="00F94F7B">
              <w:rPr>
                <w:lang w:val="es-GT"/>
              </w:rPr>
              <w:t xml:space="preserve"> </w:t>
            </w:r>
            <w:r w:rsidR="00EA08C8" w:rsidRPr="00F94F7B">
              <w:rPr>
                <w:lang w:val="es-GT"/>
              </w:rPr>
              <w:t>primera iteración tendrá como objetivo la identificación y especificación de los principales casos de uso, así como su realización preliminar en el Modelo de Anális</w:t>
            </w:r>
            <w:r w:rsidR="00B42A4A" w:rsidRPr="00F94F7B">
              <w:rPr>
                <w:lang w:val="es-GT"/>
              </w:rPr>
              <w:t>is</w:t>
            </w:r>
            <w:r w:rsidR="00EA08C8" w:rsidRPr="00F94F7B">
              <w:rPr>
                <w:lang w:val="es-GT"/>
              </w:rPr>
              <w:t>/Diseño</w:t>
            </w:r>
            <w:r w:rsidR="0074790D" w:rsidRPr="00F94F7B">
              <w:rPr>
                <w:lang w:val="es-GT"/>
              </w:rPr>
              <w:t>, también permitirá hacer una revisión general del estado de los artefactos hasta este punto y ajustar si es necesario la planificación para asegurar el cumplimiento de los objetivos.</w:t>
            </w:r>
            <w:r w:rsidR="00FC39B9" w:rsidRPr="00F94F7B">
              <w:rPr>
                <w:lang w:val="es-GT"/>
              </w:rPr>
              <w:t xml:space="preserve"> Ambas iteraciones tendrán una duración de </w:t>
            </w:r>
            <w:r w:rsidR="00755017" w:rsidRPr="00F94F7B">
              <w:rPr>
                <w:lang w:val="es-GT"/>
              </w:rPr>
              <w:t>tres</w:t>
            </w:r>
            <w:r w:rsidR="00FC39B9" w:rsidRPr="00F94F7B">
              <w:rPr>
                <w:lang w:val="es-GT"/>
              </w:rPr>
              <w:t xml:space="preserve"> semanas.</w:t>
            </w:r>
          </w:p>
        </w:tc>
      </w:tr>
      <w:tr w:rsidR="00F94F7B" w:rsidRPr="00F20C16" w:rsidTr="00F94F7B">
        <w:trPr>
          <w:jc w:val="center"/>
        </w:trPr>
        <w:tc>
          <w:tcPr>
            <w:tcW w:w="1135" w:type="pct"/>
            <w:shd w:val="clear" w:color="auto" w:fill="EDEDED"/>
            <w:vAlign w:val="center"/>
          </w:tcPr>
          <w:p w:rsidR="00755017" w:rsidRPr="00F94F7B" w:rsidRDefault="00755017" w:rsidP="00F94F7B">
            <w:pPr>
              <w:spacing w:line="276" w:lineRule="auto"/>
              <w:rPr>
                <w:sz w:val="24"/>
                <w:szCs w:val="24"/>
                <w:lang w:val="es-GT"/>
              </w:rPr>
            </w:pPr>
            <w:r w:rsidRPr="00F94F7B">
              <w:rPr>
                <w:lang w:val="es-GT"/>
              </w:rPr>
              <w:t>Fase de Construcción</w:t>
            </w:r>
          </w:p>
        </w:tc>
        <w:tc>
          <w:tcPr>
            <w:tcW w:w="3865" w:type="pct"/>
            <w:shd w:val="clear" w:color="auto" w:fill="auto"/>
          </w:tcPr>
          <w:p w:rsidR="00755017" w:rsidRPr="00F94F7B" w:rsidRDefault="00755017" w:rsidP="00F94F7B">
            <w:pPr>
              <w:spacing w:line="276" w:lineRule="auto"/>
              <w:jc w:val="both"/>
              <w:rPr>
                <w:sz w:val="24"/>
                <w:szCs w:val="24"/>
                <w:lang w:val="es-GT"/>
              </w:rPr>
            </w:pPr>
            <w:r w:rsidRPr="00F94F7B">
              <w:rPr>
                <w:lang w:val="es-GT"/>
              </w:rPr>
              <w:t>Durante la fase de construcción se terminan de analizar y diseñar todos los casos de uso, refinando el Modelo de Análisis/Diseño. El producto se construye en base a 4 itera</w:t>
            </w:r>
            <w:r w:rsidR="00A919D1" w:rsidRPr="00F94F7B">
              <w:rPr>
                <w:lang w:val="es-GT"/>
              </w:rPr>
              <w:t>ciones, cada una produciendo un</w:t>
            </w:r>
            <w:r w:rsidRPr="00F94F7B">
              <w:rPr>
                <w:lang w:val="es-GT"/>
              </w:rPr>
              <w:t xml:space="preserve"> </w:t>
            </w:r>
            <w:r w:rsidRPr="00F94F7B">
              <w:rPr>
                <w:i/>
                <w:lang w:val="es-GT"/>
              </w:rPr>
              <w:t>release</w:t>
            </w:r>
            <w:r w:rsidRPr="00F94F7B">
              <w:rPr>
                <w:lang w:val="es-GT"/>
              </w:rPr>
              <w:t xml:space="preserve"> a la cual se le aplican las pruebas y se valida con el cliente/usuario. Se comienza la elaboración de material de apoyo al usuario. El hito que marca el fin de esta fase es la versió</w:t>
            </w:r>
            <w:r w:rsidR="00A919D1" w:rsidRPr="00F94F7B">
              <w:rPr>
                <w:lang w:val="es-GT"/>
              </w:rPr>
              <w:t>n del</w:t>
            </w:r>
            <w:r w:rsidRPr="00F94F7B">
              <w:rPr>
                <w:lang w:val="es-GT"/>
              </w:rPr>
              <w:t xml:space="preserve"> </w:t>
            </w:r>
            <w:r w:rsidRPr="00F94F7B">
              <w:rPr>
                <w:i/>
                <w:lang w:val="es-GT"/>
              </w:rPr>
              <w:t>release</w:t>
            </w:r>
            <w:r w:rsidRPr="00F94F7B">
              <w:rPr>
                <w:lang w:val="es-GT"/>
              </w:rPr>
              <w:t xml:space="preserve"> 4.0, con toda la capacidad operacional del producto, lista para ser entregada a los usuarios para pruebas beta.</w:t>
            </w:r>
          </w:p>
        </w:tc>
      </w:tr>
      <w:tr w:rsidR="00F94F7B" w:rsidRPr="00F20C16" w:rsidTr="00F94F7B">
        <w:trPr>
          <w:jc w:val="center"/>
        </w:trPr>
        <w:tc>
          <w:tcPr>
            <w:tcW w:w="1135" w:type="pct"/>
            <w:shd w:val="clear" w:color="auto" w:fill="EDEDED"/>
            <w:vAlign w:val="center"/>
          </w:tcPr>
          <w:p w:rsidR="00755017" w:rsidRPr="00F94F7B" w:rsidRDefault="00755017" w:rsidP="00F94F7B">
            <w:pPr>
              <w:spacing w:line="276" w:lineRule="auto"/>
              <w:rPr>
                <w:sz w:val="24"/>
                <w:szCs w:val="24"/>
                <w:lang w:val="es-GT"/>
              </w:rPr>
            </w:pPr>
            <w:r w:rsidRPr="00F94F7B">
              <w:rPr>
                <w:lang w:val="es-GT"/>
              </w:rPr>
              <w:t>Fase de Transición</w:t>
            </w:r>
          </w:p>
        </w:tc>
        <w:tc>
          <w:tcPr>
            <w:tcW w:w="3865" w:type="pct"/>
            <w:shd w:val="clear" w:color="auto" w:fill="EDEDED"/>
          </w:tcPr>
          <w:p w:rsidR="00755017" w:rsidRPr="00F94F7B" w:rsidRDefault="00755017" w:rsidP="00F94F7B">
            <w:pPr>
              <w:spacing w:line="276" w:lineRule="auto"/>
              <w:jc w:val="both"/>
              <w:rPr>
                <w:sz w:val="24"/>
                <w:szCs w:val="24"/>
                <w:lang w:val="es-GT"/>
              </w:rPr>
            </w:pPr>
            <w:r w:rsidRPr="00F94F7B">
              <w:rPr>
                <w:lang w:val="es-GT"/>
              </w:rPr>
              <w:t xml:space="preserve">En esta fase se prepararán dos </w:t>
            </w:r>
            <w:r w:rsidRPr="00F94F7B">
              <w:rPr>
                <w:i/>
                <w:lang w:val="es-GT"/>
              </w:rPr>
              <w:t>releases</w:t>
            </w:r>
            <w:r w:rsidRPr="00F94F7B">
              <w:rPr>
                <w:lang w:val="es-GT"/>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EA5EE8" w:rsidRPr="00F20C16" w:rsidRDefault="0074790D" w:rsidP="00E10525">
      <w:pPr>
        <w:pStyle w:val="Ttulo3"/>
        <w:spacing w:line="276" w:lineRule="auto"/>
        <w:jc w:val="both"/>
        <w:rPr>
          <w:lang w:val="es-GT"/>
        </w:rPr>
      </w:pPr>
      <w:bookmarkStart w:id="35" w:name="_Toc524312847"/>
      <w:bookmarkStart w:id="36" w:name="_Toc522453248"/>
      <w:r w:rsidRPr="00F20C16">
        <w:rPr>
          <w:lang w:val="es-GT"/>
        </w:rPr>
        <w:t xml:space="preserve">Calendario </w:t>
      </w:r>
      <w:r w:rsidR="00333AAF" w:rsidRPr="00F20C16">
        <w:rPr>
          <w:lang w:val="es-GT"/>
        </w:rPr>
        <w:t>del Proyecto</w:t>
      </w:r>
      <w:bookmarkEnd w:id="35"/>
      <w:bookmarkEnd w:id="36"/>
    </w:p>
    <w:p w:rsidR="0074790D" w:rsidRDefault="0074790D" w:rsidP="00E10525">
      <w:pPr>
        <w:spacing w:line="276" w:lineRule="auto"/>
        <w:ind w:left="720"/>
        <w:jc w:val="both"/>
        <w:rPr>
          <w:lang w:val="es-GT"/>
        </w:rPr>
      </w:pPr>
      <w:r w:rsidRPr="00F20C16">
        <w:rPr>
          <w:lang w:val="es-GT"/>
        </w:rPr>
        <w:t xml:space="preserve">A </w:t>
      </w:r>
      <w:r w:rsidR="00A919D1" w:rsidRPr="00F20C16">
        <w:rPr>
          <w:lang w:val="es-GT"/>
        </w:rPr>
        <w:t>continuación,</w:t>
      </w:r>
      <w:r w:rsidRPr="00F20C16">
        <w:rPr>
          <w:lang w:val="es-GT"/>
        </w:rPr>
        <w:t xml:space="preserve"> se presenta un calendario de </w:t>
      </w:r>
      <w:r w:rsidR="0059702D" w:rsidRPr="00F20C16">
        <w:rPr>
          <w:lang w:val="es-GT"/>
        </w:rPr>
        <w:t>las p</w:t>
      </w:r>
      <w:r w:rsidRPr="00F20C16">
        <w:rPr>
          <w:lang w:val="es-GT"/>
        </w:rPr>
        <w:t>rincipales tareas del proyecto</w:t>
      </w:r>
      <w:r w:rsidR="0059702D" w:rsidRPr="00F20C16">
        <w:rPr>
          <w:lang w:val="es-GT"/>
        </w:rPr>
        <w:t xml:space="preserve"> incluyendo solo las fases de Inicio y Elaboración</w:t>
      </w:r>
      <w:r w:rsidRPr="00F20C16">
        <w:rPr>
          <w:lang w:val="es-GT"/>
        </w:rPr>
        <w:t>.</w:t>
      </w:r>
      <w:r w:rsidR="00FF1CD6" w:rsidRPr="00F20C16">
        <w:rPr>
          <w:lang w:val="es-GT"/>
        </w:rPr>
        <w:t xml:space="preserve"> Como se ha comentado, el proceso iterativo e incremental de RUP está caracterizado por la realización en paralelo de todas las disciplinas de desarrollo a lo largo del proyecto, con lo cual la mayoría de los artefactos son generados muy tempranamente en el </w:t>
      </w:r>
      <w:r w:rsidR="00A919D1" w:rsidRPr="00F20C16">
        <w:rPr>
          <w:lang w:val="es-GT"/>
        </w:rPr>
        <w:t>proyecto,</w:t>
      </w:r>
      <w:r w:rsidR="00FF1CD6" w:rsidRPr="00F20C16">
        <w:rPr>
          <w:lang w:val="es-GT"/>
        </w:rPr>
        <w:t xml:space="preserve"> pero van desarrollándose en mayor o menor grado </w:t>
      </w:r>
      <w:r w:rsidR="00E21E38" w:rsidRPr="00F20C16">
        <w:rPr>
          <w:lang w:val="es-GT"/>
        </w:rPr>
        <w:t>de acuerdo con</w:t>
      </w:r>
      <w:r w:rsidR="00FF1CD6" w:rsidRPr="00F20C16">
        <w:rPr>
          <w:lang w:val="es-GT"/>
        </w:rPr>
        <w:t xml:space="preserve"> la fase e iteración del proyecto. La siguiente figura ilustra este enfoque, en ella lo ensombrecido marca el énfasis de cada disciplina (workflow) en un momento determinado del desarrollo.</w:t>
      </w:r>
    </w:p>
    <w:p w:rsidR="0056143F" w:rsidRPr="00F20C16" w:rsidRDefault="0056143F" w:rsidP="00E10525">
      <w:pPr>
        <w:spacing w:line="276" w:lineRule="auto"/>
        <w:ind w:left="720"/>
        <w:jc w:val="both"/>
        <w:rPr>
          <w:lang w:val="es-GT"/>
        </w:rPr>
      </w:pPr>
    </w:p>
    <w:p w:rsidR="00FF1CD6" w:rsidRDefault="00AB74FF" w:rsidP="00E10525">
      <w:pPr>
        <w:spacing w:line="276" w:lineRule="auto"/>
        <w:ind w:left="720"/>
        <w:jc w:val="both"/>
        <w:rPr>
          <w:lang w:val="es-GT"/>
        </w:rPr>
      </w:pPr>
      <w:r>
        <w:rPr>
          <w:lang w:val="es-GT"/>
        </w:rPr>
        <w:pict>
          <v:shape id="_x0000_i1034" type="#_x0000_t75" style="width:336.75pt;height:222pt;mso-position-horizontal-relative:char;mso-position-vertical-relative:line" fillcolor="#fc0128">
            <v:imagedata r:id="rId9" o:title=""/>
            <v:shadow color="#919191"/>
          </v:shape>
        </w:pict>
      </w:r>
    </w:p>
    <w:p w:rsidR="0056143F" w:rsidRPr="00F20C16" w:rsidRDefault="0056143F" w:rsidP="00E10525">
      <w:pPr>
        <w:spacing w:line="276" w:lineRule="auto"/>
        <w:ind w:left="720"/>
        <w:jc w:val="both"/>
        <w:rPr>
          <w:lang w:val="es-GT"/>
        </w:rPr>
      </w:pPr>
    </w:p>
    <w:p w:rsidR="00FF1CD6" w:rsidRPr="00F20C16" w:rsidRDefault="00FF1CD6" w:rsidP="00E10525">
      <w:pPr>
        <w:spacing w:line="276" w:lineRule="auto"/>
        <w:ind w:left="720"/>
        <w:jc w:val="both"/>
        <w:rPr>
          <w:lang w:val="es-GT"/>
        </w:rPr>
      </w:pPr>
      <w:r w:rsidRPr="00F20C16">
        <w:rPr>
          <w:lang w:val="es-GT"/>
        </w:rPr>
        <w:t>Para este proyecto se ha establecido en siguiente calendario</w:t>
      </w:r>
      <w:r w:rsidR="00201911" w:rsidRPr="00F20C16">
        <w:rPr>
          <w:lang w:val="es-GT"/>
        </w:rPr>
        <w:t xml:space="preserve">. La fecha de aprobación indica cuando el artefacto en cuestión </w:t>
      </w:r>
      <w:r w:rsidR="0077562B" w:rsidRPr="00F20C16">
        <w:rPr>
          <w:lang w:val="es-GT"/>
        </w:rPr>
        <w:t xml:space="preserve">tiene un estado de completitud suficiente para someterse a revisión y aprobación, pero esto no quita la posibilidad de su posterior refinamiento y cambios. </w:t>
      </w:r>
    </w:p>
    <w:p w:rsidR="0074790D" w:rsidRDefault="0074790D" w:rsidP="00E10525">
      <w:pPr>
        <w:spacing w:line="276" w:lineRule="auto"/>
        <w:jc w:val="both"/>
        <w:rPr>
          <w:lang w:val="es-GT"/>
        </w:rPr>
      </w:pPr>
    </w:p>
    <w:p w:rsidR="0056143F" w:rsidRPr="00F20C16" w:rsidRDefault="0056143F" w:rsidP="00E10525">
      <w:pPr>
        <w:spacing w:line="276" w:lineRule="auto"/>
        <w:jc w:val="both"/>
        <w:rPr>
          <w:lang w:val="es-GT"/>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244"/>
      </w:tblGrid>
      <w:tr w:rsidR="0077562B" w:rsidRPr="00F20C16" w:rsidTr="005332DE">
        <w:trPr>
          <w:jc w:val="center"/>
        </w:trPr>
        <w:tc>
          <w:tcPr>
            <w:tcW w:w="0" w:type="auto"/>
            <w:shd w:val="clear" w:color="auto" w:fill="auto"/>
          </w:tcPr>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00" w:firstRow="0" w:lastRow="0" w:firstColumn="0" w:lastColumn="0" w:noHBand="0" w:noVBand="0"/>
            </w:tblPr>
            <w:tblGrid>
              <w:gridCol w:w="5228"/>
              <w:gridCol w:w="1387"/>
              <w:gridCol w:w="1403"/>
            </w:tblGrid>
            <w:tr w:rsidR="00F94F7B" w:rsidRPr="00F20C16" w:rsidTr="00F94F7B">
              <w:tc>
                <w:tcPr>
                  <w:tcW w:w="5228" w:type="dxa"/>
                  <w:shd w:val="clear" w:color="auto" w:fill="EDEDED"/>
                </w:tcPr>
                <w:p w:rsidR="0033319C" w:rsidRPr="00F94F7B" w:rsidRDefault="0077562B" w:rsidP="00F94F7B">
                  <w:pPr>
                    <w:widowControl/>
                    <w:spacing w:line="276" w:lineRule="auto"/>
                    <w:jc w:val="center"/>
                    <w:rPr>
                      <w:b/>
                      <w:bCs/>
                      <w:lang w:val="es-GT" w:eastAsia="es-ES"/>
                    </w:rPr>
                  </w:pPr>
                  <w:bookmarkStart w:id="37" w:name="_Toc524312848"/>
                  <w:r w:rsidRPr="00F94F7B">
                    <w:rPr>
                      <w:b/>
                      <w:bCs/>
                      <w:lang w:val="es-GT" w:eastAsia="es-ES"/>
                    </w:rPr>
                    <w:t>Disciplinas/Artefactos generados o modificados</w:t>
                  </w:r>
                </w:p>
                <w:p w:rsidR="00201911" w:rsidRPr="00F94F7B" w:rsidRDefault="00E21E38" w:rsidP="00F94F7B">
                  <w:pPr>
                    <w:widowControl/>
                    <w:spacing w:line="276" w:lineRule="auto"/>
                    <w:jc w:val="center"/>
                    <w:rPr>
                      <w:lang w:val="es-GT" w:eastAsia="es-ES"/>
                    </w:rPr>
                  </w:pPr>
                  <w:r w:rsidRPr="00F94F7B">
                    <w:rPr>
                      <w:b/>
                      <w:bCs/>
                      <w:lang w:val="es-GT" w:eastAsia="es-ES"/>
                    </w:rPr>
                    <w:t>durante la</w:t>
                  </w:r>
                  <w:r w:rsidR="0033319C" w:rsidRPr="00F94F7B">
                    <w:rPr>
                      <w:b/>
                      <w:bCs/>
                      <w:lang w:val="es-GT" w:eastAsia="es-ES"/>
                    </w:rPr>
                    <w:t xml:space="preserve"> Fase de Inicio</w:t>
                  </w:r>
                </w:p>
              </w:tc>
              <w:tc>
                <w:tcPr>
                  <w:tcW w:w="1387" w:type="dxa"/>
                  <w:shd w:val="clear" w:color="auto" w:fill="EDEDED"/>
                  <w:vAlign w:val="center"/>
                </w:tcPr>
                <w:p w:rsidR="00201911" w:rsidRPr="00F94F7B" w:rsidRDefault="00201911" w:rsidP="00F94F7B">
                  <w:pPr>
                    <w:widowControl/>
                    <w:spacing w:line="276" w:lineRule="auto"/>
                    <w:jc w:val="center"/>
                    <w:rPr>
                      <w:lang w:val="es-GT" w:eastAsia="es-ES"/>
                    </w:rPr>
                  </w:pPr>
                  <w:r w:rsidRPr="00F94F7B">
                    <w:rPr>
                      <w:b/>
                      <w:bCs/>
                      <w:lang w:val="es-GT" w:eastAsia="es-ES"/>
                    </w:rPr>
                    <w:t>Comienzo</w:t>
                  </w:r>
                </w:p>
              </w:tc>
              <w:tc>
                <w:tcPr>
                  <w:tcW w:w="1373" w:type="dxa"/>
                  <w:shd w:val="clear" w:color="auto" w:fill="EDEDED"/>
                  <w:vAlign w:val="center"/>
                </w:tcPr>
                <w:p w:rsidR="00201911" w:rsidRPr="00F94F7B" w:rsidRDefault="00201911" w:rsidP="00F94F7B">
                  <w:pPr>
                    <w:widowControl/>
                    <w:spacing w:line="276" w:lineRule="auto"/>
                    <w:jc w:val="center"/>
                    <w:rPr>
                      <w:lang w:val="es-GT" w:eastAsia="es-ES"/>
                    </w:rPr>
                  </w:pPr>
                  <w:r w:rsidRPr="00F94F7B">
                    <w:rPr>
                      <w:b/>
                      <w:bCs/>
                      <w:lang w:val="es-GT" w:eastAsia="es-ES"/>
                    </w:rPr>
                    <w:t>Aprobación</w:t>
                  </w:r>
                </w:p>
              </w:tc>
            </w:tr>
            <w:tr w:rsidR="00F94F7B" w:rsidRPr="00F20C16" w:rsidTr="00F94F7B">
              <w:tc>
                <w:tcPr>
                  <w:tcW w:w="5228" w:type="dxa"/>
                  <w:shd w:val="clear" w:color="auto" w:fill="EDEDED"/>
                </w:tcPr>
                <w:p w:rsidR="00201911" w:rsidRPr="00F94F7B" w:rsidRDefault="00201911" w:rsidP="00F94F7B">
                  <w:pPr>
                    <w:widowControl/>
                    <w:spacing w:line="276" w:lineRule="auto"/>
                    <w:ind w:left="420"/>
                    <w:rPr>
                      <w:b/>
                      <w:lang w:val="es-GT" w:eastAsia="es-ES"/>
                    </w:rPr>
                  </w:pPr>
                  <w:r w:rsidRPr="00F94F7B">
                    <w:rPr>
                      <w:b/>
                      <w:lang w:val="es-GT" w:eastAsia="es-ES"/>
                    </w:rPr>
                    <w:t>Modelado del Negocio</w:t>
                  </w:r>
                </w:p>
              </w:tc>
              <w:tc>
                <w:tcPr>
                  <w:tcW w:w="1387" w:type="dxa"/>
                  <w:shd w:val="clear" w:color="auto" w:fill="auto"/>
                  <w:vAlign w:val="center"/>
                </w:tcPr>
                <w:p w:rsidR="00201911" w:rsidRPr="00F94F7B" w:rsidRDefault="00201911" w:rsidP="00F94F7B">
                  <w:pPr>
                    <w:widowControl/>
                    <w:spacing w:line="276" w:lineRule="auto"/>
                    <w:jc w:val="center"/>
                    <w:rPr>
                      <w:lang w:val="es-GT" w:eastAsia="es-ES"/>
                    </w:rPr>
                  </w:pPr>
                </w:p>
              </w:tc>
              <w:tc>
                <w:tcPr>
                  <w:tcW w:w="1373" w:type="dxa"/>
                  <w:shd w:val="clear" w:color="auto" w:fill="EDEDED"/>
                  <w:vAlign w:val="center"/>
                </w:tcPr>
                <w:p w:rsidR="00201911" w:rsidRPr="00F94F7B" w:rsidRDefault="00201911" w:rsidP="00F94F7B">
                  <w:pPr>
                    <w:widowControl/>
                    <w:spacing w:line="276" w:lineRule="auto"/>
                    <w:jc w:val="center"/>
                    <w:rPr>
                      <w:lang w:val="es-GT" w:eastAsia="es-ES"/>
                    </w:rPr>
                  </w:pPr>
                </w:p>
              </w:tc>
            </w:tr>
            <w:tr w:rsidR="00F94F7B" w:rsidRPr="00F20C16" w:rsidTr="00F94F7B">
              <w:tc>
                <w:tcPr>
                  <w:tcW w:w="5228" w:type="dxa"/>
                  <w:shd w:val="clear" w:color="auto" w:fill="EDEDED"/>
                </w:tcPr>
                <w:p w:rsidR="0077562B" w:rsidRPr="00F94F7B" w:rsidRDefault="0077562B" w:rsidP="00F94F7B">
                  <w:pPr>
                    <w:widowControl/>
                    <w:spacing w:line="276" w:lineRule="auto"/>
                    <w:ind w:left="720"/>
                    <w:rPr>
                      <w:lang w:val="es-GT" w:eastAsia="es-ES"/>
                    </w:rPr>
                  </w:pPr>
                  <w:r w:rsidRPr="00F94F7B">
                    <w:rPr>
                      <w:lang w:val="es-GT" w:eastAsia="es-ES"/>
                    </w:rPr>
                    <w:t>Modelo de Casos de Uso del Negocio y Modelo de Objetos del Negocio</w:t>
                  </w:r>
                </w:p>
              </w:tc>
              <w:tc>
                <w:tcPr>
                  <w:tcW w:w="1387" w:type="dxa"/>
                  <w:shd w:val="clear" w:color="auto" w:fill="EDEDED"/>
                  <w:vAlign w:val="center"/>
                </w:tcPr>
                <w:p w:rsidR="0077562B" w:rsidRPr="00F94F7B" w:rsidRDefault="00E21E38" w:rsidP="00F94F7B">
                  <w:pPr>
                    <w:widowControl/>
                    <w:spacing w:line="276" w:lineRule="auto"/>
                    <w:jc w:val="center"/>
                    <w:rPr>
                      <w:lang w:val="es-GT" w:eastAsia="es-ES"/>
                    </w:rPr>
                  </w:pPr>
                  <w:r w:rsidRPr="00F94F7B">
                    <w:rPr>
                      <w:lang w:val="es-GT" w:eastAsia="es-ES"/>
                    </w:rPr>
                    <w:t>Semana 1</w:t>
                  </w:r>
                </w:p>
              </w:tc>
              <w:tc>
                <w:tcPr>
                  <w:tcW w:w="1373" w:type="dxa"/>
                  <w:shd w:val="clear" w:color="auto" w:fill="EDEDED"/>
                  <w:vAlign w:val="center"/>
                </w:tcPr>
                <w:p w:rsidR="0077562B" w:rsidRPr="00F94F7B" w:rsidRDefault="0077562B" w:rsidP="00F94F7B">
                  <w:pPr>
                    <w:widowControl/>
                    <w:spacing w:line="276" w:lineRule="auto"/>
                    <w:jc w:val="center"/>
                    <w:rPr>
                      <w:lang w:val="es-GT" w:eastAsia="es-ES"/>
                    </w:rPr>
                  </w:pPr>
                  <w:r w:rsidRPr="00F94F7B">
                    <w:rPr>
                      <w:lang w:val="es-GT" w:eastAsia="es-ES"/>
                    </w:rPr>
                    <w:t>Semana 2</w:t>
                  </w:r>
                </w:p>
              </w:tc>
            </w:tr>
            <w:tr w:rsidR="00F94F7B" w:rsidRPr="00F20C16" w:rsidTr="00F94F7B">
              <w:tc>
                <w:tcPr>
                  <w:tcW w:w="5228" w:type="dxa"/>
                  <w:shd w:val="clear" w:color="auto" w:fill="EDEDED"/>
                </w:tcPr>
                <w:p w:rsidR="0077562B" w:rsidRPr="00F94F7B" w:rsidRDefault="0077562B" w:rsidP="00F94F7B">
                  <w:pPr>
                    <w:widowControl/>
                    <w:spacing w:line="276" w:lineRule="auto"/>
                    <w:ind w:left="420"/>
                    <w:rPr>
                      <w:b/>
                      <w:lang w:val="es-GT" w:eastAsia="es-ES"/>
                    </w:rPr>
                  </w:pPr>
                  <w:r w:rsidRPr="00F94F7B">
                    <w:rPr>
                      <w:b/>
                      <w:lang w:val="es-GT" w:eastAsia="es-ES"/>
                    </w:rPr>
                    <w:t>Requisitos</w:t>
                  </w:r>
                </w:p>
              </w:tc>
              <w:tc>
                <w:tcPr>
                  <w:tcW w:w="1387" w:type="dxa"/>
                  <w:shd w:val="clear" w:color="auto" w:fill="auto"/>
                  <w:vAlign w:val="center"/>
                </w:tcPr>
                <w:p w:rsidR="0077562B" w:rsidRPr="00F94F7B" w:rsidRDefault="0077562B" w:rsidP="00F94F7B">
                  <w:pPr>
                    <w:widowControl/>
                    <w:spacing w:line="276" w:lineRule="auto"/>
                    <w:jc w:val="center"/>
                    <w:rPr>
                      <w:lang w:val="es-GT" w:eastAsia="es-ES"/>
                    </w:rPr>
                  </w:pPr>
                </w:p>
              </w:tc>
              <w:tc>
                <w:tcPr>
                  <w:tcW w:w="1373" w:type="dxa"/>
                  <w:shd w:val="clear" w:color="auto" w:fill="EDEDED"/>
                  <w:vAlign w:val="center"/>
                </w:tcPr>
                <w:p w:rsidR="0077562B" w:rsidRPr="00F94F7B" w:rsidRDefault="0077562B" w:rsidP="00F94F7B">
                  <w:pPr>
                    <w:widowControl/>
                    <w:spacing w:line="276" w:lineRule="auto"/>
                    <w:jc w:val="center"/>
                    <w:rPr>
                      <w:lang w:val="es-GT" w:eastAsia="es-ES"/>
                    </w:rPr>
                  </w:pPr>
                </w:p>
              </w:tc>
            </w:tr>
            <w:tr w:rsidR="00F94F7B" w:rsidRPr="00F20C16" w:rsidTr="00F94F7B">
              <w:tc>
                <w:tcPr>
                  <w:tcW w:w="5228" w:type="dxa"/>
                  <w:shd w:val="clear" w:color="auto" w:fill="EDEDED"/>
                </w:tcPr>
                <w:p w:rsidR="0077562B" w:rsidRPr="00F94F7B" w:rsidRDefault="0077562B" w:rsidP="00F94F7B">
                  <w:pPr>
                    <w:widowControl/>
                    <w:spacing w:line="276" w:lineRule="auto"/>
                    <w:ind w:left="720"/>
                    <w:rPr>
                      <w:lang w:val="es-GT" w:eastAsia="es-ES"/>
                    </w:rPr>
                  </w:pPr>
                  <w:r w:rsidRPr="00F94F7B">
                    <w:rPr>
                      <w:lang w:val="es-GT" w:eastAsia="es-ES"/>
                    </w:rPr>
                    <w:t>Glosario</w:t>
                  </w:r>
                </w:p>
              </w:tc>
              <w:tc>
                <w:tcPr>
                  <w:tcW w:w="1387" w:type="dxa"/>
                  <w:shd w:val="clear" w:color="auto" w:fill="EDEDED"/>
                  <w:vAlign w:val="center"/>
                </w:tcPr>
                <w:p w:rsidR="0077562B" w:rsidRPr="00F94F7B" w:rsidRDefault="0077562B" w:rsidP="00F94F7B">
                  <w:pPr>
                    <w:widowControl/>
                    <w:spacing w:line="276" w:lineRule="auto"/>
                    <w:jc w:val="center"/>
                    <w:rPr>
                      <w:lang w:val="es-GT" w:eastAsia="es-ES"/>
                    </w:rPr>
                  </w:pPr>
                  <w:r w:rsidRPr="00F94F7B">
                    <w:rPr>
                      <w:lang w:val="es-GT" w:eastAsia="es-ES"/>
                    </w:rPr>
                    <w:t>Semana 1</w:t>
                  </w:r>
                </w:p>
              </w:tc>
              <w:tc>
                <w:tcPr>
                  <w:tcW w:w="1373" w:type="dxa"/>
                  <w:shd w:val="clear" w:color="auto" w:fill="EDEDED"/>
                  <w:vAlign w:val="center"/>
                </w:tcPr>
                <w:p w:rsidR="0077562B" w:rsidRPr="00F94F7B" w:rsidRDefault="0077562B" w:rsidP="00F94F7B">
                  <w:pPr>
                    <w:widowControl/>
                    <w:spacing w:line="276" w:lineRule="auto"/>
                    <w:jc w:val="center"/>
                    <w:rPr>
                      <w:lang w:val="es-GT" w:eastAsia="es-ES"/>
                    </w:rPr>
                  </w:pPr>
                  <w:r w:rsidRPr="00F94F7B">
                    <w:rPr>
                      <w:lang w:val="es-GT" w:eastAsia="es-ES"/>
                    </w:rPr>
                    <w:t>Semana 2</w:t>
                  </w: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Visión</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3</w:t>
                  </w: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Modelo de Casos de Uso</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3</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Especificación de Casos de Uso</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r w:rsidRPr="00F94F7B">
                    <w:rPr>
                      <w:lang w:val="es-GT" w:eastAsia="es-ES"/>
                    </w:rPr>
                    <w:t>Semana 3</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Especificaciones Adicionales</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E92E14" w:rsidP="00F94F7B">
                  <w:pPr>
                    <w:widowControl/>
                    <w:spacing w:line="276" w:lineRule="auto"/>
                    <w:ind w:left="420"/>
                    <w:rPr>
                      <w:b/>
                      <w:lang w:val="es-GT" w:eastAsia="es-ES"/>
                    </w:rPr>
                  </w:pPr>
                  <w:r w:rsidRPr="00F94F7B">
                    <w:rPr>
                      <w:b/>
                      <w:lang w:val="es-GT" w:eastAsia="es-ES"/>
                    </w:rPr>
                    <w:t>Aná</w:t>
                  </w:r>
                  <w:r w:rsidR="0033319C" w:rsidRPr="00F94F7B">
                    <w:rPr>
                      <w:b/>
                      <w:lang w:val="es-GT" w:eastAsia="es-ES"/>
                    </w:rPr>
                    <w:t>lisis/Diseño</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Modelo de Análisis/Diseño</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Modelo de Datos</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420"/>
                    <w:rPr>
                      <w:b/>
                      <w:lang w:val="es-GT" w:eastAsia="es-ES"/>
                    </w:rPr>
                  </w:pPr>
                  <w:r w:rsidRPr="00F94F7B">
                    <w:rPr>
                      <w:b/>
                      <w:lang w:val="es-GT" w:eastAsia="es-ES"/>
                    </w:rPr>
                    <w:t>Implementación</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Prototipos de Interfaces de Usuario</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Modelo de Implementación</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420"/>
                    <w:rPr>
                      <w:b/>
                      <w:lang w:val="es-GT" w:eastAsia="es-ES"/>
                    </w:rPr>
                  </w:pPr>
                  <w:r w:rsidRPr="00F94F7B">
                    <w:rPr>
                      <w:b/>
                      <w:lang w:val="es-GT" w:eastAsia="es-ES"/>
                    </w:rPr>
                    <w:t>Pruebas</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Casos de Pruebas Funcionales</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420"/>
                    <w:rPr>
                      <w:b/>
                      <w:lang w:val="es-GT" w:eastAsia="es-ES"/>
                    </w:rPr>
                  </w:pPr>
                  <w:r w:rsidRPr="00F94F7B">
                    <w:rPr>
                      <w:b/>
                      <w:lang w:val="es-GT" w:eastAsia="es-ES"/>
                    </w:rPr>
                    <w:t>Despliegue</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Modelo de Despliegue</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c>
                <w:tcPr>
                  <w:tcW w:w="1373" w:type="dxa"/>
                  <w:shd w:val="clear" w:color="auto" w:fill="EDEDED"/>
                  <w:vAlign w:val="center"/>
                </w:tcPr>
                <w:p w:rsidR="0033319C" w:rsidRPr="00F94F7B" w:rsidRDefault="00E21E38" w:rsidP="00F94F7B">
                  <w:pPr>
                    <w:widowControl/>
                    <w:spacing w:line="276" w:lineRule="auto"/>
                    <w:jc w:val="center"/>
                    <w:rPr>
                      <w:lang w:val="es-GT" w:eastAsia="es-ES"/>
                    </w:rPr>
                  </w:pPr>
                  <w:r w:rsidRPr="00F94F7B">
                    <w:rPr>
                      <w:lang w:val="es-GT" w:eastAsia="es-ES"/>
                    </w:rPr>
                    <w:t>siguiente fase</w:t>
                  </w:r>
                </w:p>
              </w:tc>
            </w:tr>
            <w:tr w:rsidR="00F94F7B" w:rsidRPr="00F20C16" w:rsidTr="00F94F7B">
              <w:tc>
                <w:tcPr>
                  <w:tcW w:w="5228" w:type="dxa"/>
                  <w:shd w:val="clear" w:color="auto" w:fill="EDEDED"/>
                </w:tcPr>
                <w:p w:rsidR="0033319C" w:rsidRPr="00F94F7B" w:rsidRDefault="0033319C" w:rsidP="00F94F7B">
                  <w:pPr>
                    <w:widowControl/>
                    <w:spacing w:line="276" w:lineRule="auto"/>
                    <w:ind w:left="420"/>
                    <w:rPr>
                      <w:b/>
                      <w:lang w:val="es-GT" w:eastAsia="es-ES"/>
                    </w:rPr>
                  </w:pPr>
                  <w:r w:rsidRPr="00F94F7B">
                    <w:rPr>
                      <w:b/>
                      <w:lang w:val="es-GT" w:eastAsia="es-ES"/>
                    </w:rPr>
                    <w:t>Gestión de Cambios y Configuración</w:t>
                  </w:r>
                </w:p>
              </w:tc>
              <w:tc>
                <w:tcPr>
                  <w:tcW w:w="2790" w:type="dxa"/>
                  <w:gridSpan w:val="2"/>
                  <w:shd w:val="clear" w:color="auto" w:fill="auto"/>
                  <w:vAlign w:val="center"/>
                </w:tcPr>
                <w:p w:rsidR="0033319C" w:rsidRPr="00F94F7B" w:rsidRDefault="0033319C" w:rsidP="00F94F7B">
                  <w:pPr>
                    <w:widowControl/>
                    <w:spacing w:line="276" w:lineRule="auto"/>
                    <w:jc w:val="center"/>
                    <w:rPr>
                      <w:lang w:val="es-GT" w:eastAsia="es-ES"/>
                    </w:rPr>
                  </w:pPr>
                  <w:r w:rsidRPr="00F94F7B">
                    <w:rPr>
                      <w:lang w:val="es-GT" w:eastAsia="es-ES"/>
                    </w:rPr>
                    <w:t>Durante todo el proyecto</w:t>
                  </w:r>
                </w:p>
              </w:tc>
            </w:tr>
            <w:tr w:rsidR="00F94F7B" w:rsidRPr="00F20C16" w:rsidTr="00F94F7B">
              <w:tc>
                <w:tcPr>
                  <w:tcW w:w="5228" w:type="dxa"/>
                  <w:shd w:val="clear" w:color="auto" w:fill="EDEDED"/>
                </w:tcPr>
                <w:p w:rsidR="0033319C" w:rsidRPr="00F94F7B" w:rsidRDefault="0033319C" w:rsidP="00F94F7B">
                  <w:pPr>
                    <w:widowControl/>
                    <w:spacing w:line="276" w:lineRule="auto"/>
                    <w:ind w:left="420"/>
                    <w:rPr>
                      <w:b/>
                      <w:lang w:val="es-GT" w:eastAsia="es-ES"/>
                    </w:rPr>
                  </w:pPr>
                  <w:r w:rsidRPr="00F94F7B">
                    <w:rPr>
                      <w:b/>
                      <w:lang w:val="es-GT" w:eastAsia="es-ES"/>
                    </w:rPr>
                    <w:t>Gestión del proyecto</w:t>
                  </w:r>
                </w:p>
              </w:tc>
              <w:tc>
                <w:tcPr>
                  <w:tcW w:w="1387" w:type="dxa"/>
                  <w:shd w:val="clear" w:color="auto" w:fill="EDEDED"/>
                  <w:vAlign w:val="center"/>
                </w:tcPr>
                <w:p w:rsidR="0033319C" w:rsidRPr="00F94F7B" w:rsidRDefault="0033319C" w:rsidP="00F94F7B">
                  <w:pPr>
                    <w:widowControl/>
                    <w:spacing w:line="276" w:lineRule="auto"/>
                    <w:jc w:val="center"/>
                    <w:rPr>
                      <w:lang w:val="es-GT" w:eastAsia="es-ES"/>
                    </w:rPr>
                  </w:pP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p>
              </w:tc>
            </w:tr>
            <w:tr w:rsidR="00F94F7B" w:rsidRPr="00F20C16" w:rsidTr="00F94F7B">
              <w:tc>
                <w:tcPr>
                  <w:tcW w:w="5228" w:type="dxa"/>
                  <w:shd w:val="clear" w:color="auto" w:fill="EDEDED"/>
                </w:tcPr>
                <w:p w:rsidR="0033319C" w:rsidRPr="00F94F7B" w:rsidRDefault="0033319C" w:rsidP="00F94F7B">
                  <w:pPr>
                    <w:widowControl/>
                    <w:spacing w:line="276" w:lineRule="auto"/>
                    <w:ind w:left="720"/>
                    <w:rPr>
                      <w:lang w:val="es-GT" w:eastAsia="es-ES"/>
                    </w:rPr>
                  </w:pPr>
                  <w:r w:rsidRPr="00F94F7B">
                    <w:rPr>
                      <w:lang w:val="es-GT" w:eastAsia="es-ES"/>
                    </w:rPr>
                    <w:t>Plan de Desarrollo del Software en su versión 1.0 y planes de las Iteraciones</w:t>
                  </w:r>
                </w:p>
              </w:tc>
              <w:tc>
                <w:tcPr>
                  <w:tcW w:w="1387" w:type="dxa"/>
                  <w:shd w:val="clear" w:color="auto" w:fill="auto"/>
                  <w:vAlign w:val="center"/>
                </w:tcPr>
                <w:p w:rsidR="0033319C" w:rsidRPr="00F94F7B" w:rsidRDefault="0033319C" w:rsidP="00F94F7B">
                  <w:pPr>
                    <w:widowControl/>
                    <w:spacing w:line="276" w:lineRule="auto"/>
                    <w:jc w:val="center"/>
                    <w:rPr>
                      <w:lang w:val="es-GT" w:eastAsia="es-ES"/>
                    </w:rPr>
                  </w:pPr>
                  <w:r w:rsidRPr="00F94F7B">
                    <w:rPr>
                      <w:lang w:val="es-GT" w:eastAsia="es-ES"/>
                    </w:rPr>
                    <w:t>Semana 1</w:t>
                  </w:r>
                </w:p>
              </w:tc>
              <w:tc>
                <w:tcPr>
                  <w:tcW w:w="1373" w:type="dxa"/>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Semana 2</w:t>
                  </w:r>
                </w:p>
              </w:tc>
            </w:tr>
            <w:tr w:rsidR="00F94F7B" w:rsidRPr="00F20C16" w:rsidTr="00F94F7B">
              <w:tc>
                <w:tcPr>
                  <w:tcW w:w="5228" w:type="dxa"/>
                  <w:shd w:val="clear" w:color="auto" w:fill="EDEDED"/>
                </w:tcPr>
                <w:p w:rsidR="0033319C" w:rsidRPr="00F94F7B" w:rsidRDefault="0033319C" w:rsidP="00F94F7B">
                  <w:pPr>
                    <w:widowControl/>
                    <w:spacing w:line="276" w:lineRule="auto"/>
                    <w:ind w:left="420"/>
                    <w:rPr>
                      <w:b/>
                      <w:lang w:val="es-GT" w:eastAsia="es-ES"/>
                    </w:rPr>
                  </w:pPr>
                  <w:r w:rsidRPr="00F94F7B">
                    <w:rPr>
                      <w:b/>
                      <w:lang w:val="es-GT" w:eastAsia="es-ES"/>
                    </w:rPr>
                    <w:t>Ambiente</w:t>
                  </w:r>
                </w:p>
              </w:tc>
              <w:tc>
                <w:tcPr>
                  <w:tcW w:w="2790" w:type="dxa"/>
                  <w:gridSpan w:val="2"/>
                  <w:shd w:val="clear" w:color="auto" w:fill="EDEDED"/>
                  <w:vAlign w:val="center"/>
                </w:tcPr>
                <w:p w:rsidR="0033319C" w:rsidRPr="00F94F7B" w:rsidRDefault="0033319C" w:rsidP="00F94F7B">
                  <w:pPr>
                    <w:widowControl/>
                    <w:spacing w:line="276" w:lineRule="auto"/>
                    <w:jc w:val="center"/>
                    <w:rPr>
                      <w:lang w:val="es-GT" w:eastAsia="es-ES"/>
                    </w:rPr>
                  </w:pPr>
                  <w:r w:rsidRPr="00F94F7B">
                    <w:rPr>
                      <w:lang w:val="es-GT" w:eastAsia="es-ES"/>
                    </w:rPr>
                    <w:t>Durante todo el proyecto</w:t>
                  </w:r>
                </w:p>
              </w:tc>
            </w:tr>
          </w:tbl>
          <w:p w:rsidR="0074790D" w:rsidRPr="00F20C16" w:rsidRDefault="0074790D" w:rsidP="00E10525">
            <w:pPr>
              <w:widowControl/>
              <w:spacing w:line="276" w:lineRule="auto"/>
              <w:jc w:val="both"/>
              <w:rPr>
                <w:sz w:val="24"/>
                <w:szCs w:val="24"/>
                <w:lang w:val="es-GT" w:eastAsia="es-ES"/>
              </w:rPr>
            </w:pPr>
          </w:p>
        </w:tc>
      </w:tr>
    </w:tbl>
    <w:p w:rsidR="00FC39B9" w:rsidRPr="00F20C16" w:rsidRDefault="00FC39B9" w:rsidP="00E10525">
      <w:pPr>
        <w:spacing w:line="276" w:lineRule="auto"/>
        <w:jc w:val="both"/>
        <w:rPr>
          <w:lang w:val="es-GT"/>
        </w:rPr>
      </w:pPr>
    </w:p>
    <w:p w:rsidR="00300F57" w:rsidRPr="00F20C16" w:rsidRDefault="00300F57" w:rsidP="00E10525">
      <w:pPr>
        <w:spacing w:line="276" w:lineRule="auto"/>
        <w:jc w:val="both"/>
        <w:rPr>
          <w:lang w:val="es-GT"/>
        </w:rPr>
      </w:pPr>
    </w:p>
    <w:tbl>
      <w:tblPr>
        <w:tblW w:w="0" w:type="auto"/>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00" w:firstRow="0" w:lastRow="0" w:firstColumn="0" w:lastColumn="0" w:noHBand="0" w:noVBand="0"/>
      </w:tblPr>
      <w:tblGrid>
        <w:gridCol w:w="5228"/>
        <w:gridCol w:w="1387"/>
        <w:gridCol w:w="1699"/>
      </w:tblGrid>
      <w:tr w:rsidR="00F94F7B" w:rsidRPr="00F20C16" w:rsidTr="00F94F7B">
        <w:trPr>
          <w:jc w:val="center"/>
        </w:trPr>
        <w:tc>
          <w:tcPr>
            <w:tcW w:w="5228" w:type="dxa"/>
            <w:shd w:val="clear" w:color="auto" w:fill="EDEDED"/>
            <w:vAlign w:val="center"/>
          </w:tcPr>
          <w:p w:rsidR="00300F57" w:rsidRPr="00F94F7B" w:rsidRDefault="00300F57" w:rsidP="00F94F7B">
            <w:pPr>
              <w:widowControl/>
              <w:spacing w:line="276" w:lineRule="auto"/>
              <w:jc w:val="center"/>
              <w:rPr>
                <w:b/>
                <w:bCs/>
                <w:lang w:val="es-GT" w:eastAsia="es-ES"/>
              </w:rPr>
            </w:pPr>
            <w:r w:rsidRPr="00F94F7B">
              <w:rPr>
                <w:b/>
                <w:bCs/>
                <w:lang w:val="es-GT" w:eastAsia="es-ES"/>
              </w:rPr>
              <w:t>Disciplinas/Artefactos</w:t>
            </w:r>
          </w:p>
          <w:p w:rsidR="00300F57" w:rsidRPr="00F94F7B" w:rsidRDefault="00300F57" w:rsidP="00F94F7B">
            <w:pPr>
              <w:widowControl/>
              <w:spacing w:line="276" w:lineRule="auto"/>
              <w:jc w:val="center"/>
              <w:rPr>
                <w:b/>
                <w:bCs/>
                <w:lang w:val="es-GT" w:eastAsia="es-ES"/>
              </w:rPr>
            </w:pPr>
            <w:r w:rsidRPr="00F94F7B">
              <w:rPr>
                <w:b/>
                <w:bCs/>
                <w:lang w:val="es-GT" w:eastAsia="es-ES"/>
              </w:rPr>
              <w:t xml:space="preserve">generados o </w:t>
            </w:r>
            <w:r w:rsidR="00346605" w:rsidRPr="00F94F7B">
              <w:rPr>
                <w:b/>
                <w:bCs/>
                <w:lang w:val="es-GT" w:eastAsia="es-ES"/>
              </w:rPr>
              <w:t xml:space="preserve">modificados </w:t>
            </w:r>
            <w:r w:rsidR="00A05802" w:rsidRPr="00F94F7B">
              <w:rPr>
                <w:b/>
                <w:bCs/>
                <w:lang w:val="es-GT" w:eastAsia="es-ES"/>
              </w:rPr>
              <w:t>durante la</w:t>
            </w:r>
          </w:p>
          <w:p w:rsidR="00300F57" w:rsidRPr="00F94F7B" w:rsidRDefault="00300F57" w:rsidP="00F94F7B">
            <w:pPr>
              <w:widowControl/>
              <w:spacing w:line="276" w:lineRule="auto"/>
              <w:jc w:val="center"/>
              <w:rPr>
                <w:lang w:val="es-GT" w:eastAsia="es-ES"/>
              </w:rPr>
            </w:pPr>
            <w:r w:rsidRPr="00F94F7B">
              <w:rPr>
                <w:b/>
                <w:bCs/>
                <w:lang w:val="es-GT" w:eastAsia="es-ES"/>
              </w:rPr>
              <w:t>Fase de Elaboración – Iteración 1 (4 semanas de duración)</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b/>
                <w:bCs/>
                <w:lang w:val="es-GT" w:eastAsia="es-ES"/>
              </w:rPr>
              <w:t>Comienzo</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b/>
                <w:bCs/>
                <w:lang w:val="es-GT" w:eastAsia="es-ES"/>
              </w:rPr>
              <w:t>Aprobación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Modelado del Negocio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Casos de Uso del Negocio y Modelo de Objetos del Negocio</w:t>
            </w:r>
          </w:p>
        </w:tc>
        <w:tc>
          <w:tcPr>
            <w:tcW w:w="1387"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Semana 1</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Requisitos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Glosario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1</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Visión</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Casos de Uso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3</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7</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Especificación de Casos de Uso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3</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7</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Especificaciones Adicionales</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7</w:t>
            </w:r>
          </w:p>
        </w:tc>
      </w:tr>
      <w:tr w:rsidR="00F94F7B" w:rsidRPr="00F20C16" w:rsidTr="00F94F7B">
        <w:trPr>
          <w:jc w:val="center"/>
        </w:trPr>
        <w:tc>
          <w:tcPr>
            <w:tcW w:w="5228" w:type="dxa"/>
            <w:shd w:val="clear" w:color="auto" w:fill="EDEDED"/>
          </w:tcPr>
          <w:p w:rsidR="00300F57" w:rsidRPr="00F94F7B" w:rsidRDefault="00E92E14" w:rsidP="00F94F7B">
            <w:pPr>
              <w:widowControl/>
              <w:spacing w:line="276" w:lineRule="auto"/>
              <w:ind w:left="420"/>
              <w:jc w:val="both"/>
              <w:rPr>
                <w:b/>
                <w:lang w:val="es-GT" w:eastAsia="es-ES"/>
              </w:rPr>
            </w:pPr>
            <w:r w:rsidRPr="00F94F7B">
              <w:rPr>
                <w:b/>
                <w:lang w:val="es-GT" w:eastAsia="es-ES"/>
              </w:rPr>
              <w:t>Aná</w:t>
            </w:r>
            <w:r w:rsidR="00300F57" w:rsidRPr="00F94F7B">
              <w:rPr>
                <w:b/>
                <w:lang w:val="es-GT" w:eastAsia="es-ES"/>
              </w:rPr>
              <w:t>lisis/Diseño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Análisis/Diseño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siguiente iteración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Datos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siguiente iteración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Implementación</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Prototipos de Interfaces de Usuario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siguiente iteración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Implementación</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siguiente iteración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Pruebas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Casos de Pruebas Funcionales</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siguiente iteración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Despliegue</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Despliegue</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46605" w:rsidP="00F94F7B">
            <w:pPr>
              <w:widowControl/>
              <w:spacing w:line="276" w:lineRule="auto"/>
              <w:jc w:val="center"/>
              <w:rPr>
                <w:lang w:val="es-GT" w:eastAsia="es-ES"/>
              </w:rPr>
            </w:pPr>
            <w:r w:rsidRPr="00F94F7B">
              <w:rPr>
                <w:lang w:val="es-GT" w:eastAsia="es-ES"/>
              </w:rPr>
              <w:t>siguiente iteración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Gestión de Cambios y Configuración</w:t>
            </w:r>
          </w:p>
        </w:tc>
        <w:tc>
          <w:tcPr>
            <w:tcW w:w="3086" w:type="dxa"/>
            <w:gridSpan w:val="2"/>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Durante todo el proyecto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Gestión del proyecto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Plan de Desarrollo del Software en su versión 2.0 y planes de las Iteraciones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4</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4</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Ambiente</w:t>
            </w:r>
          </w:p>
        </w:tc>
        <w:tc>
          <w:tcPr>
            <w:tcW w:w="3086" w:type="dxa"/>
            <w:gridSpan w:val="2"/>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Durante todo el proyecto</w:t>
            </w:r>
          </w:p>
        </w:tc>
        <w:bookmarkStart w:id="38" w:name="_GoBack"/>
        <w:bookmarkEnd w:id="38"/>
      </w:tr>
    </w:tbl>
    <w:p w:rsidR="00FC39B9" w:rsidRPr="00F20C16" w:rsidRDefault="00FC39B9" w:rsidP="00E10525">
      <w:pPr>
        <w:spacing w:line="276" w:lineRule="auto"/>
        <w:jc w:val="both"/>
        <w:rPr>
          <w:lang w:val="es-GT"/>
        </w:rPr>
      </w:pPr>
    </w:p>
    <w:p w:rsidR="00FC39B9" w:rsidRPr="00F20C16" w:rsidRDefault="00300F57" w:rsidP="00E10525">
      <w:pPr>
        <w:spacing w:line="276" w:lineRule="auto"/>
        <w:jc w:val="both"/>
        <w:rPr>
          <w:lang w:val="es-GT"/>
        </w:rPr>
      </w:pPr>
      <w:r w:rsidRPr="00F20C16">
        <w:rPr>
          <w:lang w:val="es-GT"/>
        </w:rPr>
        <w:br w:type="page"/>
      </w:r>
    </w:p>
    <w:tbl>
      <w:tblPr>
        <w:tblW w:w="0" w:type="auto"/>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00" w:firstRow="0" w:lastRow="0" w:firstColumn="0" w:lastColumn="0" w:noHBand="0" w:noVBand="0"/>
      </w:tblPr>
      <w:tblGrid>
        <w:gridCol w:w="5228"/>
        <w:gridCol w:w="1387"/>
        <w:gridCol w:w="1699"/>
      </w:tblGrid>
      <w:tr w:rsidR="00F94F7B" w:rsidRPr="00F20C16" w:rsidTr="00F94F7B">
        <w:trPr>
          <w:jc w:val="center"/>
        </w:trPr>
        <w:tc>
          <w:tcPr>
            <w:tcW w:w="5228" w:type="dxa"/>
            <w:shd w:val="clear" w:color="auto" w:fill="EDEDED"/>
            <w:vAlign w:val="center"/>
          </w:tcPr>
          <w:p w:rsidR="00300F57" w:rsidRPr="00F94F7B" w:rsidRDefault="00300F57" w:rsidP="00F94F7B">
            <w:pPr>
              <w:widowControl/>
              <w:spacing w:line="276" w:lineRule="auto"/>
              <w:jc w:val="center"/>
              <w:rPr>
                <w:b/>
                <w:bCs/>
                <w:lang w:val="es-GT" w:eastAsia="es-ES"/>
              </w:rPr>
            </w:pPr>
            <w:r w:rsidRPr="00F94F7B">
              <w:rPr>
                <w:b/>
                <w:bCs/>
                <w:lang w:val="es-GT" w:eastAsia="es-ES"/>
              </w:rPr>
              <w:t>Disciplinas/Artefactos</w:t>
            </w:r>
          </w:p>
          <w:p w:rsidR="00300F57" w:rsidRPr="00F94F7B" w:rsidRDefault="00300F57" w:rsidP="00F94F7B">
            <w:pPr>
              <w:widowControl/>
              <w:spacing w:line="276" w:lineRule="auto"/>
              <w:jc w:val="center"/>
              <w:rPr>
                <w:b/>
                <w:bCs/>
                <w:lang w:val="es-GT" w:eastAsia="es-ES"/>
              </w:rPr>
            </w:pPr>
            <w:r w:rsidRPr="00F94F7B">
              <w:rPr>
                <w:b/>
                <w:bCs/>
                <w:lang w:val="es-GT" w:eastAsia="es-ES"/>
              </w:rPr>
              <w:t xml:space="preserve">generados o </w:t>
            </w:r>
            <w:r w:rsidR="00BD7538" w:rsidRPr="00F94F7B">
              <w:rPr>
                <w:b/>
                <w:bCs/>
                <w:lang w:val="es-GT" w:eastAsia="es-ES"/>
              </w:rPr>
              <w:t xml:space="preserve">modificados </w:t>
            </w:r>
            <w:r w:rsidR="00A05802" w:rsidRPr="00F94F7B">
              <w:rPr>
                <w:b/>
                <w:bCs/>
                <w:lang w:val="es-GT" w:eastAsia="es-ES"/>
              </w:rPr>
              <w:t>durante la</w:t>
            </w:r>
          </w:p>
          <w:p w:rsidR="00300F57" w:rsidRPr="00F94F7B" w:rsidRDefault="00300F57" w:rsidP="00F94F7B">
            <w:pPr>
              <w:widowControl/>
              <w:spacing w:line="276" w:lineRule="auto"/>
              <w:jc w:val="center"/>
              <w:rPr>
                <w:lang w:val="es-GT" w:eastAsia="es-ES"/>
              </w:rPr>
            </w:pPr>
            <w:r w:rsidRPr="00F94F7B">
              <w:rPr>
                <w:b/>
                <w:bCs/>
                <w:lang w:val="es-GT" w:eastAsia="es-ES"/>
              </w:rPr>
              <w:t>Fase de Elaboración – Iteración 2 (4 semanas de duración)</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b/>
                <w:bCs/>
                <w:lang w:val="es-GT" w:eastAsia="es-ES"/>
              </w:rPr>
              <w:t>Comienzo</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b/>
                <w:bCs/>
                <w:lang w:val="es-GT" w:eastAsia="es-ES"/>
              </w:rPr>
              <w:t>Aprobación</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Modelado del Negocio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Casos de Uso del Negocio y Modelo de Objetos del Negocio</w:t>
            </w:r>
          </w:p>
        </w:tc>
        <w:tc>
          <w:tcPr>
            <w:tcW w:w="1387" w:type="dxa"/>
            <w:shd w:val="clear" w:color="auto" w:fill="EDEDED"/>
            <w:vAlign w:val="center"/>
          </w:tcPr>
          <w:p w:rsidR="00300F57" w:rsidRPr="00F94F7B" w:rsidRDefault="00BD7538" w:rsidP="00F94F7B">
            <w:pPr>
              <w:widowControl/>
              <w:spacing w:line="276" w:lineRule="auto"/>
              <w:jc w:val="center"/>
              <w:rPr>
                <w:lang w:val="es-GT" w:eastAsia="es-ES"/>
              </w:rPr>
            </w:pPr>
            <w:r w:rsidRPr="00F94F7B">
              <w:rPr>
                <w:lang w:val="es-GT" w:eastAsia="es-ES"/>
              </w:rPr>
              <w:t>Semana 1</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Requisitos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Glosario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1</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Visión</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Casos de Uso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3</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Especificación de Casos de Uso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3</w:t>
            </w:r>
          </w:p>
        </w:tc>
        <w:tc>
          <w:tcPr>
            <w:tcW w:w="1669" w:type="dxa"/>
            <w:shd w:val="clear" w:color="auto" w:fill="EDEDED"/>
            <w:vAlign w:val="center"/>
          </w:tcPr>
          <w:p w:rsidR="00300F57" w:rsidRPr="00F94F7B" w:rsidRDefault="00C706CA"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Especificaciones Adicionales</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C706CA" w:rsidP="00F94F7B">
            <w:pPr>
              <w:widowControl/>
              <w:spacing w:line="276" w:lineRule="auto"/>
              <w:jc w:val="center"/>
              <w:rPr>
                <w:lang w:val="es-GT" w:eastAsia="es-ES"/>
              </w:rPr>
            </w:pPr>
            <w:r w:rsidRPr="00F94F7B">
              <w:rPr>
                <w:lang w:val="es-GT" w:eastAsia="es-ES"/>
              </w:rPr>
              <w:t>aprobado</w:t>
            </w:r>
          </w:p>
        </w:tc>
      </w:tr>
      <w:tr w:rsidR="00F94F7B" w:rsidRPr="00F20C16" w:rsidTr="00F94F7B">
        <w:trPr>
          <w:jc w:val="center"/>
        </w:trPr>
        <w:tc>
          <w:tcPr>
            <w:tcW w:w="5228" w:type="dxa"/>
            <w:shd w:val="clear" w:color="auto" w:fill="EDEDED"/>
          </w:tcPr>
          <w:p w:rsidR="00300F57" w:rsidRPr="00F94F7B" w:rsidRDefault="00E92E14" w:rsidP="00F94F7B">
            <w:pPr>
              <w:widowControl/>
              <w:spacing w:line="276" w:lineRule="auto"/>
              <w:ind w:left="420"/>
              <w:jc w:val="both"/>
              <w:rPr>
                <w:b/>
                <w:lang w:val="es-GT" w:eastAsia="es-ES"/>
              </w:rPr>
            </w:pPr>
            <w:r w:rsidRPr="00F94F7B">
              <w:rPr>
                <w:b/>
                <w:lang w:val="es-GT" w:eastAsia="es-ES"/>
              </w:rPr>
              <w:t>Aná</w:t>
            </w:r>
            <w:r w:rsidR="00300F57" w:rsidRPr="00F94F7B">
              <w:rPr>
                <w:b/>
                <w:lang w:val="es-GT" w:eastAsia="es-ES"/>
              </w:rPr>
              <w:t>lisis/Diseño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Análisis/Diseño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9</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Datos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9</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Implementación</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Prototipos de Interfaces de Usuario</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C706CA" w:rsidP="00F94F7B">
            <w:pPr>
              <w:widowControl/>
              <w:spacing w:line="276" w:lineRule="auto"/>
              <w:jc w:val="center"/>
              <w:rPr>
                <w:lang w:val="es-GT" w:eastAsia="es-ES"/>
              </w:rPr>
            </w:pPr>
            <w:r w:rsidRPr="00F94F7B">
              <w:rPr>
                <w:lang w:val="es-GT" w:eastAsia="es-ES"/>
              </w:rPr>
              <w:t>Semana 10</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Implementación</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C706CA" w:rsidP="00F94F7B">
            <w:pPr>
              <w:widowControl/>
              <w:spacing w:line="276" w:lineRule="auto"/>
              <w:jc w:val="center"/>
              <w:rPr>
                <w:lang w:val="es-GT" w:eastAsia="es-ES"/>
              </w:rPr>
            </w:pPr>
            <w:r w:rsidRPr="00F94F7B">
              <w:rPr>
                <w:lang w:val="es-GT" w:eastAsia="es-ES"/>
              </w:rPr>
              <w:t>Semana 10</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Pruebas</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Casos de Pruebas Funcionales</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9</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Despliegue</w:t>
            </w:r>
          </w:p>
        </w:tc>
        <w:tc>
          <w:tcPr>
            <w:tcW w:w="1387" w:type="dxa"/>
            <w:shd w:val="clear" w:color="auto" w:fill="auto"/>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Modelo de Despliegue</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2</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Semana 9</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Gestión de Cambios y Configuración</w:t>
            </w:r>
          </w:p>
        </w:tc>
        <w:tc>
          <w:tcPr>
            <w:tcW w:w="3086" w:type="dxa"/>
            <w:gridSpan w:val="2"/>
            <w:shd w:val="clear" w:color="auto" w:fill="auto"/>
            <w:vAlign w:val="center"/>
          </w:tcPr>
          <w:p w:rsidR="00300F57" w:rsidRPr="00F94F7B" w:rsidRDefault="00300F57" w:rsidP="00F94F7B">
            <w:pPr>
              <w:widowControl/>
              <w:spacing w:line="276" w:lineRule="auto"/>
              <w:jc w:val="center"/>
              <w:rPr>
                <w:lang w:val="es-GT" w:eastAsia="es-ES"/>
              </w:rPr>
            </w:pPr>
            <w:r w:rsidRPr="00F94F7B">
              <w:rPr>
                <w:lang w:val="es-GT" w:eastAsia="es-ES"/>
              </w:rPr>
              <w:t>Durante todo el proyecto</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Gestión del proyecto</w:t>
            </w:r>
          </w:p>
        </w:tc>
        <w:tc>
          <w:tcPr>
            <w:tcW w:w="1387" w:type="dxa"/>
            <w:shd w:val="clear" w:color="auto" w:fill="EDEDED"/>
            <w:vAlign w:val="center"/>
          </w:tcPr>
          <w:p w:rsidR="00300F57" w:rsidRPr="00F94F7B" w:rsidRDefault="00300F57" w:rsidP="00F94F7B">
            <w:pPr>
              <w:widowControl/>
              <w:spacing w:line="276" w:lineRule="auto"/>
              <w:jc w:val="center"/>
              <w:rPr>
                <w:lang w:val="es-GT" w:eastAsia="es-ES"/>
              </w:rPr>
            </w:pP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720"/>
              <w:jc w:val="both"/>
              <w:rPr>
                <w:lang w:val="es-GT" w:eastAsia="es-ES"/>
              </w:rPr>
            </w:pPr>
            <w:r w:rsidRPr="00F94F7B">
              <w:rPr>
                <w:lang w:val="es-GT" w:eastAsia="es-ES"/>
              </w:rPr>
              <w:t>Plan de Desarro</w:t>
            </w:r>
            <w:r w:rsidR="00C706CA" w:rsidRPr="00F94F7B">
              <w:rPr>
                <w:lang w:val="es-GT" w:eastAsia="es-ES"/>
              </w:rPr>
              <w:t>llo del Software en su versión 3.0 y planes de las Iteración 2 de Elaboración</w:t>
            </w:r>
          </w:p>
        </w:tc>
        <w:tc>
          <w:tcPr>
            <w:tcW w:w="1387" w:type="dxa"/>
            <w:shd w:val="clear" w:color="auto" w:fill="auto"/>
            <w:vAlign w:val="center"/>
          </w:tcPr>
          <w:p w:rsidR="00300F57" w:rsidRPr="00F94F7B" w:rsidRDefault="00C706CA" w:rsidP="00F94F7B">
            <w:pPr>
              <w:widowControl/>
              <w:spacing w:line="276" w:lineRule="auto"/>
              <w:jc w:val="center"/>
              <w:rPr>
                <w:lang w:val="es-GT" w:eastAsia="es-ES"/>
              </w:rPr>
            </w:pPr>
            <w:r w:rsidRPr="00F94F7B">
              <w:rPr>
                <w:lang w:val="es-GT" w:eastAsia="es-ES"/>
              </w:rPr>
              <w:t>Semana 7</w:t>
            </w:r>
          </w:p>
        </w:tc>
        <w:tc>
          <w:tcPr>
            <w:tcW w:w="1669" w:type="dxa"/>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 xml:space="preserve">Semana </w:t>
            </w:r>
            <w:r w:rsidR="00C706CA" w:rsidRPr="00F94F7B">
              <w:rPr>
                <w:lang w:val="es-GT" w:eastAsia="es-ES"/>
              </w:rPr>
              <w:t>7</w:t>
            </w:r>
          </w:p>
        </w:tc>
      </w:tr>
      <w:tr w:rsidR="00F94F7B" w:rsidRPr="00F20C16" w:rsidTr="00F94F7B">
        <w:trPr>
          <w:jc w:val="center"/>
        </w:trPr>
        <w:tc>
          <w:tcPr>
            <w:tcW w:w="5228" w:type="dxa"/>
            <w:shd w:val="clear" w:color="auto" w:fill="EDEDED"/>
          </w:tcPr>
          <w:p w:rsidR="00300F57" w:rsidRPr="00F94F7B" w:rsidRDefault="00300F57" w:rsidP="00F94F7B">
            <w:pPr>
              <w:widowControl/>
              <w:spacing w:line="276" w:lineRule="auto"/>
              <w:ind w:left="420"/>
              <w:jc w:val="both"/>
              <w:rPr>
                <w:b/>
                <w:lang w:val="es-GT" w:eastAsia="es-ES"/>
              </w:rPr>
            </w:pPr>
            <w:r w:rsidRPr="00F94F7B">
              <w:rPr>
                <w:b/>
                <w:lang w:val="es-GT" w:eastAsia="es-ES"/>
              </w:rPr>
              <w:t>Ambiente</w:t>
            </w:r>
          </w:p>
        </w:tc>
        <w:tc>
          <w:tcPr>
            <w:tcW w:w="3086" w:type="dxa"/>
            <w:gridSpan w:val="2"/>
            <w:shd w:val="clear" w:color="auto" w:fill="EDEDED"/>
            <w:vAlign w:val="center"/>
          </w:tcPr>
          <w:p w:rsidR="00300F57" w:rsidRPr="00F94F7B" w:rsidRDefault="00300F57" w:rsidP="00F94F7B">
            <w:pPr>
              <w:widowControl/>
              <w:spacing w:line="276" w:lineRule="auto"/>
              <w:jc w:val="center"/>
              <w:rPr>
                <w:lang w:val="es-GT" w:eastAsia="es-ES"/>
              </w:rPr>
            </w:pPr>
            <w:r w:rsidRPr="00F94F7B">
              <w:rPr>
                <w:lang w:val="es-GT" w:eastAsia="es-ES"/>
              </w:rPr>
              <w:t>Durante todo el proyecto</w:t>
            </w:r>
          </w:p>
        </w:tc>
      </w:tr>
    </w:tbl>
    <w:p w:rsidR="00300F57" w:rsidRPr="00F20C16" w:rsidRDefault="00300F57" w:rsidP="00E10525">
      <w:pPr>
        <w:spacing w:line="276" w:lineRule="auto"/>
        <w:jc w:val="both"/>
        <w:rPr>
          <w:lang w:val="es-GT"/>
        </w:rPr>
      </w:pPr>
    </w:p>
    <w:p w:rsidR="00300F57" w:rsidRPr="00F20C16" w:rsidRDefault="00300F57" w:rsidP="00E10525">
      <w:pPr>
        <w:spacing w:line="276" w:lineRule="auto"/>
        <w:jc w:val="both"/>
        <w:rPr>
          <w:lang w:val="es-GT"/>
        </w:rPr>
      </w:pPr>
    </w:p>
    <w:p w:rsidR="00EA5EE8" w:rsidRPr="00F20C16" w:rsidRDefault="00333AAF" w:rsidP="00E10525">
      <w:pPr>
        <w:pStyle w:val="Ttulo2"/>
        <w:spacing w:line="276" w:lineRule="auto"/>
        <w:jc w:val="both"/>
        <w:rPr>
          <w:lang w:val="es-GT"/>
        </w:rPr>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522453249"/>
      <w:bookmarkEnd w:id="0"/>
      <w:bookmarkEnd w:id="2"/>
      <w:bookmarkEnd w:id="3"/>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F20C16">
        <w:rPr>
          <w:lang w:val="es-GT"/>
        </w:rPr>
        <w:t>Seguimiento y Control del Proyecto</w:t>
      </w:r>
      <w:bookmarkEnd w:id="60"/>
      <w:bookmarkEnd w:id="61"/>
    </w:p>
    <w:p w:rsidR="00EA5EE8" w:rsidRPr="00F20C16" w:rsidRDefault="00333AAF" w:rsidP="00E10525">
      <w:pPr>
        <w:pStyle w:val="Textoindependiente"/>
        <w:spacing w:line="276" w:lineRule="auto"/>
        <w:jc w:val="both"/>
        <w:rPr>
          <w:rStyle w:val="Textoennegrita"/>
          <w:lang w:val="es-GT"/>
        </w:rPr>
      </w:pPr>
      <w:bookmarkStart w:id="62" w:name="_Toc447095909"/>
      <w:r w:rsidRPr="00F20C16">
        <w:rPr>
          <w:rStyle w:val="Textoennegrita"/>
          <w:lang w:val="es-GT"/>
        </w:rPr>
        <w:t>Gestión de Requisitos</w:t>
      </w:r>
      <w:bookmarkEnd w:id="62"/>
    </w:p>
    <w:p w:rsidR="00EA5EE8" w:rsidRPr="00F20C16" w:rsidRDefault="005033F9" w:rsidP="00E10525">
      <w:pPr>
        <w:pStyle w:val="Textoindependiente"/>
        <w:spacing w:line="276" w:lineRule="auto"/>
        <w:jc w:val="both"/>
        <w:rPr>
          <w:lang w:val="es-GT"/>
        </w:rPr>
      </w:pPr>
      <w:bookmarkStart w:id="63" w:name="_Toc447095910"/>
      <w:r w:rsidRPr="00F20C16">
        <w:rPr>
          <w:lang w:val="es-GT"/>
        </w:rPr>
        <w:t>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r w:rsidR="00EA5EE8" w:rsidRPr="00F20C16">
        <w:rPr>
          <w:lang w:val="es-GT"/>
        </w:rPr>
        <w:t xml:space="preserve"> </w:t>
      </w:r>
    </w:p>
    <w:p w:rsidR="00EA5EE8" w:rsidRPr="00F20C16" w:rsidRDefault="00333AAF" w:rsidP="00E10525">
      <w:pPr>
        <w:pStyle w:val="Textoindependiente"/>
        <w:spacing w:line="276" w:lineRule="auto"/>
        <w:jc w:val="both"/>
        <w:rPr>
          <w:rStyle w:val="Textoennegrita"/>
          <w:lang w:val="es-GT"/>
        </w:rPr>
      </w:pPr>
      <w:r w:rsidRPr="00F20C16">
        <w:rPr>
          <w:rStyle w:val="Textoennegrita"/>
          <w:lang w:val="es-GT"/>
        </w:rPr>
        <w:t>Control de Plazos</w:t>
      </w:r>
      <w:bookmarkEnd w:id="63"/>
    </w:p>
    <w:p w:rsidR="00EA5EE8" w:rsidRPr="00F20C16" w:rsidRDefault="005033F9" w:rsidP="00E10525">
      <w:pPr>
        <w:pStyle w:val="Textoindependiente"/>
        <w:spacing w:line="276" w:lineRule="auto"/>
        <w:jc w:val="both"/>
        <w:rPr>
          <w:lang w:val="es-GT"/>
        </w:rPr>
      </w:pPr>
      <w:bookmarkStart w:id="64" w:name="_Toc447095911"/>
      <w:r w:rsidRPr="00F20C16">
        <w:rPr>
          <w:lang w:val="es-GT"/>
        </w:rPr>
        <w:t>El calendario del proyecto tendrá un seguimiento y evaluación semanal por el jefe de proyecto y por el Comité de Seguimiento y Control</w:t>
      </w:r>
      <w:r w:rsidR="00EA5EE8" w:rsidRPr="00F20C16">
        <w:rPr>
          <w:lang w:val="es-GT"/>
        </w:rPr>
        <w:t>.</w:t>
      </w:r>
    </w:p>
    <w:p w:rsidR="00EA5EE8" w:rsidRPr="00F20C16" w:rsidRDefault="0039296A" w:rsidP="00E10525">
      <w:pPr>
        <w:pStyle w:val="Textoindependiente"/>
        <w:spacing w:line="276" w:lineRule="auto"/>
        <w:jc w:val="both"/>
        <w:rPr>
          <w:rStyle w:val="Textoennegrita"/>
          <w:lang w:val="es-GT"/>
        </w:rPr>
      </w:pPr>
      <w:bookmarkStart w:id="65" w:name="_Toc447095912"/>
      <w:bookmarkEnd w:id="64"/>
      <w:r w:rsidRPr="00F20C16">
        <w:rPr>
          <w:rStyle w:val="Textoennegrita"/>
          <w:lang w:val="es-GT"/>
        </w:rPr>
        <w:br w:type="page"/>
      </w:r>
      <w:r w:rsidR="00333AAF" w:rsidRPr="00F20C16">
        <w:rPr>
          <w:rStyle w:val="Textoennegrita"/>
          <w:lang w:val="es-GT"/>
        </w:rPr>
        <w:lastRenderedPageBreak/>
        <w:t>Control de Calidad</w:t>
      </w:r>
      <w:bookmarkEnd w:id="65"/>
    </w:p>
    <w:p w:rsidR="00EA5EE8" w:rsidRPr="00F20C16" w:rsidRDefault="005033F9" w:rsidP="00E10525">
      <w:pPr>
        <w:pStyle w:val="Textoindependiente"/>
        <w:spacing w:line="276" w:lineRule="auto"/>
        <w:jc w:val="both"/>
        <w:rPr>
          <w:lang w:val="es-GT"/>
        </w:rPr>
      </w:pPr>
      <w:bookmarkStart w:id="66" w:name="_Toc447095913"/>
      <w:r w:rsidRPr="00F20C16">
        <w:rPr>
          <w:lang w:val="es-GT"/>
        </w:rPr>
        <w:t>Los defectos detectados en las revisiones y formalizados también en</w:t>
      </w:r>
      <w:r w:rsidR="00445574" w:rsidRPr="00F20C16">
        <w:rPr>
          <w:lang w:val="es-GT"/>
        </w:rPr>
        <w:t xml:space="preserve"> una Solicitud de Cambio tendrán</w:t>
      </w:r>
      <w:r w:rsidRPr="00F20C16">
        <w:rPr>
          <w:lang w:val="es-GT"/>
        </w:rPr>
        <w:t xml:space="preserve"> un seguimiento para asegurar la conformidad respecto de la solución de dichas deficiencias</w:t>
      </w:r>
      <w:r w:rsidR="00EA5EE8" w:rsidRPr="00F20C16">
        <w:rPr>
          <w:lang w:val="es-GT"/>
        </w:rPr>
        <w:t xml:space="preserve"> </w:t>
      </w:r>
      <w:r w:rsidRPr="00F20C16">
        <w:rPr>
          <w:lang w:val="es-GT"/>
        </w:rPr>
        <w:t xml:space="preserve">Para la revisión de cada artefacto y su correspondiente garantía de calidad se utilizarán las guías de </w:t>
      </w:r>
      <w:r w:rsidR="00445574" w:rsidRPr="00F20C16">
        <w:rPr>
          <w:lang w:val="es-GT"/>
        </w:rPr>
        <w:t>revisió</w:t>
      </w:r>
      <w:r w:rsidRPr="00F20C16">
        <w:rPr>
          <w:lang w:val="es-GT"/>
        </w:rPr>
        <w:t xml:space="preserve">n y </w:t>
      </w:r>
      <w:r w:rsidRPr="002F67D7">
        <w:rPr>
          <w:i/>
          <w:lang w:val="es-GT"/>
        </w:rPr>
        <w:t>checklist</w:t>
      </w:r>
      <w:r w:rsidRPr="00F20C16">
        <w:rPr>
          <w:lang w:val="es-GT"/>
        </w:rPr>
        <w:t xml:space="preserve"> (listas de verificación) incluidas en RUP</w:t>
      </w:r>
      <w:r w:rsidR="00EA5EE8" w:rsidRPr="00F20C16">
        <w:rPr>
          <w:lang w:val="es-GT"/>
        </w:rPr>
        <w:t>.</w:t>
      </w:r>
    </w:p>
    <w:p w:rsidR="00EA5EE8" w:rsidRPr="00F20C16" w:rsidRDefault="00333AAF" w:rsidP="00E10525">
      <w:pPr>
        <w:pStyle w:val="Textoindependiente"/>
        <w:spacing w:line="276" w:lineRule="auto"/>
        <w:jc w:val="both"/>
        <w:rPr>
          <w:rStyle w:val="Textoennegrita"/>
          <w:lang w:val="es-GT"/>
        </w:rPr>
      </w:pPr>
      <w:bookmarkStart w:id="67" w:name="_Toc447095915"/>
      <w:bookmarkEnd w:id="66"/>
      <w:r w:rsidRPr="00F20C16">
        <w:rPr>
          <w:rStyle w:val="Textoennegrita"/>
          <w:lang w:val="es-GT"/>
        </w:rPr>
        <w:t>Gestión de Riesgos</w:t>
      </w:r>
      <w:r w:rsidR="00EA5EE8" w:rsidRPr="00F20C16">
        <w:rPr>
          <w:rStyle w:val="Textoennegrita"/>
          <w:lang w:val="es-GT"/>
        </w:rPr>
        <w:t xml:space="preserve"> </w:t>
      </w:r>
      <w:bookmarkEnd w:id="67"/>
    </w:p>
    <w:p w:rsidR="00EA5EE8" w:rsidRPr="00F20C16" w:rsidRDefault="005033F9" w:rsidP="00E10525">
      <w:pPr>
        <w:pStyle w:val="Textoindependiente"/>
        <w:spacing w:line="276" w:lineRule="auto"/>
        <w:jc w:val="both"/>
        <w:rPr>
          <w:sz w:val="24"/>
          <w:szCs w:val="24"/>
          <w:lang w:val="es-GT"/>
        </w:rPr>
      </w:pPr>
      <w:bookmarkStart w:id="68" w:name="_Toc447095916"/>
      <w:r w:rsidRPr="00F20C16">
        <w:rPr>
          <w:lang w:val="es-GT"/>
        </w:rPr>
        <w:t>A partir de la fase de Inicio se mantendrá una lista de riesgos asociados al proyecto y de las acciones establecidas como estrategia para mitigarlos o acciones de conti</w:t>
      </w:r>
      <w:r w:rsidR="00445574" w:rsidRPr="00F20C16">
        <w:rPr>
          <w:lang w:val="es-GT"/>
        </w:rPr>
        <w:t>n</w:t>
      </w:r>
      <w:r w:rsidRPr="00F20C16">
        <w:rPr>
          <w:lang w:val="es-GT"/>
        </w:rPr>
        <w:t>genc</w:t>
      </w:r>
      <w:r w:rsidR="00445574" w:rsidRPr="00F20C16">
        <w:rPr>
          <w:lang w:val="es-GT"/>
        </w:rPr>
        <w:t>ia. Esta lista será</w:t>
      </w:r>
      <w:r w:rsidRPr="00F20C16">
        <w:rPr>
          <w:lang w:val="es-GT"/>
        </w:rPr>
        <w:t xml:space="preserve"> evaluada al menos una vez en cada iteración. </w:t>
      </w:r>
    </w:p>
    <w:p w:rsidR="00EA5EE8" w:rsidRPr="00F20C16" w:rsidRDefault="00333AAF" w:rsidP="00E10525">
      <w:pPr>
        <w:pStyle w:val="Textoindependiente"/>
        <w:spacing w:line="276" w:lineRule="auto"/>
        <w:jc w:val="both"/>
        <w:rPr>
          <w:rStyle w:val="Textoennegrita"/>
          <w:lang w:val="es-GT"/>
        </w:rPr>
      </w:pPr>
      <w:r w:rsidRPr="00F20C16">
        <w:rPr>
          <w:rStyle w:val="Textoennegrita"/>
          <w:lang w:val="es-GT"/>
        </w:rPr>
        <w:t>Gestión de Configuración</w:t>
      </w:r>
    </w:p>
    <w:p w:rsidR="00377B04" w:rsidRPr="00F20C16" w:rsidRDefault="005033F9" w:rsidP="00983F3F">
      <w:pPr>
        <w:pStyle w:val="Textoindependiente"/>
        <w:spacing w:line="276" w:lineRule="auto"/>
        <w:jc w:val="both"/>
        <w:rPr>
          <w:szCs w:val="24"/>
          <w:lang w:val="es-GT"/>
        </w:rPr>
      </w:pPr>
      <w:r w:rsidRPr="00F20C16">
        <w:rPr>
          <w:lang w:val="es-GT"/>
        </w:rPr>
        <w:t>Se realizará una gestión de configuración para llevar un registro de los artefactos generados y sus version</w:t>
      </w:r>
      <w:r w:rsidR="00445574" w:rsidRPr="00F20C16">
        <w:rPr>
          <w:lang w:val="es-GT"/>
        </w:rPr>
        <w:t>e</w:t>
      </w:r>
      <w:r w:rsidRPr="00F20C16">
        <w:rPr>
          <w:lang w:val="es-GT"/>
        </w:rPr>
        <w:t xml:space="preserve">s. También se incluirá la gestión de las Solicitudes de Cambio y de las modificaciones que éstas produzcan, informando y publicando dichos cambios para que sean accesibles a </w:t>
      </w:r>
      <w:r w:rsidR="002F67D7" w:rsidRPr="00F20C16">
        <w:rPr>
          <w:lang w:val="es-GT"/>
        </w:rPr>
        <w:t>todos los participantes</w:t>
      </w:r>
      <w:r w:rsidRPr="00F20C16">
        <w:rPr>
          <w:lang w:val="es-GT"/>
        </w:rPr>
        <w:t xml:space="preserve"> en el proyecto</w:t>
      </w:r>
      <w:r w:rsidR="00EA5EE8" w:rsidRPr="00F20C16">
        <w:rPr>
          <w:lang w:val="es-GT"/>
        </w:rPr>
        <w:t>.</w:t>
      </w:r>
      <w:r w:rsidRPr="00F20C16">
        <w:rPr>
          <w:lang w:val="es-GT"/>
        </w:rPr>
        <w:t xml:space="preserve"> Al final de cada iteración se establecerá una </w:t>
      </w:r>
      <w:r w:rsidRPr="002F67D7">
        <w:rPr>
          <w:i/>
          <w:lang w:val="es-GT"/>
        </w:rPr>
        <w:t>baseline</w:t>
      </w:r>
      <w:r w:rsidR="001F7386" w:rsidRPr="00F20C16">
        <w:rPr>
          <w:lang w:val="es-GT"/>
        </w:rPr>
        <w:t xml:space="preserve"> (un registro del estado de cada artefacto, estableciendo una </w:t>
      </w:r>
      <w:r w:rsidR="00445574" w:rsidRPr="00F20C16">
        <w:rPr>
          <w:lang w:val="es-GT"/>
        </w:rPr>
        <w:t>versió</w:t>
      </w:r>
      <w:r w:rsidR="001F7386" w:rsidRPr="00F20C16">
        <w:rPr>
          <w:lang w:val="es-GT"/>
        </w:rPr>
        <w:t>n)</w:t>
      </w:r>
      <w:r w:rsidRPr="00F20C16">
        <w:rPr>
          <w:lang w:val="es-GT"/>
        </w:rPr>
        <w:t xml:space="preserve">, la cual podrá ser modificada sólo por </w:t>
      </w:r>
      <w:r w:rsidR="002F67D7" w:rsidRPr="00F20C16">
        <w:rPr>
          <w:lang w:val="es-GT"/>
        </w:rPr>
        <w:t>una Solicitud</w:t>
      </w:r>
      <w:r w:rsidR="001F7386" w:rsidRPr="00F20C16">
        <w:rPr>
          <w:lang w:val="es-GT"/>
        </w:rPr>
        <w:t xml:space="preserve"> de Cambio aprobada. </w:t>
      </w:r>
      <w:bookmarkEnd w:id="68"/>
    </w:p>
    <w:p w:rsidR="00377B04" w:rsidRPr="00F20C16" w:rsidRDefault="00377B04" w:rsidP="00E10525">
      <w:pPr>
        <w:pStyle w:val="Ttulo1"/>
        <w:spacing w:line="276" w:lineRule="auto"/>
        <w:jc w:val="both"/>
        <w:rPr>
          <w:lang w:val="es-GT"/>
        </w:rPr>
      </w:pPr>
      <w:bookmarkStart w:id="69" w:name="_Toc524312830"/>
      <w:bookmarkStart w:id="70" w:name="_Toc522453250"/>
      <w:r w:rsidRPr="00F20C16">
        <w:rPr>
          <w:lang w:val="es-GT"/>
        </w:rPr>
        <w:t>Referenc</w:t>
      </w:r>
      <w:bookmarkEnd w:id="69"/>
      <w:r w:rsidR="00011B70" w:rsidRPr="00F20C16">
        <w:rPr>
          <w:lang w:val="es-GT"/>
        </w:rPr>
        <w:t>ias</w:t>
      </w:r>
      <w:bookmarkEnd w:id="70"/>
    </w:p>
    <w:p w:rsidR="00210411" w:rsidRPr="00F20C16" w:rsidRDefault="00210411" w:rsidP="00E10525">
      <w:pPr>
        <w:spacing w:line="276" w:lineRule="auto"/>
        <w:jc w:val="both"/>
        <w:rPr>
          <w:lang w:val="es-GT"/>
        </w:rPr>
      </w:pPr>
    </w:p>
    <w:p w:rsidR="001A787D" w:rsidRDefault="001A787D" w:rsidP="00E10525">
      <w:pPr>
        <w:pStyle w:val="Textoindependiente"/>
        <w:numPr>
          <w:ilvl w:val="0"/>
          <w:numId w:val="3"/>
        </w:numPr>
        <w:tabs>
          <w:tab w:val="clear" w:pos="1440"/>
          <w:tab w:val="num" w:pos="1080"/>
        </w:tabs>
        <w:spacing w:line="276" w:lineRule="auto"/>
        <w:ind w:left="1080"/>
        <w:jc w:val="both"/>
        <w:rPr>
          <w:lang w:val="es-GT"/>
        </w:rPr>
      </w:pPr>
      <w:r>
        <w:rPr>
          <w:lang w:val="es-GT"/>
        </w:rPr>
        <w:t>Documento de Requerimientos</w:t>
      </w:r>
    </w:p>
    <w:p w:rsidR="00210411" w:rsidRPr="001A787D" w:rsidRDefault="001A787D" w:rsidP="001A787D">
      <w:pPr>
        <w:pStyle w:val="Textoindependiente"/>
        <w:numPr>
          <w:ilvl w:val="0"/>
          <w:numId w:val="3"/>
        </w:numPr>
        <w:tabs>
          <w:tab w:val="clear" w:pos="1440"/>
          <w:tab w:val="num" w:pos="1080"/>
        </w:tabs>
        <w:spacing w:line="276" w:lineRule="auto"/>
        <w:ind w:left="1080"/>
        <w:jc w:val="both"/>
        <w:rPr>
          <w:lang w:val="es-GT"/>
        </w:rPr>
      </w:pPr>
      <w:r>
        <w:rPr>
          <w:lang w:val="es-GT"/>
        </w:rPr>
        <w:t>Documento Visión</w:t>
      </w:r>
    </w:p>
    <w:sectPr w:rsidR="00210411" w:rsidRPr="001A787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F7B" w:rsidRDefault="00F94F7B">
      <w:r>
        <w:separator/>
      </w:r>
    </w:p>
  </w:endnote>
  <w:endnote w:type="continuationSeparator" w:id="0">
    <w:p w:rsidR="00F94F7B" w:rsidRDefault="00F9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4FF" w:rsidRDefault="00AB74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B74FF" w:rsidRDefault="00AB74F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74FF" w:rsidRPr="00945028">
      <w:tc>
        <w:tcPr>
          <w:tcW w:w="3162" w:type="dxa"/>
          <w:tcBorders>
            <w:top w:val="nil"/>
            <w:left w:val="nil"/>
            <w:bottom w:val="nil"/>
            <w:right w:val="nil"/>
          </w:tcBorders>
        </w:tcPr>
        <w:p w:rsidR="00AB74FF" w:rsidRPr="00945028" w:rsidRDefault="00AB74FF">
          <w:pPr>
            <w:ind w:right="360"/>
            <w:rPr>
              <w:lang w:val="es-GT"/>
            </w:rPr>
          </w:pPr>
        </w:p>
      </w:tc>
      <w:tc>
        <w:tcPr>
          <w:tcW w:w="3162" w:type="dxa"/>
          <w:tcBorders>
            <w:top w:val="nil"/>
            <w:left w:val="nil"/>
            <w:bottom w:val="nil"/>
            <w:right w:val="nil"/>
          </w:tcBorders>
        </w:tcPr>
        <w:p w:rsidR="00AB74FF" w:rsidRPr="00945028" w:rsidRDefault="00AB74FF">
          <w:pPr>
            <w:jc w:val="center"/>
            <w:rPr>
              <w:lang w:val="es-GT"/>
            </w:rPr>
          </w:pPr>
        </w:p>
      </w:tc>
      <w:tc>
        <w:tcPr>
          <w:tcW w:w="3162" w:type="dxa"/>
          <w:tcBorders>
            <w:top w:val="nil"/>
            <w:left w:val="nil"/>
            <w:bottom w:val="nil"/>
            <w:right w:val="nil"/>
          </w:tcBorders>
        </w:tcPr>
        <w:p w:rsidR="00AB74FF" w:rsidRPr="00945028" w:rsidRDefault="00AB74FF">
          <w:pPr>
            <w:jc w:val="right"/>
            <w:rPr>
              <w:lang w:val="es-GT"/>
            </w:rPr>
          </w:pPr>
          <w:r w:rsidRPr="00945028">
            <w:rPr>
              <w:lang w:val="es-GT"/>
            </w:rPr>
            <w:t xml:space="preserve">Página </w:t>
          </w:r>
          <w:r w:rsidRPr="00945028">
            <w:rPr>
              <w:rStyle w:val="Nmerodepgina"/>
              <w:lang w:val="es-GT"/>
            </w:rPr>
            <w:fldChar w:fldCharType="begin"/>
          </w:r>
          <w:r w:rsidRPr="00945028">
            <w:rPr>
              <w:rStyle w:val="Nmerodepgina"/>
              <w:lang w:val="es-GT"/>
            </w:rPr>
            <w:instrText xml:space="preserve"> PAGE </w:instrText>
          </w:r>
          <w:r w:rsidRPr="00945028">
            <w:rPr>
              <w:rStyle w:val="Nmerodepgina"/>
              <w:lang w:val="es-GT"/>
            </w:rPr>
            <w:fldChar w:fldCharType="separate"/>
          </w:r>
          <w:r w:rsidRPr="00945028">
            <w:rPr>
              <w:rStyle w:val="Nmerodepgina"/>
              <w:noProof/>
              <w:lang w:val="es-GT"/>
            </w:rPr>
            <w:t>3</w:t>
          </w:r>
          <w:r w:rsidRPr="00945028">
            <w:rPr>
              <w:rStyle w:val="Nmerodepgina"/>
              <w:lang w:val="es-GT"/>
            </w:rPr>
            <w:fldChar w:fldCharType="end"/>
          </w:r>
          <w:r w:rsidRPr="00945028">
            <w:rPr>
              <w:rStyle w:val="Nmerodepgina"/>
              <w:lang w:val="es-GT"/>
            </w:rPr>
            <w:t xml:space="preserve"> de </w:t>
          </w:r>
          <w:r w:rsidRPr="00945028">
            <w:rPr>
              <w:rStyle w:val="Nmerodepgina"/>
              <w:lang w:val="es-GT"/>
            </w:rPr>
            <w:fldChar w:fldCharType="begin"/>
          </w:r>
          <w:r w:rsidRPr="00945028">
            <w:rPr>
              <w:rStyle w:val="Nmerodepgina"/>
              <w:lang w:val="es-GT"/>
            </w:rPr>
            <w:instrText xml:space="preserve"> NUMPAGES  \* MERGEFORMAT </w:instrText>
          </w:r>
          <w:r w:rsidRPr="00945028">
            <w:rPr>
              <w:rStyle w:val="Nmerodepgina"/>
              <w:lang w:val="es-GT"/>
            </w:rPr>
            <w:fldChar w:fldCharType="separate"/>
          </w:r>
          <w:r w:rsidRPr="00945028">
            <w:rPr>
              <w:rStyle w:val="Nmerodepgina"/>
              <w:noProof/>
              <w:lang w:val="es-GT"/>
            </w:rPr>
            <w:t>16</w:t>
          </w:r>
          <w:r w:rsidRPr="00945028">
            <w:rPr>
              <w:rStyle w:val="Nmerodepgina"/>
              <w:lang w:val="es-GT"/>
            </w:rPr>
            <w:fldChar w:fldCharType="end"/>
          </w:r>
        </w:p>
      </w:tc>
    </w:tr>
  </w:tbl>
  <w:p w:rsidR="00AB74FF" w:rsidRPr="00945028" w:rsidRDefault="00AB74FF">
    <w:pPr>
      <w:pStyle w:val="Piedepgina"/>
      <w:rPr>
        <w:lang w:val="es-G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4FF" w:rsidRDefault="00AB74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F7B" w:rsidRDefault="00F94F7B">
      <w:r>
        <w:separator/>
      </w:r>
    </w:p>
  </w:footnote>
  <w:footnote w:type="continuationSeparator" w:id="0">
    <w:p w:rsidR="00F94F7B" w:rsidRDefault="00F94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4FF" w:rsidRDefault="00AB74FF">
    <w:pPr>
      <w:rPr>
        <w:sz w:val="24"/>
      </w:rPr>
    </w:pPr>
  </w:p>
  <w:p w:rsidR="00AB74FF" w:rsidRDefault="00AB74FF">
    <w:pPr>
      <w:pBdr>
        <w:top w:val="single" w:sz="6" w:space="1" w:color="auto"/>
      </w:pBdr>
      <w:rPr>
        <w:sz w:val="24"/>
      </w:rPr>
    </w:pPr>
  </w:p>
  <w:p w:rsidR="00AB74FF" w:rsidRDefault="00AB74FF">
    <w:pPr>
      <w:pBdr>
        <w:bottom w:val="single" w:sz="6" w:space="1" w:color="auto"/>
      </w:pBdr>
      <w:jc w:val="right"/>
      <w:rPr>
        <w:sz w:val="24"/>
      </w:rPr>
    </w:pPr>
  </w:p>
  <w:p w:rsidR="00AB74FF" w:rsidRDefault="00AB74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74FF">
      <w:tc>
        <w:tcPr>
          <w:tcW w:w="6379" w:type="dxa"/>
        </w:tcPr>
        <w:p w:rsidR="00AB74FF" w:rsidRPr="00677D09" w:rsidRDefault="00AB74FF" w:rsidP="002E4AB9">
          <w:pPr>
            <w:rPr>
              <w:lang w:val="es-GT"/>
            </w:rPr>
          </w:pPr>
          <w:r w:rsidRPr="00677D09">
            <w:rPr>
              <w:lang w:val="es-GT"/>
            </w:rPr>
            <w:t>Innovación Tecnológica Para La Notificación De Abusos En El Transporte Público Del Municipio De Amatitlán Mediante Aplicación Móvil</w:t>
          </w:r>
        </w:p>
      </w:tc>
      <w:tc>
        <w:tcPr>
          <w:tcW w:w="3179" w:type="dxa"/>
        </w:tcPr>
        <w:p w:rsidR="00AB74FF" w:rsidRPr="00677D09" w:rsidRDefault="00AB74FF" w:rsidP="002E4AB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tr w:rsidR="00AB74FF">
      <w:tc>
        <w:tcPr>
          <w:tcW w:w="6379" w:type="dxa"/>
        </w:tcPr>
        <w:p w:rsidR="00AB74FF" w:rsidRPr="00677D09" w:rsidRDefault="00AB74FF" w:rsidP="002E4AB9">
          <w:pPr>
            <w:rPr>
              <w:lang w:val="es-GT"/>
            </w:rPr>
          </w:pPr>
          <w:r>
            <w:fldChar w:fldCharType="begin"/>
          </w:r>
          <w:r w:rsidRPr="00872EF5">
            <w:rPr>
              <w:lang w:val="es-ES"/>
            </w:rPr>
            <w:instrText xml:space="preserve"> TITLE  \* MERGEFORMAT </w:instrText>
          </w:r>
          <w:r>
            <w:fldChar w:fldCharType="separate"/>
          </w:r>
          <w:r w:rsidR="00836138">
            <w:rPr>
              <w:lang w:val="es-ES"/>
            </w:rPr>
            <w:t>Plan de Desarrollo de Software RUP</w:t>
          </w:r>
          <w:r>
            <w:fldChar w:fldCharType="end"/>
          </w:r>
        </w:p>
      </w:tc>
      <w:tc>
        <w:tcPr>
          <w:tcW w:w="3179" w:type="dxa"/>
        </w:tcPr>
        <w:p w:rsidR="00AB74FF" w:rsidRPr="00677D09" w:rsidRDefault="00AB74FF" w:rsidP="002E4AB9">
          <w:pPr>
            <w:jc w:val="right"/>
            <w:rPr>
              <w:lang w:val="es-GT"/>
            </w:rPr>
          </w:pPr>
          <w:r w:rsidRPr="00677D09">
            <w:rPr>
              <w:lang w:val="es-GT"/>
            </w:rPr>
            <w:t xml:space="preserve">  Fecha: </w:t>
          </w:r>
          <w:r>
            <w:rPr>
              <w:lang w:val="es-GT"/>
            </w:rPr>
            <w:t>2018-08-02</w:t>
          </w:r>
        </w:p>
      </w:tc>
    </w:tr>
    <w:tr w:rsidR="00AB74FF" w:rsidRPr="000A0B2A">
      <w:tc>
        <w:tcPr>
          <w:tcW w:w="9558" w:type="dxa"/>
          <w:gridSpan w:val="2"/>
        </w:tcPr>
        <w:p w:rsidR="00AB74FF" w:rsidRPr="000A0B2A" w:rsidRDefault="00AB74FF">
          <w:pPr>
            <w:rPr>
              <w:lang w:val="es-ES"/>
            </w:rPr>
          </w:pPr>
          <w:r>
            <w:fldChar w:fldCharType="begin"/>
          </w:r>
          <w:r w:rsidRPr="00872EF5">
            <w:rPr>
              <w:lang w:val="es-ES"/>
            </w:rPr>
            <w:instrText xml:space="preserve"> TITLE  \* MERGEFORMAT </w:instrText>
          </w:r>
          <w:r>
            <w:fldChar w:fldCharType="separate"/>
          </w:r>
          <w:r w:rsidR="00836138">
            <w:rPr>
              <w:lang w:val="es-ES"/>
            </w:rPr>
            <w:t>Plan de Desarrollo de Software RUP</w:t>
          </w:r>
          <w:r>
            <w:fldChar w:fldCharType="end"/>
          </w:r>
        </w:p>
      </w:tc>
    </w:tr>
  </w:tbl>
  <w:p w:rsidR="00AB74FF" w:rsidRPr="000A0B2A" w:rsidRDefault="00AB74FF">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4FF" w:rsidRDefault="00AB74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03" type="#_x0000_t75" style="width:11.25pt;height:11.25pt" o:bullet="t">
        <v:imagedata r:id="rId1" o:title="checkbox"/>
      </v:shape>
    </w:pict>
  </w:numPicBullet>
  <w:numPicBullet w:numPicBulletId="1">
    <w:pict>
      <v:shape id="_x0000_i2504" type="#_x0000_t75" style="width:3in;height:3in" o:bullet="t"/>
    </w:pict>
  </w:numPicBullet>
  <w:numPicBullet w:numPicBulletId="2">
    <w:pict>
      <v:shape id="_x0000_i2505" type="#_x0000_t75" style="width:3in;height:3in" o:bullet="t"/>
    </w:pict>
  </w:numPicBullet>
  <w:numPicBullet w:numPicBulletId="3">
    <w:pict>
      <v:shape id="_x0000_i2506" type="#_x0000_t75" style="width:3in;height:3in" o:bullet="t"/>
    </w:pict>
  </w:numPicBullet>
  <w:numPicBullet w:numPicBulletId="4">
    <w:pict>
      <v:shape id="_x0000_i2507" type="#_x0000_t75" style="width:3in;height:3in" o:bullet="t"/>
    </w:pict>
  </w:numPicBullet>
  <w:numPicBullet w:numPicBulletId="5">
    <w:pict>
      <v:shape id="_x0000_i2508" type="#_x0000_t75" style="width:3in;height:3in" o:bullet="t"/>
    </w:pict>
  </w:numPicBullet>
  <w:numPicBullet w:numPicBulletId="6">
    <w:pict>
      <v:shape id="_x0000_i2509" type="#_x0000_t75" style="width:3in;height:3in" o:bullet="t"/>
    </w:pict>
  </w:numPicBullet>
  <w:numPicBullet w:numPicBulletId="7">
    <w:pict>
      <v:shape id="_x0000_i2510" type="#_x0000_t75" style="width:3in;height:3in" o:bullet="t"/>
    </w:pict>
  </w:numPicBullet>
  <w:numPicBullet w:numPicBulletId="8">
    <w:pict>
      <v:shape id="_x0000_i2511" type="#_x0000_t75" style="width:3in;height:3in" o:bullet="t"/>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8212C7"/>
    <w:multiLevelType w:val="hybridMultilevel"/>
    <w:tmpl w:val="79F8BDE4"/>
    <w:lvl w:ilvl="0" w:tplc="B15A6D70">
      <w:start w:val="3"/>
      <w:numFmt w:val="lowerLetter"/>
      <w:lvlText w:val="%1)"/>
      <w:lvlJc w:val="left"/>
      <w:pPr>
        <w:tabs>
          <w:tab w:val="num" w:pos="1080"/>
        </w:tabs>
        <w:ind w:left="1080" w:hanging="360"/>
      </w:pPr>
      <w:rPr>
        <w:rFonts w:hint="default"/>
      </w:r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09EC483C"/>
    <w:multiLevelType w:val="hybridMultilevel"/>
    <w:tmpl w:val="E7A8B074"/>
    <w:lvl w:ilvl="0" w:tplc="73F2AADA">
      <w:start w:val="1"/>
      <w:numFmt w:val="lowerLetter"/>
      <w:lvlText w:val="%1)"/>
      <w:lvlJc w:val="left"/>
      <w:pPr>
        <w:tabs>
          <w:tab w:val="num" w:pos="1080"/>
        </w:tabs>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DC44A29"/>
    <w:multiLevelType w:val="multilevel"/>
    <w:tmpl w:val="7EC0F5CC"/>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6" w15:restartNumberingAfterBreak="0">
    <w:nsid w:val="14303037"/>
    <w:multiLevelType w:val="hybridMultilevel"/>
    <w:tmpl w:val="A5E861B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D377B84"/>
    <w:multiLevelType w:val="hybridMultilevel"/>
    <w:tmpl w:val="B7EC7008"/>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0" w15:restartNumberingAfterBreak="0">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53724D"/>
    <w:multiLevelType w:val="hybridMultilevel"/>
    <w:tmpl w:val="6C44C658"/>
    <w:lvl w:ilvl="0" w:tplc="080A0005">
      <w:start w:val="1"/>
      <w:numFmt w:val="bullet"/>
      <w:lvlText w:val=""/>
      <w:lvlJc w:val="left"/>
      <w:pPr>
        <w:ind w:left="1080" w:hanging="360"/>
      </w:pPr>
      <w:rPr>
        <w:rFonts w:ascii="Wingdings" w:hAnsi="Wingding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3747081"/>
    <w:multiLevelType w:val="hybridMultilevel"/>
    <w:tmpl w:val="79F8BDE4"/>
    <w:lvl w:ilvl="0" w:tplc="B15A6D70">
      <w:start w:val="3"/>
      <w:numFmt w:val="lowerLetter"/>
      <w:lvlText w:val="%1)"/>
      <w:lvlJc w:val="left"/>
      <w:pPr>
        <w:tabs>
          <w:tab w:val="num" w:pos="1080"/>
        </w:tabs>
        <w:ind w:left="1080" w:hanging="360"/>
      </w:pPr>
      <w:rPr>
        <w:rFonts w:hint="default"/>
      </w:r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4A9217B1"/>
    <w:multiLevelType w:val="hybridMultilevel"/>
    <w:tmpl w:val="47341E14"/>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0FF049F"/>
    <w:multiLevelType w:val="hybridMultilevel"/>
    <w:tmpl w:val="FDCAEC7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53E2470E"/>
    <w:multiLevelType w:val="hybridMultilevel"/>
    <w:tmpl w:val="611E3B06"/>
    <w:lvl w:ilvl="0" w:tplc="080A0005">
      <w:start w:val="1"/>
      <w:numFmt w:val="bullet"/>
      <w:lvlText w:val=""/>
      <w:lvlJc w:val="left"/>
      <w:pPr>
        <w:ind w:left="1080" w:hanging="360"/>
      </w:pPr>
      <w:rPr>
        <w:rFonts w:ascii="Wingdings" w:hAnsi="Wingding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54952590"/>
    <w:multiLevelType w:val="hybridMultilevel"/>
    <w:tmpl w:val="63787116"/>
    <w:lvl w:ilvl="0" w:tplc="080A0001">
      <w:start w:val="1"/>
      <w:numFmt w:val="bullet"/>
      <w:lvlText w:val=""/>
      <w:lvlJc w:val="left"/>
      <w:pPr>
        <w:tabs>
          <w:tab w:val="num" w:pos="1440"/>
        </w:tabs>
        <w:ind w:left="1440" w:hanging="360"/>
      </w:pPr>
      <w:rPr>
        <w:rFonts w:ascii="Symbol" w:hAnsi="Symbol"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9"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0" w15:restartNumberingAfterBreak="0">
    <w:nsid w:val="60445FA2"/>
    <w:multiLevelType w:val="hybridMultilevel"/>
    <w:tmpl w:val="132839DA"/>
    <w:lvl w:ilvl="0" w:tplc="080A0017">
      <w:start w:val="1"/>
      <w:numFmt w:val="lowerLetter"/>
      <w:lvlText w:val="%1)"/>
      <w:lvlJc w:val="left"/>
      <w:pPr>
        <w:tabs>
          <w:tab w:val="num" w:pos="1080"/>
        </w:tabs>
        <w:ind w:left="1080" w:hanging="360"/>
      </w:pPr>
      <w:rPr>
        <w:rFonts w:hint="default"/>
      </w:rPr>
    </w:lvl>
    <w:lvl w:ilvl="1" w:tplc="8A16EA6A">
      <w:start w:val="2"/>
      <w:numFmt w:val="lowerLetter"/>
      <w:lvlText w:val="%2)"/>
      <w:lvlJc w:val="left"/>
      <w:pPr>
        <w:tabs>
          <w:tab w:val="num" w:pos="1800"/>
        </w:tabs>
        <w:ind w:left="1800" w:hanging="360"/>
      </w:pPr>
      <w:rPr>
        <w:rFont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2FA6A6A"/>
    <w:multiLevelType w:val="hybridMultilevel"/>
    <w:tmpl w:val="50DEB9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E4803E1"/>
    <w:multiLevelType w:val="hybridMultilevel"/>
    <w:tmpl w:val="D19E47AC"/>
    <w:lvl w:ilvl="0" w:tplc="3112FCEC">
      <w:start w:val="1"/>
      <w:numFmt w:val="decimal"/>
      <w:lvlText w:val="%1.1.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78F10924"/>
    <w:multiLevelType w:val="hybridMultilevel"/>
    <w:tmpl w:val="F9BE76FC"/>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4" w15:restartNumberingAfterBreak="0">
    <w:nsid w:val="7BA70DAA"/>
    <w:multiLevelType w:val="hybridMultilevel"/>
    <w:tmpl w:val="FDCAEC7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8"/>
  </w:num>
  <w:num w:numId="5">
    <w:abstractNumId w:val="10"/>
  </w:num>
  <w:num w:numId="6">
    <w:abstractNumId w:val="23"/>
  </w:num>
  <w:num w:numId="7">
    <w:abstractNumId w:val="2"/>
  </w:num>
  <w:num w:numId="8">
    <w:abstractNumId w:val="9"/>
  </w:num>
  <w:num w:numId="9">
    <w:abstractNumId w:val="12"/>
  </w:num>
  <w:num w:numId="10">
    <w:abstractNumId w:val="19"/>
  </w:num>
  <w:num w:numId="11">
    <w:abstractNumId w:val="15"/>
  </w:num>
  <w:num w:numId="12">
    <w:abstractNumId w:val="21"/>
  </w:num>
  <w:num w:numId="13">
    <w:abstractNumId w:val="22"/>
  </w:num>
  <w:num w:numId="14">
    <w:abstractNumId w:val="5"/>
  </w:num>
  <w:num w:numId="15">
    <w:abstractNumId w:val="18"/>
  </w:num>
  <w:num w:numId="16">
    <w:abstractNumId w:val="13"/>
  </w:num>
  <w:num w:numId="17">
    <w:abstractNumId w:val="3"/>
  </w:num>
  <w:num w:numId="18">
    <w:abstractNumId w:val="20"/>
  </w:num>
  <w:num w:numId="19">
    <w:abstractNumId w:val="24"/>
  </w:num>
  <w:num w:numId="20">
    <w:abstractNumId w:val="7"/>
  </w:num>
  <w:num w:numId="21">
    <w:abstractNumId w:val="17"/>
  </w:num>
  <w:num w:numId="22">
    <w:abstractNumId w:val="11"/>
  </w:num>
  <w:num w:numId="23">
    <w:abstractNumId w:val="6"/>
  </w:num>
  <w:num w:numId="24">
    <w:abstractNumId w:val="14"/>
  </w:num>
  <w:num w:numId="2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EF5"/>
    <w:rsid w:val="00011B70"/>
    <w:rsid w:val="00024FE0"/>
    <w:rsid w:val="00055A36"/>
    <w:rsid w:val="0009098B"/>
    <w:rsid w:val="000A0B2A"/>
    <w:rsid w:val="001077C4"/>
    <w:rsid w:val="001143F8"/>
    <w:rsid w:val="00124DD0"/>
    <w:rsid w:val="001A0BC0"/>
    <w:rsid w:val="001A787D"/>
    <w:rsid w:val="001B3E26"/>
    <w:rsid w:val="001B69BE"/>
    <w:rsid w:val="001C35A6"/>
    <w:rsid w:val="001F419B"/>
    <w:rsid w:val="001F7386"/>
    <w:rsid w:val="00201911"/>
    <w:rsid w:val="00210411"/>
    <w:rsid w:val="002377B1"/>
    <w:rsid w:val="00243045"/>
    <w:rsid w:val="00275CBA"/>
    <w:rsid w:val="00284982"/>
    <w:rsid w:val="002A25F0"/>
    <w:rsid w:val="002A48E1"/>
    <w:rsid w:val="002A540C"/>
    <w:rsid w:val="002A7CA0"/>
    <w:rsid w:val="002B71F5"/>
    <w:rsid w:val="002D5DDE"/>
    <w:rsid w:val="002E4AB9"/>
    <w:rsid w:val="002F67D7"/>
    <w:rsid w:val="00300F57"/>
    <w:rsid w:val="00313749"/>
    <w:rsid w:val="00316DFF"/>
    <w:rsid w:val="00327259"/>
    <w:rsid w:val="0033319C"/>
    <w:rsid w:val="00333AAF"/>
    <w:rsid w:val="00340AE0"/>
    <w:rsid w:val="00346605"/>
    <w:rsid w:val="00370BEA"/>
    <w:rsid w:val="00377B04"/>
    <w:rsid w:val="00384FCE"/>
    <w:rsid w:val="0039296A"/>
    <w:rsid w:val="003B731A"/>
    <w:rsid w:val="003D29AD"/>
    <w:rsid w:val="003F3EC7"/>
    <w:rsid w:val="00405004"/>
    <w:rsid w:val="00434BF1"/>
    <w:rsid w:val="00445574"/>
    <w:rsid w:val="004529A4"/>
    <w:rsid w:val="004669B3"/>
    <w:rsid w:val="004A20EE"/>
    <w:rsid w:val="004D4BE0"/>
    <w:rsid w:val="004E244C"/>
    <w:rsid w:val="004E302E"/>
    <w:rsid w:val="004E441E"/>
    <w:rsid w:val="005033F9"/>
    <w:rsid w:val="00510C2D"/>
    <w:rsid w:val="00523FA6"/>
    <w:rsid w:val="00532848"/>
    <w:rsid w:val="005332DE"/>
    <w:rsid w:val="0054634F"/>
    <w:rsid w:val="00552300"/>
    <w:rsid w:val="0056143F"/>
    <w:rsid w:val="00563451"/>
    <w:rsid w:val="0056723F"/>
    <w:rsid w:val="00575A4B"/>
    <w:rsid w:val="005850F2"/>
    <w:rsid w:val="005854B3"/>
    <w:rsid w:val="0059702D"/>
    <w:rsid w:val="005A3872"/>
    <w:rsid w:val="005A6950"/>
    <w:rsid w:val="005A7939"/>
    <w:rsid w:val="005E3F93"/>
    <w:rsid w:val="00676FA1"/>
    <w:rsid w:val="006812C8"/>
    <w:rsid w:val="00684ABF"/>
    <w:rsid w:val="006A4BFB"/>
    <w:rsid w:val="00702F06"/>
    <w:rsid w:val="00714C73"/>
    <w:rsid w:val="0074790D"/>
    <w:rsid w:val="00755017"/>
    <w:rsid w:val="0077562B"/>
    <w:rsid w:val="00784321"/>
    <w:rsid w:val="007E0BFB"/>
    <w:rsid w:val="007F0B89"/>
    <w:rsid w:val="00836138"/>
    <w:rsid w:val="0084359B"/>
    <w:rsid w:val="00845969"/>
    <w:rsid w:val="00853458"/>
    <w:rsid w:val="00872EF5"/>
    <w:rsid w:val="008776A8"/>
    <w:rsid w:val="008B2D90"/>
    <w:rsid w:val="008C183F"/>
    <w:rsid w:val="008C73A6"/>
    <w:rsid w:val="008E4A85"/>
    <w:rsid w:val="008E6471"/>
    <w:rsid w:val="00900F4B"/>
    <w:rsid w:val="00902F4F"/>
    <w:rsid w:val="0094188C"/>
    <w:rsid w:val="009423A3"/>
    <w:rsid w:val="009431B2"/>
    <w:rsid w:val="00945028"/>
    <w:rsid w:val="009465B6"/>
    <w:rsid w:val="00954208"/>
    <w:rsid w:val="009601F8"/>
    <w:rsid w:val="00983F3F"/>
    <w:rsid w:val="009973E2"/>
    <w:rsid w:val="009F071D"/>
    <w:rsid w:val="009F4D92"/>
    <w:rsid w:val="00A05802"/>
    <w:rsid w:val="00A76185"/>
    <w:rsid w:val="00A809F8"/>
    <w:rsid w:val="00A919D1"/>
    <w:rsid w:val="00A93348"/>
    <w:rsid w:val="00A97F66"/>
    <w:rsid w:val="00AA4844"/>
    <w:rsid w:val="00AB74FF"/>
    <w:rsid w:val="00AF18B7"/>
    <w:rsid w:val="00AF622E"/>
    <w:rsid w:val="00B04ED9"/>
    <w:rsid w:val="00B10D06"/>
    <w:rsid w:val="00B11DEB"/>
    <w:rsid w:val="00B12677"/>
    <w:rsid w:val="00B36E1B"/>
    <w:rsid w:val="00B42A4A"/>
    <w:rsid w:val="00B734D1"/>
    <w:rsid w:val="00B74937"/>
    <w:rsid w:val="00B86D75"/>
    <w:rsid w:val="00BA5442"/>
    <w:rsid w:val="00BD74FE"/>
    <w:rsid w:val="00BD7538"/>
    <w:rsid w:val="00C06D3C"/>
    <w:rsid w:val="00C40C72"/>
    <w:rsid w:val="00C45581"/>
    <w:rsid w:val="00C706CA"/>
    <w:rsid w:val="00C810BA"/>
    <w:rsid w:val="00CB1DA7"/>
    <w:rsid w:val="00CC0274"/>
    <w:rsid w:val="00CC07CD"/>
    <w:rsid w:val="00CC5AFE"/>
    <w:rsid w:val="00CD2D7D"/>
    <w:rsid w:val="00CF5E61"/>
    <w:rsid w:val="00CF6384"/>
    <w:rsid w:val="00D15E45"/>
    <w:rsid w:val="00D16917"/>
    <w:rsid w:val="00D24558"/>
    <w:rsid w:val="00D268D8"/>
    <w:rsid w:val="00D53B10"/>
    <w:rsid w:val="00D55922"/>
    <w:rsid w:val="00D65076"/>
    <w:rsid w:val="00D7277A"/>
    <w:rsid w:val="00D73514"/>
    <w:rsid w:val="00D93B93"/>
    <w:rsid w:val="00D9459B"/>
    <w:rsid w:val="00D974D6"/>
    <w:rsid w:val="00DB0479"/>
    <w:rsid w:val="00DC07FD"/>
    <w:rsid w:val="00DD1132"/>
    <w:rsid w:val="00DE0499"/>
    <w:rsid w:val="00DF1153"/>
    <w:rsid w:val="00E10525"/>
    <w:rsid w:val="00E21E38"/>
    <w:rsid w:val="00E312B6"/>
    <w:rsid w:val="00E725CC"/>
    <w:rsid w:val="00E74334"/>
    <w:rsid w:val="00E92E14"/>
    <w:rsid w:val="00EA08C8"/>
    <w:rsid w:val="00EA5EE8"/>
    <w:rsid w:val="00EC57C2"/>
    <w:rsid w:val="00F20C16"/>
    <w:rsid w:val="00F2693F"/>
    <w:rsid w:val="00F31060"/>
    <w:rsid w:val="00F5040A"/>
    <w:rsid w:val="00F55E64"/>
    <w:rsid w:val="00F65594"/>
    <w:rsid w:val="00F86AFA"/>
    <w:rsid w:val="00F93306"/>
    <w:rsid w:val="00F94F7B"/>
    <w:rsid w:val="00F952AD"/>
    <w:rsid w:val="00F9664A"/>
    <w:rsid w:val="00FA4B97"/>
    <w:rsid w:val="00FB75FC"/>
    <w:rsid w:val="00FC170D"/>
    <w:rsid w:val="00FC39B9"/>
    <w:rsid w:val="00FD59B6"/>
    <w:rsid w:val="00FE4644"/>
    <w:rsid w:val="00FF0678"/>
    <w:rsid w:val="00FF17DA"/>
    <w:rsid w:val="00FF1CD6"/>
    <w:rsid w:val="00FF4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84B7F"/>
  <w15:chartTrackingRefBased/>
  <w15:docId w15:val="{3A369747-3A9D-4289-91E8-3885EB57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rsid w:val="00747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table" w:styleId="Tablaconcuadrcula2">
    <w:name w:val="Table Grid 2"/>
    <w:basedOn w:val="Tablanormal"/>
    <w:rsid w:val="0074790D"/>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qFormat/>
    <w:rsid w:val="002A7CA0"/>
    <w:pPr>
      <w:widowControl/>
      <w:suppressAutoHyphens/>
      <w:spacing w:line="240" w:lineRule="auto"/>
      <w:ind w:left="720"/>
    </w:pPr>
    <w:rPr>
      <w:rFonts w:ascii="Arial" w:hAnsi="Arial" w:cs="Arial"/>
      <w:b/>
      <w:szCs w:val="24"/>
      <w:lang w:val="es-GT" w:eastAsia="zh-CN"/>
    </w:rPr>
  </w:style>
  <w:style w:type="table" w:styleId="Tablaconcuadrcula">
    <w:name w:val="Table Grid"/>
    <w:basedOn w:val="Tablanormal"/>
    <w:rsid w:val="00E10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E1052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5">
    <w:name w:val="Plain Table 5"/>
    <w:basedOn w:val="Tablanormal"/>
    <w:uiPriority w:val="45"/>
    <w:rsid w:val="00E21E3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3">
    <w:name w:val="Grid Table 5 Dark Accent 3"/>
    <w:basedOn w:val="Tablanormal"/>
    <w:uiPriority w:val="50"/>
    <w:rsid w:val="00E21E3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normal3">
    <w:name w:val="Plain Table 3"/>
    <w:basedOn w:val="Tablanormal"/>
    <w:uiPriority w:val="43"/>
    <w:rsid w:val="0034660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BD753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8790">
      <w:bodyDiv w:val="1"/>
      <w:marLeft w:val="0"/>
      <w:marRight w:val="0"/>
      <w:marTop w:val="0"/>
      <w:marBottom w:val="0"/>
      <w:divBdr>
        <w:top w:val="none" w:sz="0" w:space="0" w:color="auto"/>
        <w:left w:val="none" w:sz="0" w:space="0" w:color="auto"/>
        <w:bottom w:val="none" w:sz="0" w:space="0" w:color="auto"/>
        <w:right w:val="none" w:sz="0" w:space="0" w:color="auto"/>
      </w:divBdr>
    </w:div>
    <w:div w:id="20259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telier\Datos%20de%20programa\Microsoft\Plantillas\RUP%20Templates\mgmnt\rup_sdpl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2091</TotalTime>
  <Pages>15</Pages>
  <Words>4382</Words>
  <Characters>24106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Plan de Desarrollo de Software RUP</vt:lpstr>
    </vt:vector>
  </TitlesOfParts>
  <Company>DSIC - UPV</Company>
  <LinksUpToDate>false</LinksUpToDate>
  <CharactersWithSpaces>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 RUP</dc:title>
  <dc:subject>Sistema para Gestión del ES-NIC</dc:subject>
  <dc:creator>Víctor Morales</dc:creator>
  <cp:keywords>RUP</cp:keywords>
  <dc:description/>
  <cp:lastModifiedBy>Victor Morales</cp:lastModifiedBy>
  <cp:revision>38</cp:revision>
  <cp:lastPrinted>2018-08-19T20:48:00Z</cp:lastPrinted>
  <dcterms:created xsi:type="dcterms:W3CDTF">2018-08-10T01:13:00Z</dcterms:created>
  <dcterms:modified xsi:type="dcterms:W3CDTF">2018-08-19T20:48:00Z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so">
    <vt:lpwstr>;#TODO-LSI;#PSW;#</vt:lpwstr>
  </property>
  <property fmtid="{D5CDD505-2E9C-101B-9397-08002B2CF9AE}" pid="3" name="Visible">
    <vt:lpwstr>1</vt:lpwstr>
  </property>
  <property fmtid="{D5CDD505-2E9C-101B-9397-08002B2CF9AE}" pid="4" name="SPSDescription">
    <vt:lpwstr/>
  </property>
</Properties>
</file>